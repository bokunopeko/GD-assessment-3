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E98C" w14:textId="6CF55D9A" w:rsidR="00D2018C" w:rsidRDefault="00D2018C" w:rsidP="00543D31">
      <w:pPr>
        <w:pStyle w:val="Heading1"/>
      </w:pPr>
      <w:bookmarkStart w:id="0" w:name="_Toc511220124"/>
      <w:r>
        <w:t xml:space="preserve">Game Design Assessment </w:t>
      </w:r>
      <w:r w:rsidR="00B409AE">
        <w:t>3</w:t>
      </w:r>
      <w:r>
        <w:t>:</w:t>
      </w:r>
    </w:p>
    <w:p w14:paraId="79566AB4" w14:textId="2A3C3B46" w:rsidR="00E54EA5" w:rsidRPr="00DD62A0" w:rsidRDefault="00EF3080" w:rsidP="00543D31">
      <w:pPr>
        <w:pStyle w:val="Heading1"/>
      </w:pPr>
      <w:r>
        <w:t>Creat</w:t>
      </w:r>
      <w:r w:rsidR="00073546">
        <w:t>e</w:t>
      </w:r>
      <w:r>
        <w:t xml:space="preserve"> </w:t>
      </w:r>
      <w:r w:rsidR="005F5380">
        <w:t xml:space="preserve">a 3D </w:t>
      </w:r>
      <w:r w:rsidR="00D2018C">
        <w:t xml:space="preserve">Game </w:t>
      </w:r>
      <w:bookmarkStart w:id="1" w:name="_Hlk152328140"/>
      <w:r w:rsidR="00D2018C">
        <w:t>in a</w:t>
      </w:r>
      <w:bookmarkEnd w:id="1"/>
      <w:r w:rsidR="00D2018C">
        <w:t xml:space="preserve"> Small Team</w:t>
      </w:r>
    </w:p>
    <w:bookmarkEnd w:id="0"/>
    <w:p w14:paraId="79566AB5" w14:textId="77777777" w:rsidR="00E54EA5" w:rsidRPr="00DD62A0" w:rsidRDefault="00337B3D" w:rsidP="00543D31">
      <w:pPr>
        <w:pStyle w:val="Heading2"/>
      </w:pPr>
      <w:r w:rsidRPr="00DD62A0">
        <w:t>Criteria</w:t>
      </w:r>
    </w:p>
    <w:p w14:paraId="79566AB6" w14:textId="77777777" w:rsidR="00E54EA5" w:rsidRPr="00DD62A0" w:rsidRDefault="00337B3D" w:rsidP="00A65790">
      <w:pPr>
        <w:pStyle w:val="Heading3"/>
      </w:pPr>
      <w:bookmarkStart w:id="2" w:name="_Hlk62904028"/>
      <w:r w:rsidRPr="00DD62A0">
        <w:t xml:space="preserve">Unit code and name </w:t>
      </w:r>
    </w:p>
    <w:p w14:paraId="7A3572C0" w14:textId="00D41BC0" w:rsidR="00CB7FEF" w:rsidRDefault="00CB7FEF" w:rsidP="00CB7FEF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Cs w:val="24"/>
          <w:lang w:eastAsia="en-AU"/>
        </w:rPr>
      </w:pPr>
      <w:bookmarkStart w:id="3" w:name="Unit"/>
      <w:r w:rsidRPr="00E756F9">
        <w:rPr>
          <w:szCs w:val="24"/>
          <w:lang w:eastAsia="en-AU"/>
        </w:rPr>
        <w:t xml:space="preserve">ICTGAM420 | Produce interactive </w:t>
      </w:r>
      <w:proofErr w:type="gramStart"/>
      <w:r w:rsidRPr="00E756F9">
        <w:rPr>
          <w:szCs w:val="24"/>
          <w:lang w:eastAsia="en-AU"/>
        </w:rPr>
        <w:t>games</w:t>
      </w:r>
      <w:bookmarkEnd w:id="3"/>
      <w:proofErr w:type="gramEnd"/>
    </w:p>
    <w:p w14:paraId="79566AB8" w14:textId="55A8A479" w:rsidR="00E54EA5" w:rsidRPr="00DD62A0" w:rsidRDefault="00337B3D" w:rsidP="00A65790">
      <w:pPr>
        <w:pStyle w:val="Heading3"/>
      </w:pPr>
      <w:r w:rsidRPr="00DD62A0">
        <w:t xml:space="preserve">Qualification/Course code and name </w:t>
      </w:r>
    </w:p>
    <w:p w14:paraId="79566ABB" w14:textId="3A99D128" w:rsidR="00E54EA5" w:rsidRDefault="00000000" w:rsidP="003E602B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2700"/>
        </w:tabs>
        <w:rPr>
          <w:szCs w:val="24"/>
          <w:lang w:eastAsia="en-AU"/>
        </w:rPr>
      </w:pPr>
      <w:sdt>
        <w:sdtPr>
          <w:rPr>
            <w:szCs w:val="24"/>
          </w:rPr>
          <w:id w:val="430860117"/>
          <w:placeholder>
            <w:docPart w:val="0C300D255DBE39438A4F209BF0FA9C74"/>
          </w:placeholder>
          <w:comboBox/>
        </w:sdtPr>
        <w:sdtContent>
          <w:r w:rsidR="00E12072" w:rsidRPr="00FD171E">
            <w:rPr>
              <w:szCs w:val="24"/>
            </w:rPr>
            <w:t>ICT40120</w:t>
          </w:r>
          <w:r w:rsidR="00E12072">
            <w:rPr>
              <w:szCs w:val="24"/>
            </w:rPr>
            <w:t xml:space="preserve"> | </w:t>
          </w:r>
          <w:r w:rsidR="00E12072" w:rsidRPr="00B15A00">
            <w:rPr>
              <w:szCs w:val="24"/>
            </w:rPr>
            <w:t>Certificate IV in Information Technology</w:t>
          </w:r>
        </w:sdtContent>
      </w:sdt>
    </w:p>
    <w:bookmarkEnd w:id="2"/>
    <w:p w14:paraId="79566ABD" w14:textId="77777777" w:rsidR="00E54EA5" w:rsidRPr="00A56627" w:rsidRDefault="00337B3D" w:rsidP="00543D31">
      <w:pPr>
        <w:pStyle w:val="Heading2"/>
      </w:pPr>
      <w:r w:rsidRPr="00A56627">
        <w:t>Student details</w:t>
      </w:r>
    </w:p>
    <w:p w14:paraId="79566ABE" w14:textId="77777777" w:rsidR="00E54EA5" w:rsidRDefault="00337B3D" w:rsidP="00543D31">
      <w:pPr>
        <w:pStyle w:val="Heading3"/>
      </w:pPr>
      <w:r w:rsidRPr="00AA18CF">
        <w:t>Student number</w:t>
      </w:r>
    </w:p>
    <w:p w14:paraId="79566ABF" w14:textId="77777777" w:rsidR="00E54EA5" w:rsidRPr="00D83795" w:rsidRDefault="00E54EA5" w:rsidP="00543D31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79566AC0" w14:textId="77777777" w:rsidR="00E54EA5" w:rsidRDefault="00337B3D" w:rsidP="00543D31">
      <w:pPr>
        <w:pStyle w:val="Heading3"/>
      </w:pPr>
      <w:r w:rsidRPr="00AA18CF">
        <w:t xml:space="preserve">Student </w:t>
      </w:r>
      <w:r>
        <w:t>name</w:t>
      </w:r>
    </w:p>
    <w:p w14:paraId="79566AC1" w14:textId="77777777" w:rsidR="00E54EA5" w:rsidRPr="00D83795" w:rsidRDefault="00E54EA5" w:rsidP="00543D31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79566AC2" w14:textId="77777777" w:rsidR="00E54EA5" w:rsidRPr="00A56627" w:rsidRDefault="00337B3D" w:rsidP="00543D31">
      <w:pPr>
        <w:pStyle w:val="Heading2"/>
      </w:pPr>
      <w:r w:rsidRPr="00A56627">
        <w:t xml:space="preserve">Assessment </w:t>
      </w:r>
      <w:r>
        <w:t>d</w:t>
      </w:r>
      <w:r w:rsidRPr="00A56627">
        <w:t>eclaration</w:t>
      </w:r>
    </w:p>
    <w:p w14:paraId="79566AC3" w14:textId="77777777" w:rsidR="00E54EA5" w:rsidRPr="000E2130" w:rsidRDefault="00337B3D" w:rsidP="00451B7B">
      <w:pPr>
        <w:rPr>
          <w:i/>
          <w:color w:val="595959"/>
          <w:szCs w:val="24"/>
          <w:lang w:eastAsia="en-AU"/>
        </w:rPr>
      </w:pPr>
      <w:r w:rsidRPr="000E2130">
        <w:rPr>
          <w:i/>
          <w:color w:val="595959"/>
          <w:szCs w:val="24"/>
          <w:lang w:eastAsia="en-AU"/>
        </w:rPr>
        <w:t>Note: If you are an online student, you will be required to complete this declaration on the TAFE NSW online learning platform when you upload your assessment.</w:t>
      </w:r>
    </w:p>
    <w:p w14:paraId="79566AC4" w14:textId="77777777" w:rsidR="00E54EA5" w:rsidRPr="000E2130" w:rsidRDefault="00337B3D" w:rsidP="000E2130">
      <w:pPr>
        <w:ind w:left="3"/>
      </w:pPr>
      <w:r w:rsidRPr="000E2130">
        <w:t xml:space="preserve">This assessment is my original work and has not been: </w:t>
      </w:r>
    </w:p>
    <w:p w14:paraId="79566AC5" w14:textId="77777777" w:rsidR="00E54EA5" w:rsidRPr="000E2130" w:rsidRDefault="00337B3D" w:rsidP="00D44E44">
      <w:pPr>
        <w:numPr>
          <w:ilvl w:val="0"/>
          <w:numId w:val="7"/>
        </w:numPr>
      </w:pPr>
      <w:r w:rsidRPr="000E2130">
        <w:t>plagiarised or copied from any source without providing due acknowledgement.</w:t>
      </w:r>
    </w:p>
    <w:p w14:paraId="79566AC6" w14:textId="77777777" w:rsidR="00E54EA5" w:rsidRPr="000E2130" w:rsidRDefault="00337B3D" w:rsidP="00D44E44">
      <w:pPr>
        <w:numPr>
          <w:ilvl w:val="0"/>
          <w:numId w:val="7"/>
        </w:numPr>
      </w:pPr>
      <w:r w:rsidRPr="000E2130">
        <w:t>written for me by any other person except where such collaboration has been authorised by the Teacher/Assessor concerned.</w:t>
      </w:r>
    </w:p>
    <w:p w14:paraId="79566AC7" w14:textId="77777777" w:rsidR="00E54EA5" w:rsidRDefault="00337B3D" w:rsidP="00543D31">
      <w:pPr>
        <w:pStyle w:val="Heading3"/>
      </w:pPr>
      <w:r w:rsidRPr="00AE2B8B">
        <w:t>Student signature</w:t>
      </w:r>
      <w:r>
        <w:t xml:space="preserve"> and </w:t>
      </w:r>
      <w:r w:rsidRPr="00AE2B8B">
        <w:t>date</w:t>
      </w:r>
    </w:p>
    <w:p w14:paraId="79566AC8" w14:textId="77777777" w:rsidR="00E54EA5" w:rsidRDefault="00E54EA5" w:rsidP="00543D31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79566AC9" w14:textId="77777777" w:rsidR="00E54EA5" w:rsidRPr="00D83795" w:rsidRDefault="00E54EA5" w:rsidP="00543D31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79566ACA" w14:textId="77777777" w:rsidR="00E54EA5" w:rsidRDefault="00E54EA5" w:rsidP="00543D31">
      <w:pPr>
        <w:rPr>
          <w:lang w:eastAsia="en-AU"/>
        </w:rPr>
        <w:sectPr w:rsidR="00E54EA5" w:rsidSect="0084000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8" w:right="1418" w:bottom="1418" w:left="1418" w:header="567" w:footer="454" w:gutter="0"/>
          <w:pgNumType w:start="1"/>
          <w:cols w:space="4253"/>
          <w:docGrid w:linePitch="360"/>
        </w:sectPr>
      </w:pPr>
    </w:p>
    <w:p w14:paraId="79566ACB" w14:textId="7B0C00F0" w:rsidR="00E54EA5" w:rsidRPr="000224DC" w:rsidRDefault="00337B3D" w:rsidP="00543BF6">
      <w:pPr>
        <w:pStyle w:val="SmallerText-Black"/>
        <w:tabs>
          <w:tab w:val="left" w:pos="2127"/>
        </w:tabs>
      </w:pPr>
      <w:r w:rsidRPr="00277FDA">
        <w:lastRenderedPageBreak/>
        <w:t>Version:</w:t>
      </w:r>
      <w:r w:rsidRPr="00277FDA">
        <w:tab/>
      </w:r>
      <w:r w:rsidR="00792BC8">
        <w:t>202208</w:t>
      </w:r>
      <w:r w:rsidR="00821E5D">
        <w:t>26</w:t>
      </w:r>
    </w:p>
    <w:p w14:paraId="79566ACC" w14:textId="52B3182B" w:rsidR="00E54EA5" w:rsidRPr="00277FDA" w:rsidRDefault="00337B3D" w:rsidP="0020398F">
      <w:pPr>
        <w:pStyle w:val="SmallerText-Black"/>
        <w:tabs>
          <w:tab w:val="left" w:pos="2127"/>
        </w:tabs>
      </w:pPr>
      <w:r w:rsidRPr="00277FDA">
        <w:t>Date created:</w:t>
      </w:r>
      <w:r w:rsidRPr="00277FDA">
        <w:tab/>
      </w:r>
      <w:r w:rsidR="00821E5D">
        <w:t>26</w:t>
      </w:r>
      <w:r w:rsidR="00792BC8">
        <w:t xml:space="preserve"> August 2022 </w:t>
      </w:r>
    </w:p>
    <w:p w14:paraId="79566ACD" w14:textId="77777777" w:rsidR="00E54EA5" w:rsidRPr="006D53B2" w:rsidRDefault="00337B3D" w:rsidP="00060A46">
      <w:pPr>
        <w:pStyle w:val="SmallerText-Black"/>
        <w:spacing w:before="1440"/>
      </w:pPr>
      <w:r w:rsidRPr="006D53B2">
        <w:t>© 2022 TAFE NSW</w:t>
      </w:r>
      <w:r w:rsidRPr="006D53B2">
        <w:rPr>
          <w:noProof/>
          <w:lang w:eastAsia="en-AU"/>
        </w:rPr>
        <w:br/>
      </w:r>
      <w:r w:rsidRPr="006D53B2">
        <w:t>RTO Provider Number 90003 | CRICOS Provider Code: 00591E</w:t>
      </w:r>
    </w:p>
    <w:p w14:paraId="79566ACE" w14:textId="77777777" w:rsidR="00E54EA5" w:rsidRPr="006D53B2" w:rsidRDefault="00337B3D" w:rsidP="00060A46">
      <w:pPr>
        <w:pStyle w:val="SmallerText-Black"/>
      </w:pPr>
      <w:r w:rsidRPr="006D53B2">
        <w:t xml:space="preserve">This assessment can be found in the: </w:t>
      </w:r>
      <w:hyperlink r:id="rId17" w:tgtFrame="_blank" w:history="1">
        <w:r w:rsidRPr="006D53B2">
          <w:rPr>
            <w:rStyle w:val="Hyperlink"/>
          </w:rPr>
          <w:t>Learning Bank</w:t>
        </w:r>
      </w:hyperlink>
    </w:p>
    <w:p w14:paraId="79566ACF" w14:textId="5E2B08AD" w:rsidR="00E54EA5" w:rsidRPr="000301F0" w:rsidRDefault="00337B3D" w:rsidP="00060A46">
      <w:pPr>
        <w:pStyle w:val="SmallerText-Black"/>
      </w:pPr>
      <w:r w:rsidRPr="006D53B2">
        <w:t xml:space="preserve">The content in this document is copyright © TAFE NSW 2022 and should not be reproduced without the permission of TAFE NSW. Information contained in this document is correct at the time of printing: </w:t>
      </w:r>
      <w:r w:rsidRPr="006D53B2">
        <w:fldChar w:fldCharType="begin"/>
      </w:r>
      <w:r w:rsidRPr="006D53B2">
        <w:instrText xml:space="preserve"> DATE  \@ "d MMMM yyyy"  \* MERGEFORMAT </w:instrText>
      </w:r>
      <w:r w:rsidRPr="006D53B2">
        <w:fldChar w:fldCharType="separate"/>
      </w:r>
      <w:r w:rsidR="00B409AE">
        <w:rPr>
          <w:noProof/>
        </w:rPr>
        <w:t>10 May 2024</w:t>
      </w:r>
      <w:r w:rsidRPr="006D53B2">
        <w:fldChar w:fldCharType="end"/>
      </w:r>
      <w:r w:rsidRPr="006D53B2">
        <w:t>. For current information please refer to our website or</w:t>
      </w:r>
      <w:r>
        <w:t xml:space="preserve"> your Teacher/Assessor as appropriate</w:t>
      </w:r>
      <w:r w:rsidRPr="000301F0">
        <w:t>.</w:t>
      </w:r>
    </w:p>
    <w:p w14:paraId="79566AD0" w14:textId="77777777" w:rsidR="00E54EA5" w:rsidRDefault="00E54EA5">
      <w:pPr>
        <w:tabs>
          <w:tab w:val="clear" w:pos="284"/>
        </w:tabs>
        <w:spacing w:before="0" w:after="200" w:line="276" w:lineRule="auto"/>
        <w:rPr>
          <w:sz w:val="22"/>
          <w:szCs w:val="22"/>
        </w:rPr>
        <w:sectPr w:rsidR="00E54EA5" w:rsidSect="00840001">
          <w:headerReference w:type="even" r:id="rId18"/>
          <w:footerReference w:type="even" r:id="rId19"/>
          <w:headerReference w:type="first" r:id="rId20"/>
          <w:footerReference w:type="first" r:id="rId21"/>
          <w:pgSz w:w="11906" w:h="16838" w:code="9"/>
          <w:pgMar w:top="1418" w:right="1418" w:bottom="1418" w:left="1418" w:header="567" w:footer="454" w:gutter="0"/>
          <w:cols w:space="4253"/>
          <w:vAlign w:val="bottom"/>
          <w:docGrid w:linePitch="360"/>
        </w:sectPr>
      </w:pPr>
    </w:p>
    <w:p w14:paraId="79566AD1" w14:textId="77777777" w:rsidR="00E54EA5" w:rsidRPr="008F6497" w:rsidRDefault="00337B3D" w:rsidP="008F6497">
      <w:pPr>
        <w:pStyle w:val="Heading2"/>
      </w:pPr>
      <w:r w:rsidRPr="008F6497">
        <w:lastRenderedPageBreak/>
        <w:t>Assessment instructions</w:t>
      </w:r>
    </w:p>
    <w:p w14:paraId="79566AD2" w14:textId="524781D1" w:rsidR="00E54EA5" w:rsidRDefault="00337B3D" w:rsidP="00E55E34">
      <w:pPr>
        <w:pStyle w:val="Caption"/>
        <w:keepNext/>
      </w:pPr>
      <w:r>
        <w:t xml:space="preserve">Table </w:t>
      </w:r>
      <w:r w:rsidR="00106F26">
        <w:t xml:space="preserve">–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 w:rsidRPr="00F030CE">
        <w:t>Assessment instructions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Assessment instructions"/>
      </w:tblPr>
      <w:tblGrid>
        <w:gridCol w:w="2263"/>
        <w:gridCol w:w="6797"/>
      </w:tblGrid>
      <w:tr w:rsidR="0064779E" w14:paraId="79566AD5" w14:textId="77777777" w:rsidTr="00935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49" w:type="pct"/>
            <w:vAlign w:val="top"/>
          </w:tcPr>
          <w:p w14:paraId="79566AD3" w14:textId="77777777" w:rsidR="00E54EA5" w:rsidRDefault="00337B3D" w:rsidP="00141B42">
            <w:pPr>
              <w:rPr>
                <w:lang w:eastAsia="en-AU"/>
              </w:rPr>
            </w:pPr>
            <w:r>
              <w:rPr>
                <w:lang w:eastAsia="en-AU"/>
              </w:rPr>
              <w:t>Assessment details</w:t>
            </w:r>
          </w:p>
        </w:tc>
        <w:tc>
          <w:tcPr>
            <w:tcW w:w="3751" w:type="pct"/>
            <w:vAlign w:val="top"/>
          </w:tcPr>
          <w:p w14:paraId="79566AD4" w14:textId="77777777" w:rsidR="00E54EA5" w:rsidRDefault="00337B3D" w:rsidP="00141B42">
            <w:pPr>
              <w:rPr>
                <w:lang w:eastAsia="en-AU"/>
              </w:rPr>
            </w:pPr>
            <w:r>
              <w:rPr>
                <w:lang w:eastAsia="en-AU"/>
              </w:rPr>
              <w:t>Instructions</w:t>
            </w:r>
          </w:p>
        </w:tc>
      </w:tr>
      <w:tr w:rsidR="0064779E" w14:paraId="79566AD8" w14:textId="77777777" w:rsidTr="009351F0">
        <w:tc>
          <w:tcPr>
            <w:tcW w:w="1249" w:type="pct"/>
            <w:vAlign w:val="top"/>
          </w:tcPr>
          <w:p w14:paraId="79566AD6" w14:textId="77777777" w:rsidR="00E54EA5" w:rsidRPr="00FB374C" w:rsidRDefault="00337B3D" w:rsidP="00141B42">
            <w:pPr>
              <w:pStyle w:val="Body"/>
              <w:rPr>
                <w:b/>
                <w:szCs w:val="24"/>
                <w:lang w:eastAsia="en-AU"/>
              </w:rPr>
            </w:pPr>
            <w:r w:rsidRPr="00FB374C">
              <w:rPr>
                <w:b/>
                <w:szCs w:val="24"/>
                <w:lang w:eastAsia="en-AU"/>
              </w:rPr>
              <w:t>Assessment overview</w:t>
            </w:r>
          </w:p>
        </w:tc>
        <w:tc>
          <w:tcPr>
            <w:tcW w:w="3751" w:type="pct"/>
            <w:vAlign w:val="top"/>
          </w:tcPr>
          <w:p w14:paraId="79566AD7" w14:textId="794B7B9E" w:rsidR="00E54EA5" w:rsidRPr="00E55E34" w:rsidRDefault="00337B3D" w:rsidP="00141B42">
            <w:pPr>
              <w:pStyle w:val="Body"/>
              <w:rPr>
                <w:i/>
                <w:szCs w:val="24"/>
                <w:lang w:eastAsia="en-AU"/>
              </w:rPr>
            </w:pPr>
            <w:r w:rsidRPr="005434C2">
              <w:rPr>
                <w:szCs w:val="24"/>
                <w:lang w:eastAsia="en-AU"/>
              </w:rPr>
              <w:t xml:space="preserve">The objective of this assessment is to assess your knowledge and performance in </w:t>
            </w:r>
            <w:r w:rsidR="00EF3080">
              <w:rPr>
                <w:szCs w:val="24"/>
                <w:lang w:eastAsia="en-AU"/>
              </w:rPr>
              <w:t xml:space="preserve">creating a basic </w:t>
            </w:r>
            <w:r w:rsidR="00773585">
              <w:rPr>
                <w:szCs w:val="24"/>
                <w:lang w:eastAsia="en-AU"/>
              </w:rPr>
              <w:t>3D</w:t>
            </w:r>
            <w:r w:rsidR="00EF3080">
              <w:rPr>
                <w:szCs w:val="24"/>
                <w:lang w:eastAsia="en-AU"/>
              </w:rPr>
              <w:t xml:space="preserve"> p</w:t>
            </w:r>
            <w:r w:rsidR="00773585">
              <w:rPr>
                <w:szCs w:val="24"/>
                <w:lang w:eastAsia="en-AU"/>
              </w:rPr>
              <w:t>roject</w:t>
            </w:r>
            <w:r w:rsidR="00EF3080">
              <w:rPr>
                <w:szCs w:val="24"/>
                <w:lang w:eastAsia="en-AU"/>
              </w:rPr>
              <w:t xml:space="preserve"> in a </w:t>
            </w:r>
            <w:r w:rsidR="00752207">
              <w:rPr>
                <w:szCs w:val="24"/>
                <w:lang w:eastAsia="en-AU"/>
              </w:rPr>
              <w:t>small group</w:t>
            </w:r>
            <w:r w:rsidR="00EF3080">
              <w:rPr>
                <w:szCs w:val="24"/>
                <w:lang w:eastAsia="en-AU"/>
              </w:rPr>
              <w:t>.</w:t>
            </w:r>
          </w:p>
        </w:tc>
      </w:tr>
      <w:tr w:rsidR="0064779E" w14:paraId="79566ADC" w14:textId="77777777" w:rsidTr="009351F0">
        <w:tc>
          <w:tcPr>
            <w:tcW w:w="1249" w:type="pct"/>
            <w:vAlign w:val="top"/>
          </w:tcPr>
          <w:p w14:paraId="79566AD9" w14:textId="77777777" w:rsidR="00E54EA5" w:rsidRPr="00FB374C" w:rsidRDefault="00337B3D" w:rsidP="00141B42">
            <w:pPr>
              <w:pStyle w:val="Body"/>
              <w:rPr>
                <w:szCs w:val="24"/>
              </w:rPr>
            </w:pPr>
            <w:r w:rsidRPr="00FB374C">
              <w:rPr>
                <w:b/>
                <w:szCs w:val="24"/>
                <w:lang w:eastAsia="en-AU"/>
              </w:rPr>
              <w:t>Assessment event number</w:t>
            </w:r>
          </w:p>
        </w:tc>
        <w:tc>
          <w:tcPr>
            <w:tcW w:w="3751" w:type="pct"/>
            <w:vAlign w:val="top"/>
          </w:tcPr>
          <w:p w14:paraId="79566ADA" w14:textId="4A6737B7" w:rsidR="00E54EA5" w:rsidRPr="00175FC8" w:rsidRDefault="001E4754" w:rsidP="00141B42">
            <w:pPr>
              <w:pStyle w:val="Body"/>
              <w:rPr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>2</w:t>
            </w:r>
            <w:r w:rsidR="00337B3D" w:rsidRPr="00175FC8">
              <w:rPr>
                <w:szCs w:val="24"/>
                <w:lang w:eastAsia="en-AU"/>
              </w:rPr>
              <w:t xml:space="preserve"> of </w:t>
            </w:r>
            <w:r w:rsidR="00EF3080">
              <w:rPr>
                <w:szCs w:val="24"/>
                <w:lang w:eastAsia="en-AU"/>
              </w:rPr>
              <w:t>3</w:t>
            </w:r>
          </w:p>
          <w:p w14:paraId="79566ADB" w14:textId="2B765F57" w:rsidR="00E54EA5" w:rsidRPr="00FB374C" w:rsidRDefault="00E54EA5" w:rsidP="00141B42">
            <w:pPr>
              <w:pStyle w:val="Body"/>
              <w:rPr>
                <w:szCs w:val="24"/>
              </w:rPr>
            </w:pPr>
          </w:p>
        </w:tc>
      </w:tr>
      <w:tr w:rsidR="0064779E" w14:paraId="79566AEA" w14:textId="77777777" w:rsidTr="009351F0">
        <w:tc>
          <w:tcPr>
            <w:tcW w:w="1249" w:type="pct"/>
            <w:vAlign w:val="top"/>
          </w:tcPr>
          <w:p w14:paraId="79566ADD" w14:textId="77777777" w:rsidR="00E54EA5" w:rsidRPr="00FB374C" w:rsidRDefault="00337B3D" w:rsidP="00141B42">
            <w:pPr>
              <w:pStyle w:val="Body"/>
              <w:rPr>
                <w:b/>
                <w:szCs w:val="24"/>
              </w:rPr>
            </w:pPr>
            <w:r w:rsidRPr="00FB374C">
              <w:rPr>
                <w:b/>
                <w:szCs w:val="24"/>
              </w:rPr>
              <w:t>Instructions for this assessment</w:t>
            </w:r>
          </w:p>
        </w:tc>
        <w:tc>
          <w:tcPr>
            <w:tcW w:w="3751" w:type="pct"/>
            <w:vAlign w:val="top"/>
          </w:tcPr>
          <w:p w14:paraId="79566ADE" w14:textId="77777777" w:rsidR="00E54EA5" w:rsidRPr="005B053E" w:rsidRDefault="00337B3D" w:rsidP="00B34221">
            <w:pPr>
              <w:pStyle w:val="Body"/>
              <w:rPr>
                <w:szCs w:val="24"/>
              </w:rPr>
            </w:pPr>
            <w:r w:rsidRPr="00FB374C">
              <w:rPr>
                <w:szCs w:val="24"/>
                <w:lang w:eastAsia="en-AU"/>
              </w:rPr>
              <w:t xml:space="preserve">This is a project-based assessment </w:t>
            </w:r>
            <w:r w:rsidRPr="00DA2517">
              <w:rPr>
                <w:szCs w:val="24"/>
                <w:lang w:eastAsia="en-AU"/>
              </w:rPr>
              <w:t xml:space="preserve">that assesses your </w:t>
            </w:r>
            <w:r w:rsidRPr="00FB374C">
              <w:rPr>
                <w:szCs w:val="24"/>
                <w:lang w:eastAsia="en-AU"/>
              </w:rPr>
              <w:t xml:space="preserve">knowledge and </w:t>
            </w:r>
            <w:r w:rsidRPr="005B053E">
              <w:rPr>
                <w:szCs w:val="24"/>
                <w:lang w:eastAsia="en-AU"/>
              </w:rPr>
              <w:t>performance of the unit.</w:t>
            </w:r>
          </w:p>
          <w:p w14:paraId="653EEE99" w14:textId="4C0683A7" w:rsidR="009D0EFE" w:rsidRPr="00CF3EB8" w:rsidRDefault="009D0EFE" w:rsidP="009D0EFE">
            <w:pPr>
              <w:pStyle w:val="Body"/>
              <w:rPr>
                <w:szCs w:val="24"/>
              </w:rPr>
            </w:pPr>
            <w:r w:rsidRPr="00CF3EB8">
              <w:rPr>
                <w:szCs w:val="24"/>
              </w:rPr>
              <w:t xml:space="preserve">This assessment is in </w:t>
            </w:r>
            <w:r>
              <w:rPr>
                <w:szCs w:val="24"/>
              </w:rPr>
              <w:t xml:space="preserve">five </w:t>
            </w:r>
            <w:r w:rsidR="00A319E0">
              <w:rPr>
                <w:szCs w:val="24"/>
              </w:rPr>
              <w:t>Task</w:t>
            </w:r>
            <w:r w:rsidRPr="00CF3EB8">
              <w:rPr>
                <w:szCs w:val="24"/>
              </w:rPr>
              <w:t>s:</w:t>
            </w:r>
          </w:p>
          <w:p w14:paraId="3A545EEA" w14:textId="384E6E37" w:rsidR="009D0EFE" w:rsidRPr="00971222" w:rsidRDefault="00A319E0" w:rsidP="009D0EFE">
            <w:pPr>
              <w:pStyle w:val="ListBullet1"/>
              <w:numPr>
                <w:ilvl w:val="0"/>
                <w:numId w:val="31"/>
              </w:numPr>
            </w:pPr>
            <w:r>
              <w:t>Task</w:t>
            </w:r>
            <w:r w:rsidR="009D0EFE" w:rsidRPr="00971222">
              <w:t xml:space="preserve"> 1: </w:t>
            </w:r>
            <w:r w:rsidR="00752207">
              <w:t>Establishing your studio</w:t>
            </w:r>
          </w:p>
          <w:p w14:paraId="51CA1019" w14:textId="561E6F11" w:rsidR="009D0EFE" w:rsidRDefault="00A319E0" w:rsidP="009D0EFE">
            <w:pPr>
              <w:pStyle w:val="ListBullet1"/>
              <w:numPr>
                <w:ilvl w:val="0"/>
                <w:numId w:val="31"/>
              </w:numPr>
            </w:pPr>
            <w:r>
              <w:t>Task</w:t>
            </w:r>
            <w:r w:rsidR="009D0EFE" w:rsidRPr="00971222">
              <w:t xml:space="preserve"> 2: </w:t>
            </w:r>
            <w:r w:rsidR="00752207">
              <w:t>Filling out the GDD</w:t>
            </w:r>
          </w:p>
          <w:p w14:paraId="6A79C7E6" w14:textId="21B84813" w:rsidR="000B5CA0" w:rsidRPr="00971222" w:rsidRDefault="00A319E0" w:rsidP="009D0EFE">
            <w:pPr>
              <w:pStyle w:val="ListBullet1"/>
              <w:numPr>
                <w:ilvl w:val="0"/>
                <w:numId w:val="31"/>
              </w:numPr>
            </w:pPr>
            <w:r>
              <w:t>Task</w:t>
            </w:r>
            <w:r w:rsidR="000B5CA0">
              <w:t xml:space="preserve"> 3: Identifying technical specifications</w:t>
            </w:r>
          </w:p>
          <w:p w14:paraId="4FD867CC" w14:textId="3A5CA7DA" w:rsidR="009D0EFE" w:rsidRDefault="00A319E0" w:rsidP="009D0EFE">
            <w:pPr>
              <w:pStyle w:val="ListBullet1"/>
              <w:numPr>
                <w:ilvl w:val="0"/>
                <w:numId w:val="31"/>
              </w:numPr>
            </w:pPr>
            <w:r>
              <w:t>Task</w:t>
            </w:r>
            <w:r w:rsidR="009D0EFE" w:rsidRPr="00971222">
              <w:t xml:space="preserve"> </w:t>
            </w:r>
            <w:r w:rsidR="000B5CA0">
              <w:t>4</w:t>
            </w:r>
            <w:r w:rsidR="009D0EFE" w:rsidRPr="00971222">
              <w:t xml:space="preserve">: </w:t>
            </w:r>
            <w:r w:rsidR="00A37800">
              <w:t>Identify available resources</w:t>
            </w:r>
          </w:p>
          <w:p w14:paraId="07117E3A" w14:textId="10D26A43" w:rsidR="00A37800" w:rsidRDefault="00A37800" w:rsidP="009D0EFE">
            <w:pPr>
              <w:pStyle w:val="ListBullet1"/>
              <w:numPr>
                <w:ilvl w:val="0"/>
                <w:numId w:val="31"/>
              </w:numPr>
            </w:pPr>
            <w:r>
              <w:t>Task 5: Scheduling tasks</w:t>
            </w:r>
          </w:p>
          <w:p w14:paraId="3C12D959" w14:textId="14A4543F" w:rsidR="009D0EFE" w:rsidRDefault="00A319E0" w:rsidP="009D0EFE">
            <w:pPr>
              <w:pStyle w:val="ListBullet1"/>
              <w:numPr>
                <w:ilvl w:val="0"/>
                <w:numId w:val="31"/>
              </w:numPr>
            </w:pPr>
            <w:r>
              <w:t>Task</w:t>
            </w:r>
            <w:r w:rsidR="009D0EFE" w:rsidRPr="00971222">
              <w:t xml:space="preserve"> </w:t>
            </w:r>
            <w:r w:rsidR="00836136">
              <w:t>6</w:t>
            </w:r>
            <w:r w:rsidR="009D0EFE" w:rsidRPr="00971222">
              <w:t xml:space="preserve">: </w:t>
            </w:r>
            <w:r w:rsidR="00752207">
              <w:t>Playtesting</w:t>
            </w:r>
            <w:r w:rsidR="000B5CA0">
              <w:t xml:space="preserve"> and feedback</w:t>
            </w:r>
          </w:p>
          <w:p w14:paraId="3A28F5D0" w14:textId="6D3498B7" w:rsidR="009D0EFE" w:rsidRPr="00971222" w:rsidRDefault="00A319E0" w:rsidP="009D0EFE">
            <w:pPr>
              <w:pStyle w:val="ListBullet1"/>
              <w:numPr>
                <w:ilvl w:val="0"/>
                <w:numId w:val="31"/>
              </w:numPr>
            </w:pPr>
            <w:r>
              <w:t>Task</w:t>
            </w:r>
            <w:r w:rsidR="009D0EFE">
              <w:t xml:space="preserve"> </w:t>
            </w:r>
            <w:r w:rsidR="00836136">
              <w:t>7</w:t>
            </w:r>
            <w:r w:rsidR="009D0EFE">
              <w:t xml:space="preserve">: Final </w:t>
            </w:r>
            <w:r w:rsidR="00752207">
              <w:t>submission</w:t>
            </w:r>
          </w:p>
          <w:p w14:paraId="506AF52B" w14:textId="77777777" w:rsidR="009D0EFE" w:rsidRPr="00CF3EB8" w:rsidRDefault="009D0EFE" w:rsidP="009D0EFE">
            <w:pPr>
              <w:pStyle w:val="Body"/>
              <w:rPr>
                <w:szCs w:val="24"/>
              </w:rPr>
            </w:pPr>
            <w:r w:rsidRPr="00CF3EB8">
              <w:rPr>
                <w:szCs w:val="24"/>
              </w:rPr>
              <w:t>And is supported by:</w:t>
            </w:r>
          </w:p>
          <w:p w14:paraId="342C7BE5" w14:textId="77777777" w:rsidR="009D0EFE" w:rsidRPr="00CF3EB8" w:rsidRDefault="009D0EFE" w:rsidP="009351F0">
            <w:pPr>
              <w:pStyle w:val="ListParagraph"/>
              <w:numPr>
                <w:ilvl w:val="0"/>
                <w:numId w:val="29"/>
              </w:numPr>
              <w:tabs>
                <w:tab w:val="clear" w:pos="284"/>
              </w:tabs>
              <w:ind w:left="325" w:hanging="325"/>
              <w:contextualSpacing w:val="0"/>
              <w:rPr>
                <w:szCs w:val="24"/>
                <w:lang w:eastAsia="en-AU"/>
              </w:rPr>
            </w:pPr>
            <w:r w:rsidRPr="002F739C">
              <w:rPr>
                <w:szCs w:val="24"/>
                <w:lang w:eastAsia="en-AU"/>
              </w:rPr>
              <w:t>Assessment</w:t>
            </w:r>
            <w:r w:rsidRPr="00CF3EB8">
              <w:rPr>
                <w:szCs w:val="24"/>
                <w:lang w:eastAsia="en-AU"/>
              </w:rPr>
              <w:t xml:space="preserve"> feedback (not included here)</w:t>
            </w:r>
          </w:p>
          <w:p w14:paraId="79566AE9" w14:textId="7EC74AA6" w:rsidR="00E54EA5" w:rsidRPr="00720721" w:rsidRDefault="00337B3D" w:rsidP="00934FEE">
            <w:pPr>
              <w:pStyle w:val="Body"/>
              <w:rPr>
                <w:szCs w:val="24"/>
                <w:lang w:eastAsia="en-AU"/>
              </w:rPr>
            </w:pPr>
            <w:r w:rsidRPr="003228BF">
              <w:rPr>
                <w:b/>
                <w:bCs/>
                <w:szCs w:val="24"/>
                <w:lang w:eastAsia="en-AU"/>
              </w:rPr>
              <w:t>Note</w:t>
            </w:r>
            <w:r>
              <w:rPr>
                <w:szCs w:val="24"/>
                <w:lang w:eastAsia="en-AU"/>
              </w:rPr>
              <w:t>: This assessment may contain links to external resources. If a link does not work, copy and paste the URL directly into your browser.</w:t>
            </w:r>
          </w:p>
        </w:tc>
      </w:tr>
      <w:tr w:rsidR="0064779E" w14:paraId="79566AEE" w14:textId="77777777" w:rsidTr="009351F0">
        <w:trPr>
          <w:cantSplit w:val="0"/>
        </w:trPr>
        <w:tc>
          <w:tcPr>
            <w:tcW w:w="1249" w:type="pct"/>
            <w:vAlign w:val="top"/>
          </w:tcPr>
          <w:p w14:paraId="79566AEB" w14:textId="77777777" w:rsidR="00E54EA5" w:rsidRPr="00FB374C" w:rsidRDefault="00337B3D" w:rsidP="00357A1F">
            <w:pPr>
              <w:pStyle w:val="Body"/>
              <w:rPr>
                <w:b/>
                <w:szCs w:val="24"/>
              </w:rPr>
            </w:pPr>
            <w:r w:rsidRPr="00FB374C">
              <w:rPr>
                <w:b/>
                <w:szCs w:val="24"/>
              </w:rPr>
              <w:t xml:space="preserve">Submission instructions </w:t>
            </w:r>
          </w:p>
        </w:tc>
        <w:tc>
          <w:tcPr>
            <w:tcW w:w="3751" w:type="pct"/>
            <w:vAlign w:val="top"/>
          </w:tcPr>
          <w:p w14:paraId="12AA4232" w14:textId="77777777" w:rsidR="00BF5BF3" w:rsidRDefault="00337B3D" w:rsidP="00BF5BF3">
            <w:pPr>
              <w:pStyle w:val="Body"/>
              <w:rPr>
                <w:szCs w:val="24"/>
                <w:lang w:eastAsia="en-AU"/>
              </w:rPr>
            </w:pPr>
            <w:r w:rsidRPr="003B5CF7">
              <w:rPr>
                <w:szCs w:val="24"/>
                <w:lang w:eastAsia="en-AU"/>
              </w:rPr>
              <w:t xml:space="preserve">On completion of this assessment, you are required to </w:t>
            </w:r>
            <w:r>
              <w:rPr>
                <w:szCs w:val="24"/>
                <w:lang w:eastAsia="en-AU"/>
              </w:rPr>
              <w:t>submit</w:t>
            </w:r>
            <w:r w:rsidRPr="003B5CF7">
              <w:rPr>
                <w:szCs w:val="24"/>
                <w:lang w:eastAsia="en-AU"/>
              </w:rPr>
              <w:t xml:space="preserve"> it to your </w:t>
            </w:r>
            <w:r>
              <w:rPr>
                <w:szCs w:val="24"/>
                <w:lang w:eastAsia="en-AU"/>
              </w:rPr>
              <w:t>Teacher/Assessor</w:t>
            </w:r>
            <w:r w:rsidRPr="003B5CF7">
              <w:rPr>
                <w:szCs w:val="24"/>
                <w:lang w:eastAsia="en-AU"/>
              </w:rPr>
              <w:t xml:space="preserve"> for marking. </w:t>
            </w:r>
            <w:r w:rsidRPr="00380FC6">
              <w:rPr>
                <w:szCs w:val="24"/>
                <w:lang w:eastAsia="en-AU"/>
              </w:rPr>
              <w:t xml:space="preserve">Where possible, </w:t>
            </w:r>
            <w:r>
              <w:rPr>
                <w:szCs w:val="24"/>
                <w:lang w:eastAsia="en-AU"/>
              </w:rPr>
              <w:t>submission and upload of all required assessment files should be</w:t>
            </w:r>
            <w:r w:rsidRPr="00380FC6">
              <w:rPr>
                <w:szCs w:val="24"/>
                <w:lang w:eastAsia="en-AU"/>
              </w:rPr>
              <w:t xml:space="preserve"> via the TAFE NSW online learning platform. </w:t>
            </w:r>
          </w:p>
          <w:p w14:paraId="79566AED" w14:textId="431834B1" w:rsidR="00E54EA5" w:rsidRPr="00E55E34" w:rsidRDefault="00337B3D" w:rsidP="00BF5BF3">
            <w:pPr>
              <w:pStyle w:val="Body"/>
              <w:rPr>
                <w:iCs/>
                <w:szCs w:val="24"/>
                <w:lang w:eastAsia="en-AU"/>
              </w:rPr>
            </w:pPr>
            <w:r w:rsidRPr="003B5CF7">
              <w:rPr>
                <w:szCs w:val="24"/>
                <w:lang w:eastAsia="en-AU"/>
              </w:rPr>
              <w:t>It is important that you keep a copy of all electronic and hardcopy assessments submitted to TAFE and complete the assessment declaration when submitting the assessment.</w:t>
            </w:r>
            <w:r>
              <w:rPr>
                <w:szCs w:val="24"/>
                <w:lang w:eastAsia="en-AU"/>
              </w:rPr>
              <w:t xml:space="preserve"> </w:t>
            </w:r>
          </w:p>
        </w:tc>
      </w:tr>
      <w:tr w:rsidR="0064779E" w14:paraId="79566AF2" w14:textId="77777777" w:rsidTr="009351F0">
        <w:tc>
          <w:tcPr>
            <w:tcW w:w="1249" w:type="pct"/>
            <w:vAlign w:val="top"/>
          </w:tcPr>
          <w:p w14:paraId="79566AEF" w14:textId="77777777" w:rsidR="00E54EA5" w:rsidRPr="00FB374C" w:rsidRDefault="00337B3D" w:rsidP="00141B42">
            <w:pPr>
              <w:pStyle w:val="Body"/>
              <w:rPr>
                <w:b/>
                <w:szCs w:val="24"/>
              </w:rPr>
            </w:pPr>
            <w:r w:rsidRPr="00FB374C">
              <w:rPr>
                <w:b/>
                <w:szCs w:val="24"/>
              </w:rPr>
              <w:lastRenderedPageBreak/>
              <w:t>What do I need to do to achieve a satisfactory result?</w:t>
            </w:r>
          </w:p>
        </w:tc>
        <w:tc>
          <w:tcPr>
            <w:tcW w:w="3751" w:type="pct"/>
            <w:vAlign w:val="top"/>
          </w:tcPr>
          <w:p w14:paraId="79566AF0" w14:textId="77777777" w:rsidR="00E54EA5" w:rsidRPr="000C5E16" w:rsidRDefault="00337B3D" w:rsidP="00E55E34">
            <w:pPr>
              <w:pStyle w:val="Body"/>
              <w:rPr>
                <w:szCs w:val="24"/>
              </w:rPr>
            </w:pPr>
            <w:r w:rsidRPr="000C5E16">
              <w:rPr>
                <w:szCs w:val="24"/>
              </w:rPr>
              <w:t>To achieve a satisfactory result for this assessment you must answer all the questions correctly.</w:t>
            </w:r>
          </w:p>
          <w:p w14:paraId="79566AF1" w14:textId="77777777" w:rsidR="00E54EA5" w:rsidRPr="000C5E16" w:rsidRDefault="00337B3D" w:rsidP="00141B42">
            <w:pPr>
              <w:pStyle w:val="Body"/>
              <w:rPr>
                <w:iCs/>
                <w:szCs w:val="24"/>
                <w:lang w:eastAsia="en-AU"/>
              </w:rPr>
            </w:pPr>
            <w:r w:rsidRPr="000C5E16">
              <w:rPr>
                <w:iCs/>
                <w:szCs w:val="24"/>
                <w:lang w:eastAsia="en-AU"/>
              </w:rPr>
              <w:t>If a resit is required to achieve a satisfactory result it will be conducted at an agreed time after a suitable revision period.</w:t>
            </w:r>
          </w:p>
        </w:tc>
      </w:tr>
      <w:tr w:rsidR="0064779E" w14:paraId="79566AF9" w14:textId="77777777" w:rsidTr="009351F0">
        <w:tc>
          <w:tcPr>
            <w:tcW w:w="1249" w:type="pct"/>
            <w:vAlign w:val="top"/>
          </w:tcPr>
          <w:p w14:paraId="79566AF3" w14:textId="77777777" w:rsidR="00E54EA5" w:rsidRPr="00FB374C" w:rsidRDefault="00337B3D" w:rsidP="00141B42">
            <w:pPr>
              <w:pStyle w:val="Body"/>
              <w:rPr>
                <w:b/>
                <w:szCs w:val="24"/>
              </w:rPr>
            </w:pPr>
            <w:r w:rsidRPr="00FB374C">
              <w:rPr>
                <w:b/>
                <w:szCs w:val="24"/>
              </w:rPr>
              <w:t>What do I need to provide?</w:t>
            </w:r>
          </w:p>
        </w:tc>
        <w:tc>
          <w:tcPr>
            <w:tcW w:w="3751" w:type="pct"/>
            <w:vAlign w:val="top"/>
          </w:tcPr>
          <w:p w14:paraId="79566AF4" w14:textId="77777777" w:rsidR="00E54EA5" w:rsidRPr="000C5E16" w:rsidRDefault="00337B3D" w:rsidP="00D44E44">
            <w:pPr>
              <w:pStyle w:val="Body"/>
              <w:numPr>
                <w:ilvl w:val="0"/>
                <w:numId w:val="5"/>
              </w:numPr>
              <w:tabs>
                <w:tab w:val="clear" w:pos="284"/>
              </w:tabs>
              <w:ind w:left="457"/>
              <w:rPr>
                <w:iCs/>
                <w:szCs w:val="24"/>
              </w:rPr>
            </w:pPr>
            <w:r w:rsidRPr="000C5E16">
              <w:rPr>
                <w:iCs/>
                <w:szCs w:val="24"/>
              </w:rPr>
              <w:t>TAFE NSW student account username and password. If you do not know your username and password, contact your campus or service centre on 131601.</w:t>
            </w:r>
          </w:p>
          <w:p w14:paraId="79566AF5" w14:textId="77777777" w:rsidR="00E54EA5" w:rsidRPr="000C5E16" w:rsidRDefault="00337B3D" w:rsidP="00D44E44">
            <w:pPr>
              <w:pStyle w:val="Body"/>
              <w:numPr>
                <w:ilvl w:val="0"/>
                <w:numId w:val="5"/>
              </w:numPr>
              <w:tabs>
                <w:tab w:val="clear" w:pos="284"/>
              </w:tabs>
              <w:ind w:left="457"/>
              <w:rPr>
                <w:iCs/>
                <w:szCs w:val="24"/>
              </w:rPr>
            </w:pPr>
            <w:r w:rsidRPr="000C5E16">
              <w:rPr>
                <w:iCs/>
                <w:szCs w:val="24"/>
              </w:rPr>
              <w:t>Computer or other device with word processing software and internet access.</w:t>
            </w:r>
          </w:p>
          <w:p w14:paraId="79566AF8" w14:textId="1591E619" w:rsidR="00E54EA5" w:rsidRPr="002F501B" w:rsidRDefault="00337B3D" w:rsidP="007548ED">
            <w:pPr>
              <w:pStyle w:val="Body"/>
              <w:numPr>
                <w:ilvl w:val="0"/>
                <w:numId w:val="5"/>
              </w:numPr>
              <w:tabs>
                <w:tab w:val="clear" w:pos="284"/>
              </w:tabs>
              <w:ind w:left="457"/>
              <w:rPr>
                <w:iCs/>
                <w:szCs w:val="24"/>
              </w:rPr>
            </w:pPr>
            <w:r w:rsidRPr="000C5E16">
              <w:rPr>
                <w:iCs/>
                <w:szCs w:val="24"/>
              </w:rPr>
              <w:t>Writing materials, if required.</w:t>
            </w:r>
          </w:p>
        </w:tc>
      </w:tr>
      <w:tr w:rsidR="0064779E" w14:paraId="79566AFE" w14:textId="77777777" w:rsidTr="009351F0">
        <w:tc>
          <w:tcPr>
            <w:tcW w:w="1249" w:type="pct"/>
            <w:vAlign w:val="top"/>
          </w:tcPr>
          <w:p w14:paraId="79566AFA" w14:textId="77777777" w:rsidR="00E54EA5" w:rsidRPr="00FB374C" w:rsidRDefault="00337B3D" w:rsidP="00141B42">
            <w:pPr>
              <w:pStyle w:val="Body"/>
              <w:rPr>
                <w:b/>
                <w:szCs w:val="24"/>
              </w:rPr>
            </w:pPr>
            <w:r w:rsidRPr="00FB374C">
              <w:rPr>
                <w:b/>
                <w:szCs w:val="24"/>
              </w:rPr>
              <w:t xml:space="preserve">What the </w:t>
            </w:r>
            <w:r>
              <w:rPr>
                <w:b/>
                <w:szCs w:val="24"/>
              </w:rPr>
              <w:t xml:space="preserve">Teacher/Assessor </w:t>
            </w:r>
            <w:r w:rsidRPr="00FB374C">
              <w:rPr>
                <w:b/>
                <w:szCs w:val="24"/>
              </w:rPr>
              <w:t>will provide</w:t>
            </w:r>
          </w:p>
        </w:tc>
        <w:tc>
          <w:tcPr>
            <w:tcW w:w="3751" w:type="pct"/>
            <w:vAlign w:val="top"/>
          </w:tcPr>
          <w:p w14:paraId="79566AFD" w14:textId="49E069D6" w:rsidR="00E54EA5" w:rsidRPr="0022721D" w:rsidRDefault="00337B3D" w:rsidP="002F501B">
            <w:pPr>
              <w:rPr>
                <w:iCs/>
                <w:szCs w:val="24"/>
                <w:lang w:eastAsia="en-AU"/>
              </w:rPr>
            </w:pPr>
            <w:r w:rsidRPr="00AD23D5">
              <w:rPr>
                <w:iCs/>
                <w:szCs w:val="24"/>
                <w:lang w:eastAsia="en-AU"/>
              </w:rPr>
              <w:t xml:space="preserve">Access to this assessment and learning resources, including the student workbook and any supporting documents or links. </w:t>
            </w:r>
          </w:p>
        </w:tc>
      </w:tr>
      <w:tr w:rsidR="0064779E" w14:paraId="79566B07" w14:textId="77777777" w:rsidTr="009351F0">
        <w:tc>
          <w:tcPr>
            <w:tcW w:w="1249" w:type="pct"/>
            <w:vAlign w:val="top"/>
          </w:tcPr>
          <w:p w14:paraId="79566AFF" w14:textId="77777777" w:rsidR="00E54EA5" w:rsidRPr="00535ADE" w:rsidRDefault="00337B3D" w:rsidP="00ED0D9A">
            <w:pPr>
              <w:pStyle w:val="Body"/>
              <w:rPr>
                <w:b/>
                <w:szCs w:val="24"/>
              </w:rPr>
            </w:pPr>
            <w:r w:rsidRPr="00535ADE">
              <w:rPr>
                <w:b/>
                <w:szCs w:val="24"/>
              </w:rPr>
              <w:t xml:space="preserve">Due date </w:t>
            </w:r>
          </w:p>
          <w:p w14:paraId="79566B00" w14:textId="77777777" w:rsidR="00E54EA5" w:rsidRPr="00535ADE" w:rsidRDefault="00337B3D" w:rsidP="00ED0D9A">
            <w:pPr>
              <w:pStyle w:val="Body"/>
              <w:rPr>
                <w:b/>
                <w:szCs w:val="24"/>
              </w:rPr>
            </w:pPr>
            <w:r w:rsidRPr="00535ADE">
              <w:rPr>
                <w:b/>
                <w:szCs w:val="24"/>
              </w:rPr>
              <w:t xml:space="preserve">Time </w:t>
            </w:r>
            <w:proofErr w:type="gramStart"/>
            <w:r w:rsidRPr="00535ADE">
              <w:rPr>
                <w:b/>
                <w:szCs w:val="24"/>
              </w:rPr>
              <w:t>allowed</w:t>
            </w:r>
            <w:proofErr w:type="gramEnd"/>
          </w:p>
          <w:p w14:paraId="79566B01" w14:textId="77777777" w:rsidR="00E54EA5" w:rsidRPr="00535ADE" w:rsidRDefault="00337B3D" w:rsidP="00ED0D9A">
            <w:pPr>
              <w:pStyle w:val="Body"/>
              <w:rPr>
                <w:b/>
                <w:szCs w:val="24"/>
              </w:rPr>
            </w:pPr>
            <w:r w:rsidRPr="00535ADE">
              <w:rPr>
                <w:b/>
                <w:szCs w:val="24"/>
              </w:rPr>
              <w:t>Delivery location</w:t>
            </w:r>
          </w:p>
        </w:tc>
        <w:tc>
          <w:tcPr>
            <w:tcW w:w="3751" w:type="pct"/>
            <w:vAlign w:val="top"/>
          </w:tcPr>
          <w:p w14:paraId="03546A90" w14:textId="0A5316AE" w:rsidR="002F501B" w:rsidRPr="00577940" w:rsidRDefault="00B409AE" w:rsidP="002F501B">
            <w:pPr>
              <w:rPr>
                <w:szCs w:val="24"/>
                <w:lang w:eastAsia="en-AU"/>
              </w:rPr>
            </w:pPr>
            <w:r>
              <w:rPr>
                <w:szCs w:val="24"/>
                <w:lang w:eastAsia="en-AU"/>
              </w:rPr>
              <w:t>23</w:t>
            </w:r>
            <w:r w:rsidRPr="00B409AE">
              <w:rPr>
                <w:szCs w:val="24"/>
                <w:vertAlign w:val="superscript"/>
                <w:lang w:eastAsia="en-AU"/>
              </w:rPr>
              <w:t>rd</w:t>
            </w:r>
            <w:r>
              <w:rPr>
                <w:szCs w:val="24"/>
                <w:lang w:eastAsia="en-AU"/>
              </w:rPr>
              <w:t xml:space="preserve"> of June</w:t>
            </w:r>
          </w:p>
          <w:p w14:paraId="5888C1FF" w14:textId="358ED143" w:rsidR="002F501B" w:rsidRPr="000E2127" w:rsidRDefault="00B409AE" w:rsidP="002F501B">
            <w:pPr>
              <w:pStyle w:val="Body"/>
            </w:pPr>
            <w:r>
              <w:t>6</w:t>
            </w:r>
            <w:r w:rsidR="00175FC8">
              <w:t xml:space="preserve"> Weeks in class</w:t>
            </w:r>
          </w:p>
          <w:p w14:paraId="79566B06" w14:textId="561BF831" w:rsidR="00E54EA5" w:rsidRPr="00C834FC" w:rsidRDefault="002F501B" w:rsidP="002F501B">
            <w:pPr>
              <w:rPr>
                <w:sz w:val="28"/>
                <w:szCs w:val="28"/>
                <w:lang w:eastAsia="en-AU"/>
              </w:rPr>
            </w:pPr>
            <w:r w:rsidRPr="00577940">
              <w:rPr>
                <w:rFonts w:ascii="Calibri" w:eastAsia="Times New Roman" w:hAnsi="Calibri" w:cs="Calibri"/>
                <w:szCs w:val="28"/>
                <w:bdr w:val="none" w:sz="0" w:space="0" w:color="auto" w:frame="1"/>
                <w:lang w:eastAsia="en-AU"/>
              </w:rPr>
              <w:t>TAFE NSW campus/ TAFE Digital Campus/ TAFE NSW Moodle/ a location determined by your Teacher/Assessor</w:t>
            </w:r>
            <w:r w:rsidRPr="00577940">
              <w:rPr>
                <w:sz w:val="28"/>
                <w:szCs w:val="28"/>
                <w:lang w:eastAsia="en-AU"/>
              </w:rPr>
              <w:t xml:space="preserve"> </w:t>
            </w:r>
          </w:p>
        </w:tc>
      </w:tr>
      <w:tr w:rsidR="0064779E" w14:paraId="79566B0C" w14:textId="77777777" w:rsidTr="009351F0">
        <w:trPr>
          <w:cantSplit w:val="0"/>
        </w:trPr>
        <w:tc>
          <w:tcPr>
            <w:tcW w:w="1249" w:type="pct"/>
            <w:vAlign w:val="top"/>
          </w:tcPr>
          <w:p w14:paraId="79566B08" w14:textId="77777777" w:rsidR="00E54EA5" w:rsidRPr="00FB374C" w:rsidRDefault="00337B3D" w:rsidP="00141B42">
            <w:pPr>
              <w:pStyle w:val="Body"/>
              <w:rPr>
                <w:b/>
                <w:szCs w:val="24"/>
              </w:rPr>
            </w:pPr>
            <w:r w:rsidRPr="00FB374C">
              <w:rPr>
                <w:b/>
                <w:szCs w:val="24"/>
              </w:rPr>
              <w:t>Assessment feedback, review or appeals</w:t>
            </w:r>
          </w:p>
        </w:tc>
        <w:tc>
          <w:tcPr>
            <w:tcW w:w="3751" w:type="pct"/>
            <w:vAlign w:val="top"/>
          </w:tcPr>
          <w:p w14:paraId="79566B09" w14:textId="77777777" w:rsidR="00E54EA5" w:rsidRDefault="00337B3D" w:rsidP="00E55E34">
            <w:pPr>
              <w:tabs>
                <w:tab w:val="clear" w:pos="284"/>
              </w:tabs>
              <w:rPr>
                <w:szCs w:val="24"/>
              </w:rPr>
            </w:pPr>
            <w:r w:rsidRPr="00FB374C">
              <w:rPr>
                <w:szCs w:val="24"/>
              </w:rPr>
              <w:t xml:space="preserve">In accordance with the TAFE NSW policy </w:t>
            </w:r>
            <w:r w:rsidRPr="00FB374C">
              <w:rPr>
                <w:i/>
                <w:iCs/>
                <w:szCs w:val="24"/>
              </w:rPr>
              <w:t xml:space="preserve">Manage Assessment Appeals, </w:t>
            </w:r>
            <w:r w:rsidRPr="00FB374C">
              <w:rPr>
                <w:szCs w:val="24"/>
              </w:rPr>
              <w:t xml:space="preserve">all students have the right to appeal an assessment decision in relation to how the assessment was conducted and the outcome of the assessment. Appeals must be lodged within </w:t>
            </w:r>
            <w:r w:rsidRPr="00FB374C">
              <w:rPr>
                <w:b/>
                <w:bCs/>
                <w:szCs w:val="24"/>
              </w:rPr>
              <w:t>14 working days</w:t>
            </w:r>
            <w:r w:rsidRPr="00FB374C">
              <w:rPr>
                <w:szCs w:val="24"/>
              </w:rPr>
              <w:t xml:space="preserve"> of the formal notification of</w:t>
            </w:r>
            <w:r>
              <w:rPr>
                <w:szCs w:val="24"/>
              </w:rPr>
              <w:t xml:space="preserve"> the result of the assessment. </w:t>
            </w:r>
          </w:p>
          <w:p w14:paraId="79566B0A" w14:textId="77777777" w:rsidR="00E54EA5" w:rsidRPr="003B5CF7" w:rsidRDefault="00337B3D" w:rsidP="00E55E34">
            <w:pPr>
              <w:rPr>
                <w:szCs w:val="24"/>
                <w:lang w:eastAsia="en-AU"/>
              </w:rPr>
            </w:pPr>
            <w:r w:rsidRPr="003B5CF7">
              <w:rPr>
                <w:szCs w:val="24"/>
                <w:lang w:eastAsia="en-AU"/>
              </w:rPr>
              <w:t xml:space="preserve">If you would like to request a review of your results or if you have any concerns about your results, contact your </w:t>
            </w:r>
            <w:r>
              <w:rPr>
                <w:szCs w:val="24"/>
                <w:lang w:eastAsia="en-AU"/>
              </w:rPr>
              <w:t xml:space="preserve">Teacher/Assessor </w:t>
            </w:r>
            <w:r w:rsidRPr="003B5CF7">
              <w:rPr>
                <w:szCs w:val="24"/>
                <w:lang w:eastAsia="en-AU"/>
              </w:rPr>
              <w:t>or Head Teacher.  If they are unavailable, contact the Student Administration Officer.</w:t>
            </w:r>
          </w:p>
          <w:p w14:paraId="79566B0B" w14:textId="77777777" w:rsidR="00E54EA5" w:rsidRPr="00FB374C" w:rsidRDefault="00337B3D" w:rsidP="00E55E34">
            <w:pPr>
              <w:tabs>
                <w:tab w:val="clear" w:pos="284"/>
              </w:tabs>
              <w:rPr>
                <w:szCs w:val="24"/>
                <w:lang w:eastAsia="en-AU"/>
              </w:rPr>
            </w:pPr>
            <w:r w:rsidRPr="003B5CF7">
              <w:rPr>
                <w:szCs w:val="24"/>
                <w:lang w:eastAsia="en-AU"/>
              </w:rPr>
              <w:t xml:space="preserve">Contact your Head </w:t>
            </w:r>
            <w:r>
              <w:rPr>
                <w:szCs w:val="24"/>
                <w:lang w:eastAsia="en-AU"/>
              </w:rPr>
              <w:t xml:space="preserve">Teacher/Assessor </w:t>
            </w:r>
            <w:r w:rsidRPr="003B5CF7">
              <w:rPr>
                <w:szCs w:val="24"/>
                <w:lang w:eastAsia="en-AU"/>
              </w:rPr>
              <w:t>for the assessment appeals procedures at your college/campus.</w:t>
            </w:r>
          </w:p>
        </w:tc>
      </w:tr>
    </w:tbl>
    <w:p w14:paraId="79566B0D" w14:textId="193501C2" w:rsidR="00E54EA5" w:rsidRDefault="00337B3D" w:rsidP="00654F06">
      <w:pPr>
        <w:pStyle w:val="Body"/>
        <w:spacing w:before="0"/>
        <w:rPr>
          <w:i/>
          <w:iCs/>
          <w:color w:val="8B0000"/>
        </w:rPr>
      </w:pPr>
      <w:r>
        <w:rPr>
          <w:i/>
          <w:iCs/>
          <w:color w:val="8B0000"/>
        </w:rPr>
        <w:br w:type="page"/>
      </w:r>
    </w:p>
    <w:p w14:paraId="07089CDE" w14:textId="51AD4612" w:rsidR="0066119B" w:rsidRDefault="0066119B" w:rsidP="008F6497">
      <w:pPr>
        <w:pStyle w:val="Heading2"/>
      </w:pPr>
      <w:r>
        <w:lastRenderedPageBreak/>
        <w:t>Project Outline</w:t>
      </w:r>
    </w:p>
    <w:p w14:paraId="7F65FEF2" w14:textId="46637F25" w:rsidR="0066119B" w:rsidRDefault="00526586" w:rsidP="0066119B">
      <w:pPr>
        <w:rPr>
          <w:lang w:eastAsia="en-AU"/>
        </w:rPr>
      </w:pPr>
      <w:r>
        <w:rPr>
          <w:lang w:eastAsia="en-AU"/>
        </w:rPr>
        <w:t>You’ve been tasked with creating a single stage for your studio’s upcoming 3D project</w:t>
      </w:r>
      <w:r w:rsidR="00073546">
        <w:rPr>
          <w:lang w:eastAsia="en-AU"/>
        </w:rPr>
        <w:t>.</w:t>
      </w:r>
      <w:r w:rsidR="001E4754">
        <w:rPr>
          <w:lang w:eastAsia="en-AU"/>
        </w:rPr>
        <w:t xml:space="preserve"> </w:t>
      </w:r>
      <w:r>
        <w:rPr>
          <w:lang w:eastAsia="en-AU"/>
        </w:rPr>
        <w:t>The genre is of your choice as long as it takes place in a 3D environment</w:t>
      </w:r>
      <w:r w:rsidR="00773585">
        <w:rPr>
          <w:lang w:eastAsia="en-AU"/>
        </w:rPr>
        <w:t xml:space="preserve"> and allows for movement within that 3D space</w:t>
      </w:r>
      <w:r w:rsidR="00754827">
        <w:rPr>
          <w:lang w:eastAsia="en-AU"/>
        </w:rPr>
        <w:t>.</w:t>
      </w:r>
      <w:r>
        <w:rPr>
          <w:lang w:eastAsia="en-AU"/>
        </w:rPr>
        <w:t xml:space="preserve"> </w:t>
      </w:r>
    </w:p>
    <w:p w14:paraId="018F0046" w14:textId="791F500E" w:rsidR="00526586" w:rsidRDefault="00526586" w:rsidP="0066119B">
      <w:pPr>
        <w:rPr>
          <w:lang w:eastAsia="en-AU"/>
        </w:rPr>
      </w:pPr>
      <w:r>
        <w:rPr>
          <w:lang w:eastAsia="en-AU"/>
        </w:rPr>
        <w:t>Your stage needs to include:</w:t>
      </w:r>
    </w:p>
    <w:p w14:paraId="4B002D9D" w14:textId="5E0D4B85" w:rsidR="00152FA2" w:rsidRDefault="001E4754" w:rsidP="00152FA2">
      <w:pPr>
        <w:pStyle w:val="ListParagraph"/>
        <w:numPr>
          <w:ilvl w:val="0"/>
          <w:numId w:val="44"/>
        </w:numPr>
        <w:rPr>
          <w:lang w:eastAsia="en-AU"/>
        </w:rPr>
      </w:pPr>
      <w:r>
        <w:rPr>
          <w:lang w:eastAsia="en-AU"/>
        </w:rPr>
        <w:t>Some form of player movement.</w:t>
      </w:r>
    </w:p>
    <w:p w14:paraId="0B904E91" w14:textId="1BAC48E0" w:rsidR="00152FA2" w:rsidRDefault="00152FA2" w:rsidP="00152FA2">
      <w:pPr>
        <w:pStyle w:val="ListParagraph"/>
        <w:numPr>
          <w:ilvl w:val="0"/>
          <w:numId w:val="44"/>
        </w:numPr>
        <w:rPr>
          <w:lang w:eastAsia="en-AU"/>
        </w:rPr>
      </w:pPr>
      <w:r>
        <w:rPr>
          <w:lang w:eastAsia="en-AU"/>
        </w:rPr>
        <w:t>At least one additional ability (shooting</w:t>
      </w:r>
      <w:r w:rsidR="00057D91">
        <w:rPr>
          <w:lang w:eastAsia="en-AU"/>
        </w:rPr>
        <w:t>, dashing</w:t>
      </w:r>
      <w:r>
        <w:rPr>
          <w:lang w:eastAsia="en-AU"/>
        </w:rPr>
        <w:t xml:space="preserve"> etc.)</w:t>
      </w:r>
    </w:p>
    <w:p w14:paraId="72B13F77" w14:textId="7CBCC5FB" w:rsidR="000B5CA0" w:rsidRDefault="000B5CA0" w:rsidP="000B5CA0">
      <w:pPr>
        <w:pStyle w:val="ListParagraph"/>
        <w:numPr>
          <w:ilvl w:val="0"/>
          <w:numId w:val="44"/>
        </w:numPr>
        <w:rPr>
          <w:lang w:eastAsia="en-AU"/>
        </w:rPr>
      </w:pPr>
      <w:r>
        <w:rPr>
          <w:lang w:eastAsia="en-AU"/>
        </w:rPr>
        <w:t>A polished and appropriately decorated 3D environment.</w:t>
      </w:r>
    </w:p>
    <w:p w14:paraId="75F2E667" w14:textId="316B1D3E" w:rsidR="00152FA2" w:rsidRDefault="00152FA2" w:rsidP="00152FA2">
      <w:pPr>
        <w:pStyle w:val="ListParagraph"/>
        <w:numPr>
          <w:ilvl w:val="0"/>
          <w:numId w:val="44"/>
        </w:numPr>
        <w:rPr>
          <w:lang w:eastAsia="en-AU"/>
        </w:rPr>
      </w:pPr>
      <w:r>
        <w:rPr>
          <w:lang w:eastAsia="en-AU"/>
        </w:rPr>
        <w:t>A win condition (something that indicates your player has beaten your game.)</w:t>
      </w:r>
    </w:p>
    <w:p w14:paraId="199DC79B" w14:textId="77777777" w:rsidR="00152FA2" w:rsidRDefault="00152FA2" w:rsidP="00152FA2">
      <w:pPr>
        <w:pStyle w:val="ListParagraph"/>
        <w:numPr>
          <w:ilvl w:val="0"/>
          <w:numId w:val="44"/>
        </w:numPr>
        <w:rPr>
          <w:lang w:eastAsia="en-AU"/>
        </w:rPr>
      </w:pPr>
      <w:r>
        <w:rPr>
          <w:lang w:eastAsia="en-AU"/>
        </w:rPr>
        <w:t>A lose condition (something that will cause your player to fail and need to try again.)</w:t>
      </w:r>
    </w:p>
    <w:p w14:paraId="051AFECA" w14:textId="3723172E" w:rsidR="00057D91" w:rsidRDefault="00057D91" w:rsidP="00057D91">
      <w:pPr>
        <w:pStyle w:val="ListParagraph"/>
        <w:numPr>
          <w:ilvl w:val="0"/>
          <w:numId w:val="44"/>
        </w:numPr>
        <w:rPr>
          <w:lang w:eastAsia="en-AU"/>
        </w:rPr>
      </w:pPr>
      <w:r>
        <w:rPr>
          <w:lang w:eastAsia="en-AU"/>
        </w:rPr>
        <w:t xml:space="preserve">At least one </w:t>
      </w:r>
      <w:r w:rsidR="00B409AE">
        <w:rPr>
          <w:lang w:eastAsia="en-AU"/>
        </w:rPr>
        <w:t>kind</w:t>
      </w:r>
      <w:r>
        <w:rPr>
          <w:lang w:eastAsia="en-AU"/>
        </w:rPr>
        <w:t xml:space="preserve"> of pickup </w:t>
      </w:r>
      <w:r w:rsidR="00773585">
        <w:rPr>
          <w:lang w:eastAsia="en-AU"/>
        </w:rPr>
        <w:t>that provides some form of functionality (can’t just be a score increase.)</w:t>
      </w:r>
      <w:r>
        <w:rPr>
          <w:lang w:eastAsia="en-AU"/>
        </w:rPr>
        <w:t xml:space="preserve"> </w:t>
      </w:r>
    </w:p>
    <w:p w14:paraId="2970A727" w14:textId="1DD331D3" w:rsidR="00152FA2" w:rsidRDefault="00152FA2" w:rsidP="00152FA2">
      <w:pPr>
        <w:pStyle w:val="ListParagraph"/>
        <w:numPr>
          <w:ilvl w:val="0"/>
          <w:numId w:val="44"/>
        </w:numPr>
        <w:rPr>
          <w:lang w:eastAsia="en-AU"/>
        </w:rPr>
      </w:pPr>
      <w:r>
        <w:rPr>
          <w:lang w:eastAsia="en-AU"/>
        </w:rPr>
        <w:t>A main menu that allows the player to either start o</w:t>
      </w:r>
      <w:r w:rsidR="00953AD2">
        <w:rPr>
          <w:lang w:eastAsia="en-AU"/>
        </w:rPr>
        <w:t>r</w:t>
      </w:r>
      <w:r>
        <w:rPr>
          <w:lang w:eastAsia="en-AU"/>
        </w:rPr>
        <w:t xml:space="preserve"> exit the game.</w:t>
      </w:r>
    </w:p>
    <w:p w14:paraId="6B0F376A" w14:textId="77777777" w:rsidR="00953AD2" w:rsidRDefault="00953AD2" w:rsidP="00152FA2">
      <w:pPr>
        <w:rPr>
          <w:lang w:eastAsia="en-AU"/>
        </w:rPr>
      </w:pPr>
    </w:p>
    <w:p w14:paraId="233868B4" w14:textId="7040044D" w:rsidR="00953AD2" w:rsidRDefault="00152FA2" w:rsidP="00152FA2">
      <w:pPr>
        <w:rPr>
          <w:lang w:eastAsia="en-AU"/>
        </w:rPr>
      </w:pPr>
      <w:r>
        <w:rPr>
          <w:lang w:eastAsia="en-AU"/>
        </w:rPr>
        <w:t xml:space="preserve">Once a minimum viable product (MVP) is </w:t>
      </w:r>
      <w:r w:rsidR="00953AD2">
        <w:rPr>
          <w:lang w:eastAsia="en-AU"/>
        </w:rPr>
        <w:t>established</w:t>
      </w:r>
      <w:r>
        <w:rPr>
          <w:lang w:eastAsia="en-AU"/>
        </w:rPr>
        <w:t xml:space="preserve"> including these </w:t>
      </w:r>
      <w:r w:rsidR="001F7F64">
        <w:rPr>
          <w:lang w:eastAsia="en-AU"/>
        </w:rPr>
        <w:t>requirements</w:t>
      </w:r>
      <w:r>
        <w:rPr>
          <w:lang w:eastAsia="en-AU"/>
        </w:rPr>
        <w:t>, you’re</w:t>
      </w:r>
      <w:r w:rsidR="00953AD2">
        <w:rPr>
          <w:lang w:eastAsia="en-AU"/>
        </w:rPr>
        <w:t xml:space="preserve"> free to add as much as you’d like to your game. </w:t>
      </w:r>
      <w:r>
        <w:rPr>
          <w:lang w:eastAsia="en-AU"/>
        </w:rPr>
        <w:t xml:space="preserve"> </w:t>
      </w:r>
    </w:p>
    <w:p w14:paraId="5E6EA417" w14:textId="77777777" w:rsidR="007D556E" w:rsidRPr="0066119B" w:rsidRDefault="007D556E" w:rsidP="0066119B">
      <w:pPr>
        <w:rPr>
          <w:lang w:eastAsia="en-AU"/>
        </w:rPr>
      </w:pPr>
    </w:p>
    <w:p w14:paraId="381BFFAC" w14:textId="2D2B493D" w:rsidR="007D556E" w:rsidRDefault="00A319E0" w:rsidP="008F6497">
      <w:pPr>
        <w:pStyle w:val="Heading2"/>
      </w:pPr>
      <w:r>
        <w:t>Task</w:t>
      </w:r>
      <w:r w:rsidR="007D556E">
        <w:t xml:space="preserve"> 1: Establish</w:t>
      </w:r>
      <w:r w:rsidR="00152FA2">
        <w:t>ing</w:t>
      </w:r>
      <w:r w:rsidR="007D556E">
        <w:t xml:space="preserve"> your studio</w:t>
      </w:r>
    </w:p>
    <w:p w14:paraId="3EB3C8D0" w14:textId="5DBFAF7F" w:rsidR="007D556E" w:rsidRDefault="007D556E" w:rsidP="007D556E">
      <w:pPr>
        <w:rPr>
          <w:lang w:eastAsia="en-AU"/>
        </w:rPr>
      </w:pPr>
      <w:r>
        <w:rPr>
          <w:lang w:eastAsia="en-AU"/>
        </w:rPr>
        <w:t xml:space="preserve">List the </w:t>
      </w:r>
      <w:r w:rsidR="00152FA2">
        <w:rPr>
          <w:lang w:eastAsia="en-AU"/>
        </w:rPr>
        <w:t>members of your group, including the roles that they’ll play in the creation of your game (artist or programmer.)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52FA2" w14:paraId="1AC209C4" w14:textId="77777777" w:rsidTr="00152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0" w:type="dxa"/>
            <w:shd w:val="clear" w:color="auto" w:fill="auto"/>
          </w:tcPr>
          <w:p w14:paraId="70DF847E" w14:textId="6301F923" w:rsidR="00152FA2" w:rsidRPr="00152FA2" w:rsidRDefault="00152FA2" w:rsidP="007D556E">
            <w:pPr>
              <w:rPr>
                <w:b w:val="0"/>
                <w:color w:val="auto"/>
                <w:lang w:eastAsia="en-AU"/>
              </w:rPr>
            </w:pPr>
          </w:p>
          <w:p w14:paraId="51E320C6" w14:textId="77777777" w:rsidR="00152FA2" w:rsidRPr="00152FA2" w:rsidRDefault="00152FA2" w:rsidP="007D556E">
            <w:pPr>
              <w:rPr>
                <w:b w:val="0"/>
                <w:color w:val="auto"/>
                <w:lang w:eastAsia="en-AU"/>
              </w:rPr>
            </w:pPr>
          </w:p>
          <w:p w14:paraId="030610E0" w14:textId="77777777" w:rsidR="00152FA2" w:rsidRDefault="00152FA2" w:rsidP="007D556E">
            <w:pPr>
              <w:rPr>
                <w:lang w:eastAsia="en-AU"/>
              </w:rPr>
            </w:pPr>
          </w:p>
        </w:tc>
      </w:tr>
    </w:tbl>
    <w:p w14:paraId="05C27F16" w14:textId="77777777" w:rsidR="00152FA2" w:rsidRDefault="00152FA2" w:rsidP="00152FA2">
      <w:pPr>
        <w:rPr>
          <w:lang w:eastAsia="en-AU"/>
        </w:rPr>
      </w:pPr>
    </w:p>
    <w:p w14:paraId="024DF210" w14:textId="1E354E8F" w:rsidR="00152FA2" w:rsidRDefault="00152FA2" w:rsidP="00152FA2">
      <w:pPr>
        <w:rPr>
          <w:lang w:eastAsia="en-AU"/>
        </w:rPr>
      </w:pPr>
      <w:r>
        <w:rPr>
          <w:lang w:eastAsia="en-AU"/>
        </w:rPr>
        <w:t>Provide a snazzy name for your game studio.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52FA2" w14:paraId="03C4E665" w14:textId="77777777" w:rsidTr="00342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0" w:type="dxa"/>
            <w:shd w:val="clear" w:color="auto" w:fill="auto"/>
          </w:tcPr>
          <w:p w14:paraId="009C35B4" w14:textId="77777777" w:rsidR="00152FA2" w:rsidRDefault="00152FA2" w:rsidP="0034286D">
            <w:pPr>
              <w:rPr>
                <w:lang w:eastAsia="en-AU"/>
              </w:rPr>
            </w:pPr>
          </w:p>
        </w:tc>
      </w:tr>
    </w:tbl>
    <w:p w14:paraId="4FC531B0" w14:textId="77777777" w:rsidR="00152FA2" w:rsidRDefault="00152FA2" w:rsidP="007D556E">
      <w:pPr>
        <w:rPr>
          <w:lang w:eastAsia="en-AU"/>
        </w:rPr>
      </w:pPr>
    </w:p>
    <w:p w14:paraId="388BE49B" w14:textId="77777777" w:rsidR="00B409AE" w:rsidRDefault="00B409AE" w:rsidP="008F6497">
      <w:pPr>
        <w:pStyle w:val="Heading2"/>
      </w:pPr>
    </w:p>
    <w:p w14:paraId="1A5E5658" w14:textId="77777777" w:rsidR="00B409AE" w:rsidRDefault="00B409AE" w:rsidP="008F6497">
      <w:pPr>
        <w:pStyle w:val="Heading2"/>
      </w:pPr>
    </w:p>
    <w:p w14:paraId="12AE4F5C" w14:textId="69CDE1DA" w:rsidR="0066119B" w:rsidRDefault="00A319E0" w:rsidP="008F6497">
      <w:pPr>
        <w:pStyle w:val="Heading2"/>
      </w:pPr>
      <w:r>
        <w:lastRenderedPageBreak/>
        <w:t>Task</w:t>
      </w:r>
      <w:r w:rsidR="00073546">
        <w:t xml:space="preserve"> </w:t>
      </w:r>
      <w:r w:rsidR="007D556E">
        <w:t>2</w:t>
      </w:r>
      <w:r w:rsidR="00073546">
        <w:t>: Filling out the Game Design Document</w:t>
      </w:r>
    </w:p>
    <w:p w14:paraId="20711037" w14:textId="62EC171D" w:rsidR="00073546" w:rsidRDefault="007D556E" w:rsidP="00073546">
      <w:pPr>
        <w:rPr>
          <w:lang w:eastAsia="en-AU"/>
        </w:rPr>
      </w:pPr>
      <w:r>
        <w:rPr>
          <w:lang w:eastAsia="en-AU"/>
        </w:rPr>
        <w:t>Fill out the Game Design Document (GDD) template and include it in your submission. The GDD must go over your:</w:t>
      </w:r>
    </w:p>
    <w:p w14:paraId="3E83C3DA" w14:textId="0364FE2A" w:rsidR="007D556E" w:rsidRDefault="007D556E" w:rsidP="007D556E">
      <w:pPr>
        <w:pStyle w:val="ListParagraph"/>
        <w:numPr>
          <w:ilvl w:val="0"/>
          <w:numId w:val="43"/>
        </w:numPr>
        <w:rPr>
          <w:lang w:eastAsia="en-AU"/>
        </w:rPr>
      </w:pPr>
      <w:r>
        <w:rPr>
          <w:lang w:eastAsia="en-AU"/>
        </w:rPr>
        <w:t>Elevator pitch</w:t>
      </w:r>
    </w:p>
    <w:p w14:paraId="233AF704" w14:textId="795F3DD0" w:rsidR="007D556E" w:rsidRDefault="007D556E" w:rsidP="007D556E">
      <w:pPr>
        <w:pStyle w:val="ListParagraph"/>
        <w:numPr>
          <w:ilvl w:val="0"/>
          <w:numId w:val="43"/>
        </w:numPr>
        <w:rPr>
          <w:lang w:eastAsia="en-AU"/>
        </w:rPr>
      </w:pPr>
      <w:r>
        <w:rPr>
          <w:lang w:eastAsia="en-AU"/>
        </w:rPr>
        <w:t>Genre/s</w:t>
      </w:r>
    </w:p>
    <w:p w14:paraId="1ED854EB" w14:textId="69AB0AC9" w:rsidR="007D556E" w:rsidRDefault="007D556E" w:rsidP="007D556E">
      <w:pPr>
        <w:pStyle w:val="ListParagraph"/>
        <w:numPr>
          <w:ilvl w:val="0"/>
          <w:numId w:val="43"/>
        </w:numPr>
        <w:rPr>
          <w:lang w:eastAsia="en-AU"/>
        </w:rPr>
      </w:pPr>
      <w:r>
        <w:rPr>
          <w:lang w:eastAsia="en-AU"/>
        </w:rPr>
        <w:t>Influences</w:t>
      </w:r>
    </w:p>
    <w:p w14:paraId="11865E1E" w14:textId="58F77838" w:rsidR="003513BE" w:rsidRDefault="003513BE" w:rsidP="003513BE">
      <w:pPr>
        <w:pStyle w:val="ListParagraph"/>
        <w:numPr>
          <w:ilvl w:val="0"/>
          <w:numId w:val="43"/>
        </w:numPr>
        <w:rPr>
          <w:lang w:eastAsia="en-AU"/>
        </w:rPr>
      </w:pPr>
      <w:r>
        <w:rPr>
          <w:lang w:eastAsia="en-AU"/>
        </w:rPr>
        <w:t>How will your game appeal to your target audience?</w:t>
      </w:r>
    </w:p>
    <w:p w14:paraId="0FE1C91A" w14:textId="1D40181E" w:rsidR="007D556E" w:rsidRDefault="007D556E" w:rsidP="007D556E">
      <w:pPr>
        <w:pStyle w:val="ListParagraph"/>
        <w:numPr>
          <w:ilvl w:val="0"/>
          <w:numId w:val="43"/>
        </w:numPr>
        <w:rPr>
          <w:lang w:eastAsia="en-AU"/>
        </w:rPr>
      </w:pPr>
      <w:r>
        <w:rPr>
          <w:lang w:eastAsia="en-AU"/>
        </w:rPr>
        <w:t>Story summary</w:t>
      </w:r>
    </w:p>
    <w:p w14:paraId="32914B5A" w14:textId="07092360" w:rsidR="007D556E" w:rsidRDefault="007D556E" w:rsidP="007D556E">
      <w:pPr>
        <w:pStyle w:val="ListParagraph"/>
        <w:numPr>
          <w:ilvl w:val="0"/>
          <w:numId w:val="43"/>
        </w:numPr>
        <w:rPr>
          <w:lang w:eastAsia="en-AU"/>
        </w:rPr>
      </w:pPr>
      <w:r>
        <w:rPr>
          <w:lang w:eastAsia="en-AU"/>
        </w:rPr>
        <w:t>Character/s</w:t>
      </w:r>
    </w:p>
    <w:p w14:paraId="5C5B1A4E" w14:textId="4ED4E467" w:rsidR="007D556E" w:rsidRDefault="007D556E" w:rsidP="007D556E">
      <w:pPr>
        <w:pStyle w:val="ListParagraph"/>
        <w:numPr>
          <w:ilvl w:val="0"/>
          <w:numId w:val="43"/>
        </w:numPr>
        <w:rPr>
          <w:lang w:eastAsia="en-AU"/>
        </w:rPr>
      </w:pPr>
      <w:r>
        <w:rPr>
          <w:lang w:eastAsia="en-AU"/>
        </w:rPr>
        <w:t>Location/s</w:t>
      </w:r>
    </w:p>
    <w:p w14:paraId="550D1A61" w14:textId="02214560" w:rsidR="007D556E" w:rsidRDefault="007D556E" w:rsidP="007D556E">
      <w:pPr>
        <w:pStyle w:val="ListParagraph"/>
        <w:numPr>
          <w:ilvl w:val="0"/>
          <w:numId w:val="43"/>
        </w:numPr>
        <w:rPr>
          <w:lang w:eastAsia="en-AU"/>
        </w:rPr>
      </w:pPr>
      <w:r>
        <w:rPr>
          <w:lang w:eastAsia="en-AU"/>
        </w:rPr>
        <w:t>Gameplay mechanics</w:t>
      </w:r>
    </w:p>
    <w:p w14:paraId="0EDB9520" w14:textId="78542D85" w:rsidR="00773585" w:rsidRDefault="00773585" w:rsidP="007D556E">
      <w:pPr>
        <w:pStyle w:val="ListParagraph"/>
        <w:numPr>
          <w:ilvl w:val="0"/>
          <w:numId w:val="43"/>
        </w:numPr>
        <w:rPr>
          <w:lang w:eastAsia="en-AU"/>
        </w:rPr>
      </w:pPr>
      <w:r>
        <w:rPr>
          <w:lang w:eastAsia="en-AU"/>
        </w:rPr>
        <w:t>Pickups</w:t>
      </w:r>
    </w:p>
    <w:p w14:paraId="408BA26A" w14:textId="76D19645" w:rsidR="001B23ED" w:rsidRDefault="001B23ED" w:rsidP="007D556E">
      <w:pPr>
        <w:pStyle w:val="ListParagraph"/>
        <w:numPr>
          <w:ilvl w:val="0"/>
          <w:numId w:val="43"/>
        </w:numPr>
        <w:rPr>
          <w:lang w:eastAsia="en-AU"/>
        </w:rPr>
      </w:pPr>
      <w:r>
        <w:rPr>
          <w:lang w:eastAsia="en-AU"/>
        </w:rPr>
        <w:t>Concept art</w:t>
      </w:r>
    </w:p>
    <w:p w14:paraId="461FC2BB" w14:textId="77777777" w:rsidR="00773585" w:rsidRDefault="00773585" w:rsidP="007D556E">
      <w:pPr>
        <w:rPr>
          <w:lang w:eastAsia="en-AU"/>
        </w:rPr>
      </w:pPr>
    </w:p>
    <w:p w14:paraId="34C18E28" w14:textId="75B9B3E4" w:rsidR="001E4754" w:rsidRPr="00927064" w:rsidRDefault="00A319E0" w:rsidP="001E4754">
      <w:pPr>
        <w:rPr>
          <w:rFonts w:eastAsia="Times New Roman"/>
          <w:b/>
          <w:noProof/>
          <w:color w:val="404040" w:themeColor="text1" w:themeTint="BF"/>
          <w:kern w:val="22"/>
          <w:sz w:val="36"/>
          <w:szCs w:val="36"/>
          <w:lang w:eastAsia="en-AU"/>
        </w:rPr>
      </w:pPr>
      <w:r>
        <w:rPr>
          <w:b/>
          <w:bCs/>
          <w:color w:val="404040" w:themeColor="text1" w:themeTint="BF"/>
          <w:sz w:val="32"/>
          <w:szCs w:val="24"/>
        </w:rPr>
        <w:t>Task</w:t>
      </w:r>
      <w:r w:rsidR="001E4754" w:rsidRPr="00B54232">
        <w:rPr>
          <w:b/>
          <w:bCs/>
          <w:color w:val="404040" w:themeColor="text1" w:themeTint="BF"/>
          <w:sz w:val="32"/>
          <w:szCs w:val="24"/>
        </w:rPr>
        <w:t xml:space="preserve"> </w:t>
      </w:r>
      <w:r w:rsidR="001E4754">
        <w:rPr>
          <w:b/>
          <w:bCs/>
          <w:color w:val="404040" w:themeColor="text1" w:themeTint="BF"/>
          <w:sz w:val="32"/>
          <w:szCs w:val="24"/>
        </w:rPr>
        <w:t>3</w:t>
      </w:r>
      <w:r w:rsidR="001E4754" w:rsidRPr="00B54232">
        <w:rPr>
          <w:b/>
          <w:bCs/>
          <w:color w:val="404040" w:themeColor="text1" w:themeTint="BF"/>
          <w:sz w:val="32"/>
          <w:szCs w:val="24"/>
        </w:rPr>
        <w:t>:</w:t>
      </w:r>
      <w:r w:rsidR="001E4754" w:rsidRPr="00B54232">
        <w:rPr>
          <w:color w:val="404040" w:themeColor="text1" w:themeTint="BF"/>
          <w:sz w:val="32"/>
          <w:szCs w:val="24"/>
        </w:rPr>
        <w:t xml:space="preserve"> </w:t>
      </w:r>
      <w:r w:rsidR="001E4754">
        <w:rPr>
          <w:rFonts w:eastAsia="Times New Roman"/>
          <w:b/>
          <w:noProof/>
          <w:color w:val="404040" w:themeColor="text1" w:themeTint="BF"/>
          <w:kern w:val="22"/>
          <w:sz w:val="36"/>
          <w:szCs w:val="36"/>
          <w:lang w:eastAsia="en-AU"/>
        </w:rPr>
        <w:t>Identify technical specifications</w:t>
      </w:r>
    </w:p>
    <w:p w14:paraId="00777711" w14:textId="4ED8234F" w:rsidR="001E4754" w:rsidRDefault="001E4754" w:rsidP="001E4754">
      <w:pPr>
        <w:pStyle w:val="Body"/>
      </w:pPr>
      <w:r>
        <w:t>Create a list of the assets that will be required for your game. For each, specify which format they’ll be saved under before being integrated into the game</w:t>
      </w:r>
      <w:r w:rsidR="005E7D7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E4754" w14:paraId="0EA99A00" w14:textId="77777777" w:rsidTr="00A71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0" w:type="dxa"/>
            <w:shd w:val="clear" w:color="auto" w:fill="auto"/>
          </w:tcPr>
          <w:p w14:paraId="021F7530" w14:textId="77777777" w:rsidR="001E4754" w:rsidRDefault="001E4754" w:rsidP="00A71F4B">
            <w:pPr>
              <w:pStyle w:val="Body"/>
              <w:rPr>
                <w:bCs/>
              </w:rPr>
            </w:pPr>
          </w:p>
          <w:p w14:paraId="0BDF53C9" w14:textId="77777777" w:rsidR="001E4754" w:rsidRDefault="001E4754" w:rsidP="00A71F4B">
            <w:pPr>
              <w:pStyle w:val="Body"/>
              <w:rPr>
                <w:bCs/>
              </w:rPr>
            </w:pPr>
          </w:p>
          <w:p w14:paraId="119DFE7B" w14:textId="77777777" w:rsidR="001E4754" w:rsidRDefault="001E4754" w:rsidP="00A71F4B">
            <w:pPr>
              <w:pStyle w:val="Body"/>
              <w:rPr>
                <w:bCs/>
              </w:rPr>
            </w:pPr>
          </w:p>
          <w:p w14:paraId="75385F36" w14:textId="77777777" w:rsidR="001E4754" w:rsidRPr="00175FC8" w:rsidRDefault="001E4754" w:rsidP="00A71F4B">
            <w:pPr>
              <w:pStyle w:val="Body"/>
              <w:rPr>
                <w:b w:val="0"/>
                <w:bCs/>
                <w:color w:val="auto"/>
              </w:rPr>
            </w:pPr>
          </w:p>
        </w:tc>
      </w:tr>
    </w:tbl>
    <w:p w14:paraId="75435FDD" w14:textId="77777777" w:rsidR="001E4754" w:rsidRDefault="001E4754" w:rsidP="007D556E">
      <w:pPr>
        <w:rPr>
          <w:lang w:eastAsia="en-AU"/>
        </w:rPr>
      </w:pPr>
    </w:p>
    <w:p w14:paraId="00F52D59" w14:textId="77777777" w:rsidR="007E07D2" w:rsidRDefault="007E07D2" w:rsidP="00821332">
      <w:pPr>
        <w:rPr>
          <w:b/>
          <w:bCs/>
          <w:color w:val="404040" w:themeColor="text1" w:themeTint="BF"/>
          <w:sz w:val="32"/>
          <w:szCs w:val="24"/>
        </w:rPr>
      </w:pPr>
    </w:p>
    <w:p w14:paraId="23F3106E" w14:textId="77777777" w:rsidR="007E07D2" w:rsidRDefault="007E07D2" w:rsidP="00821332">
      <w:pPr>
        <w:rPr>
          <w:b/>
          <w:bCs/>
          <w:color w:val="404040" w:themeColor="text1" w:themeTint="BF"/>
          <w:sz w:val="32"/>
          <w:szCs w:val="24"/>
        </w:rPr>
      </w:pPr>
    </w:p>
    <w:p w14:paraId="69363C61" w14:textId="77777777" w:rsidR="007E07D2" w:rsidRDefault="007E07D2" w:rsidP="00821332">
      <w:pPr>
        <w:rPr>
          <w:b/>
          <w:bCs/>
          <w:color w:val="404040" w:themeColor="text1" w:themeTint="BF"/>
          <w:sz w:val="32"/>
          <w:szCs w:val="24"/>
        </w:rPr>
      </w:pPr>
    </w:p>
    <w:p w14:paraId="72029C7E" w14:textId="77777777" w:rsidR="007E07D2" w:rsidRDefault="007E07D2" w:rsidP="00821332">
      <w:pPr>
        <w:rPr>
          <w:b/>
          <w:bCs/>
          <w:color w:val="404040" w:themeColor="text1" w:themeTint="BF"/>
          <w:sz w:val="32"/>
          <w:szCs w:val="24"/>
        </w:rPr>
      </w:pPr>
    </w:p>
    <w:p w14:paraId="01F054FD" w14:textId="77777777" w:rsidR="007E07D2" w:rsidRDefault="007E07D2" w:rsidP="00821332">
      <w:pPr>
        <w:rPr>
          <w:b/>
          <w:bCs/>
          <w:color w:val="404040" w:themeColor="text1" w:themeTint="BF"/>
          <w:sz w:val="32"/>
          <w:szCs w:val="24"/>
        </w:rPr>
      </w:pPr>
    </w:p>
    <w:p w14:paraId="1F7FC4C5" w14:textId="77777777" w:rsidR="007E07D2" w:rsidRDefault="007E07D2" w:rsidP="00821332">
      <w:pPr>
        <w:rPr>
          <w:b/>
          <w:bCs/>
          <w:color w:val="404040" w:themeColor="text1" w:themeTint="BF"/>
          <w:sz w:val="32"/>
          <w:szCs w:val="24"/>
        </w:rPr>
      </w:pPr>
    </w:p>
    <w:p w14:paraId="0D24EA36" w14:textId="7BF9214F" w:rsidR="00821332" w:rsidRPr="00927064" w:rsidRDefault="00821332" w:rsidP="00821332">
      <w:pPr>
        <w:rPr>
          <w:rFonts w:eastAsia="Times New Roman"/>
          <w:b/>
          <w:noProof/>
          <w:color w:val="404040" w:themeColor="text1" w:themeTint="BF"/>
          <w:kern w:val="22"/>
          <w:sz w:val="36"/>
          <w:szCs w:val="36"/>
          <w:lang w:eastAsia="en-AU"/>
        </w:rPr>
      </w:pPr>
      <w:r>
        <w:rPr>
          <w:b/>
          <w:bCs/>
          <w:color w:val="404040" w:themeColor="text1" w:themeTint="BF"/>
          <w:sz w:val="32"/>
          <w:szCs w:val="24"/>
        </w:rPr>
        <w:lastRenderedPageBreak/>
        <w:t>Task</w:t>
      </w:r>
      <w:r w:rsidRPr="00B54232">
        <w:rPr>
          <w:b/>
          <w:bCs/>
          <w:color w:val="404040" w:themeColor="text1" w:themeTint="BF"/>
          <w:sz w:val="32"/>
          <w:szCs w:val="24"/>
        </w:rPr>
        <w:t xml:space="preserve"> </w:t>
      </w:r>
      <w:r w:rsidR="00A37800">
        <w:rPr>
          <w:b/>
          <w:bCs/>
          <w:color w:val="404040" w:themeColor="text1" w:themeTint="BF"/>
          <w:sz w:val="32"/>
          <w:szCs w:val="24"/>
        </w:rPr>
        <w:t>4</w:t>
      </w:r>
      <w:r w:rsidRPr="00B54232">
        <w:rPr>
          <w:b/>
          <w:bCs/>
          <w:color w:val="404040" w:themeColor="text1" w:themeTint="BF"/>
          <w:sz w:val="32"/>
          <w:szCs w:val="24"/>
        </w:rPr>
        <w:t>:</w:t>
      </w:r>
      <w:r w:rsidRPr="00B54232">
        <w:rPr>
          <w:color w:val="404040" w:themeColor="text1" w:themeTint="BF"/>
          <w:sz w:val="32"/>
          <w:szCs w:val="24"/>
        </w:rPr>
        <w:t xml:space="preserve"> </w:t>
      </w:r>
      <w:r>
        <w:rPr>
          <w:rFonts w:eastAsia="Times New Roman"/>
          <w:b/>
          <w:noProof/>
          <w:color w:val="404040" w:themeColor="text1" w:themeTint="BF"/>
          <w:kern w:val="22"/>
          <w:sz w:val="36"/>
          <w:szCs w:val="36"/>
          <w:lang w:eastAsia="en-AU"/>
        </w:rPr>
        <w:t xml:space="preserve">Identify available resources </w:t>
      </w:r>
    </w:p>
    <w:p w14:paraId="09500CF4" w14:textId="6216750E" w:rsidR="007E07D2" w:rsidRPr="007E07D2" w:rsidRDefault="007E07D2" w:rsidP="00821332">
      <w:pPr>
        <w:pStyle w:val="Body"/>
        <w:rPr>
          <w:b/>
          <w:bCs/>
        </w:rPr>
      </w:pPr>
      <w:r w:rsidRPr="007E07D2">
        <w:rPr>
          <w:b/>
          <w:bCs/>
        </w:rPr>
        <w:t xml:space="preserve">Question 4.1: </w:t>
      </w:r>
    </w:p>
    <w:p w14:paraId="7C222971" w14:textId="0E9E89B6" w:rsidR="00821332" w:rsidRDefault="00821332" w:rsidP="00821332">
      <w:pPr>
        <w:pStyle w:val="Body"/>
      </w:pPr>
      <w:r>
        <w:t xml:space="preserve">Create a list of the potential </w:t>
      </w:r>
      <w:r w:rsidR="007E07D2">
        <w:t xml:space="preserve">hardware and </w:t>
      </w:r>
      <w:r>
        <w:t>software that could be used to produce your game</w:t>
      </w:r>
      <w:r w:rsidR="007E07D2">
        <w:t xml:space="preserve">. </w:t>
      </w:r>
    </w:p>
    <w:p w14:paraId="2F9ED84E" w14:textId="18E0FE73" w:rsidR="00821332" w:rsidRDefault="00821332" w:rsidP="00821332">
      <w:pPr>
        <w:pStyle w:val="Body"/>
      </w:pPr>
      <w:r>
        <w:t>Game-engines: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21332" w14:paraId="468EEE63" w14:textId="77777777" w:rsidTr="00097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0" w:type="dxa"/>
            <w:shd w:val="clear" w:color="auto" w:fill="auto"/>
          </w:tcPr>
          <w:p w14:paraId="459CBE73" w14:textId="77777777" w:rsidR="00821332" w:rsidRDefault="00821332" w:rsidP="00097A0B">
            <w:pPr>
              <w:pStyle w:val="Body"/>
              <w:rPr>
                <w:bCs/>
              </w:rPr>
            </w:pPr>
          </w:p>
          <w:p w14:paraId="294318EC" w14:textId="77777777" w:rsidR="00821332" w:rsidRDefault="00821332" w:rsidP="00097A0B">
            <w:pPr>
              <w:pStyle w:val="Body"/>
              <w:rPr>
                <w:bCs/>
              </w:rPr>
            </w:pPr>
          </w:p>
          <w:p w14:paraId="0E1FD2BB" w14:textId="77777777" w:rsidR="00821332" w:rsidRDefault="00821332" w:rsidP="00097A0B">
            <w:pPr>
              <w:pStyle w:val="Body"/>
              <w:rPr>
                <w:bCs/>
              </w:rPr>
            </w:pPr>
          </w:p>
          <w:p w14:paraId="75E3FDDD" w14:textId="77777777" w:rsidR="00821332" w:rsidRPr="00175FC8" w:rsidRDefault="00821332" w:rsidP="00097A0B">
            <w:pPr>
              <w:pStyle w:val="Body"/>
              <w:rPr>
                <w:b w:val="0"/>
                <w:bCs/>
                <w:color w:val="auto"/>
              </w:rPr>
            </w:pPr>
          </w:p>
        </w:tc>
      </w:tr>
    </w:tbl>
    <w:p w14:paraId="1B4427D3" w14:textId="77777777" w:rsidR="007E07D2" w:rsidRDefault="007E07D2" w:rsidP="00821332">
      <w:pPr>
        <w:pStyle w:val="Body"/>
      </w:pPr>
    </w:p>
    <w:p w14:paraId="4C4408D7" w14:textId="76FB2194" w:rsidR="00821332" w:rsidRDefault="00821332" w:rsidP="00821332">
      <w:pPr>
        <w:pStyle w:val="Body"/>
      </w:pPr>
      <w:r>
        <w:t>Art software: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21332" w14:paraId="3A7DF39C" w14:textId="77777777" w:rsidTr="00097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0" w:type="dxa"/>
            <w:shd w:val="clear" w:color="auto" w:fill="auto"/>
          </w:tcPr>
          <w:p w14:paraId="6913EF74" w14:textId="77777777" w:rsidR="00821332" w:rsidRDefault="00821332" w:rsidP="00097A0B">
            <w:pPr>
              <w:pStyle w:val="Body"/>
              <w:rPr>
                <w:bCs/>
              </w:rPr>
            </w:pPr>
          </w:p>
          <w:p w14:paraId="3CD61CB1" w14:textId="77777777" w:rsidR="00821332" w:rsidRDefault="00821332" w:rsidP="00097A0B">
            <w:pPr>
              <w:pStyle w:val="Body"/>
              <w:rPr>
                <w:bCs/>
              </w:rPr>
            </w:pPr>
          </w:p>
          <w:p w14:paraId="7D178D2F" w14:textId="77777777" w:rsidR="00821332" w:rsidRDefault="00821332" w:rsidP="00097A0B">
            <w:pPr>
              <w:pStyle w:val="Body"/>
              <w:rPr>
                <w:bCs/>
              </w:rPr>
            </w:pPr>
          </w:p>
          <w:p w14:paraId="0B9050F1" w14:textId="77777777" w:rsidR="00821332" w:rsidRPr="00175FC8" w:rsidRDefault="00821332" w:rsidP="00097A0B">
            <w:pPr>
              <w:pStyle w:val="Body"/>
              <w:rPr>
                <w:b w:val="0"/>
                <w:bCs/>
                <w:color w:val="auto"/>
              </w:rPr>
            </w:pPr>
          </w:p>
        </w:tc>
      </w:tr>
    </w:tbl>
    <w:p w14:paraId="0AF1BD62" w14:textId="77777777" w:rsidR="007E07D2" w:rsidRDefault="007E07D2" w:rsidP="007E07D2">
      <w:pPr>
        <w:pStyle w:val="Body"/>
      </w:pPr>
    </w:p>
    <w:p w14:paraId="2974A89A" w14:textId="78DFE9BF" w:rsidR="007E07D2" w:rsidRDefault="007E07D2" w:rsidP="007E07D2">
      <w:pPr>
        <w:pStyle w:val="Body"/>
      </w:pPr>
      <w:r>
        <w:t>Hardware: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E07D2" w14:paraId="537F171D" w14:textId="77777777" w:rsidTr="005C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0" w:type="dxa"/>
            <w:shd w:val="clear" w:color="auto" w:fill="auto"/>
          </w:tcPr>
          <w:p w14:paraId="7B74E872" w14:textId="77777777" w:rsidR="007E07D2" w:rsidRDefault="007E07D2" w:rsidP="005C42EE">
            <w:pPr>
              <w:pStyle w:val="Body"/>
              <w:rPr>
                <w:bCs/>
              </w:rPr>
            </w:pPr>
          </w:p>
          <w:p w14:paraId="4F0648B6" w14:textId="77777777" w:rsidR="007E07D2" w:rsidRDefault="007E07D2" w:rsidP="005C42EE">
            <w:pPr>
              <w:pStyle w:val="Body"/>
              <w:rPr>
                <w:bCs/>
              </w:rPr>
            </w:pPr>
          </w:p>
          <w:p w14:paraId="3F204C27" w14:textId="77777777" w:rsidR="007E07D2" w:rsidRDefault="007E07D2" w:rsidP="005C42EE">
            <w:pPr>
              <w:pStyle w:val="Body"/>
              <w:rPr>
                <w:bCs/>
              </w:rPr>
            </w:pPr>
          </w:p>
          <w:p w14:paraId="55164C6F" w14:textId="77777777" w:rsidR="007E07D2" w:rsidRPr="00175FC8" w:rsidRDefault="007E07D2" w:rsidP="005C42EE">
            <w:pPr>
              <w:pStyle w:val="Body"/>
              <w:rPr>
                <w:b w:val="0"/>
                <w:bCs/>
                <w:color w:val="auto"/>
              </w:rPr>
            </w:pPr>
          </w:p>
        </w:tc>
      </w:tr>
    </w:tbl>
    <w:p w14:paraId="41B12DD4" w14:textId="77777777" w:rsidR="00821332" w:rsidRDefault="00821332" w:rsidP="00821332">
      <w:pPr>
        <w:pStyle w:val="Body"/>
      </w:pPr>
    </w:p>
    <w:p w14:paraId="7217A27F" w14:textId="77777777" w:rsidR="007E07D2" w:rsidRDefault="007E07D2" w:rsidP="00821332">
      <w:pPr>
        <w:pStyle w:val="Body"/>
        <w:rPr>
          <w:b/>
          <w:bCs/>
        </w:rPr>
      </w:pPr>
    </w:p>
    <w:p w14:paraId="1B34BF71" w14:textId="77777777" w:rsidR="007E07D2" w:rsidRDefault="007E07D2" w:rsidP="00821332">
      <w:pPr>
        <w:pStyle w:val="Body"/>
        <w:rPr>
          <w:b/>
          <w:bCs/>
        </w:rPr>
      </w:pPr>
    </w:p>
    <w:p w14:paraId="2C859960" w14:textId="77777777" w:rsidR="007E07D2" w:rsidRDefault="007E07D2" w:rsidP="00821332">
      <w:pPr>
        <w:pStyle w:val="Body"/>
        <w:rPr>
          <w:b/>
          <w:bCs/>
        </w:rPr>
      </w:pPr>
    </w:p>
    <w:p w14:paraId="3BACD837" w14:textId="77777777" w:rsidR="007E07D2" w:rsidRDefault="007E07D2" w:rsidP="00821332">
      <w:pPr>
        <w:pStyle w:val="Body"/>
        <w:rPr>
          <w:b/>
          <w:bCs/>
        </w:rPr>
      </w:pPr>
    </w:p>
    <w:p w14:paraId="307EA7B2" w14:textId="77777777" w:rsidR="007E07D2" w:rsidRDefault="007E07D2" w:rsidP="00821332">
      <w:pPr>
        <w:pStyle w:val="Body"/>
        <w:rPr>
          <w:b/>
          <w:bCs/>
        </w:rPr>
      </w:pPr>
    </w:p>
    <w:p w14:paraId="0F9202F7" w14:textId="70EF8999" w:rsidR="007E07D2" w:rsidRPr="007E07D2" w:rsidRDefault="007E07D2" w:rsidP="00821332">
      <w:pPr>
        <w:pStyle w:val="Body"/>
        <w:rPr>
          <w:b/>
          <w:bCs/>
        </w:rPr>
      </w:pPr>
      <w:r w:rsidRPr="007E07D2">
        <w:rPr>
          <w:b/>
          <w:bCs/>
        </w:rPr>
        <w:lastRenderedPageBreak/>
        <w:t>Question 4.2:</w:t>
      </w:r>
      <w:r>
        <w:rPr>
          <w:b/>
          <w:bCs/>
        </w:rPr>
        <w:t xml:space="preserve"> </w:t>
      </w:r>
    </w:p>
    <w:p w14:paraId="4EE1BBC0" w14:textId="24EDD871" w:rsidR="00821332" w:rsidRDefault="00821332" w:rsidP="00821332">
      <w:pPr>
        <w:pStyle w:val="Body"/>
      </w:pPr>
      <w:r>
        <w:t xml:space="preserve">Which software </w:t>
      </w:r>
      <w:r w:rsidR="007E07D2">
        <w:t xml:space="preserve">and hardware </w:t>
      </w:r>
      <w:r>
        <w:t>have you elected to use?</w:t>
      </w:r>
      <w:r w:rsidR="007E07D2">
        <w:t xml:space="preserve">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21332" w14:paraId="7612F0E4" w14:textId="77777777" w:rsidTr="00097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0" w:type="dxa"/>
            <w:shd w:val="clear" w:color="auto" w:fill="auto"/>
          </w:tcPr>
          <w:p w14:paraId="6AF632DB" w14:textId="77777777" w:rsidR="00821332" w:rsidRPr="00754827" w:rsidRDefault="00821332" w:rsidP="00097A0B">
            <w:pPr>
              <w:rPr>
                <w:b w:val="0"/>
                <w:color w:val="auto"/>
                <w:lang w:eastAsia="en-AU"/>
              </w:rPr>
            </w:pPr>
          </w:p>
          <w:p w14:paraId="0209F998" w14:textId="77777777" w:rsidR="00821332" w:rsidRPr="00754827" w:rsidRDefault="00821332" w:rsidP="00097A0B">
            <w:pPr>
              <w:rPr>
                <w:b w:val="0"/>
                <w:color w:val="auto"/>
                <w:lang w:eastAsia="en-AU"/>
              </w:rPr>
            </w:pPr>
          </w:p>
          <w:p w14:paraId="53B8DD69" w14:textId="77777777" w:rsidR="00821332" w:rsidRDefault="00821332" w:rsidP="00097A0B">
            <w:pPr>
              <w:rPr>
                <w:lang w:eastAsia="en-AU"/>
              </w:rPr>
            </w:pPr>
          </w:p>
        </w:tc>
      </w:tr>
    </w:tbl>
    <w:p w14:paraId="5B749936" w14:textId="77777777" w:rsidR="007E07D2" w:rsidRDefault="007E07D2" w:rsidP="007E07D2">
      <w:pPr>
        <w:pStyle w:val="Body"/>
        <w:rPr>
          <w:b/>
          <w:bCs/>
        </w:rPr>
      </w:pPr>
    </w:p>
    <w:p w14:paraId="77150991" w14:textId="508A1BF1" w:rsidR="007E07D2" w:rsidRDefault="007E07D2" w:rsidP="007E07D2">
      <w:pPr>
        <w:pStyle w:val="Body"/>
        <w:rPr>
          <w:b/>
          <w:bCs/>
        </w:rPr>
      </w:pPr>
      <w:r w:rsidRPr="007E07D2">
        <w:rPr>
          <w:b/>
          <w:bCs/>
        </w:rPr>
        <w:t>Question 4</w:t>
      </w:r>
      <w:r>
        <w:rPr>
          <w:b/>
          <w:bCs/>
        </w:rPr>
        <w:t>.3</w:t>
      </w:r>
      <w:r w:rsidRPr="007E07D2">
        <w:rPr>
          <w:b/>
          <w:bCs/>
        </w:rPr>
        <w:t>:</w:t>
      </w:r>
      <w:r>
        <w:rPr>
          <w:b/>
          <w:bCs/>
        </w:rPr>
        <w:t xml:space="preserve"> </w:t>
      </w:r>
    </w:p>
    <w:p w14:paraId="0E7E40B4" w14:textId="7653EAB4" w:rsidR="007E07D2" w:rsidRPr="007E07D2" w:rsidRDefault="007E07D2" w:rsidP="007E07D2">
      <w:pPr>
        <w:pStyle w:val="Body"/>
      </w:pPr>
      <w:r>
        <w:t>Describe some of the limitations and constraints present in the software and hardware you have chosen: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E07D2" w14:paraId="1F0361B6" w14:textId="77777777" w:rsidTr="005C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0" w:type="dxa"/>
            <w:shd w:val="clear" w:color="auto" w:fill="auto"/>
          </w:tcPr>
          <w:p w14:paraId="63090B61" w14:textId="77777777" w:rsidR="007E07D2" w:rsidRPr="00754827" w:rsidRDefault="007E07D2" w:rsidP="005C42EE">
            <w:pPr>
              <w:rPr>
                <w:b w:val="0"/>
                <w:color w:val="auto"/>
                <w:lang w:eastAsia="en-AU"/>
              </w:rPr>
            </w:pPr>
          </w:p>
          <w:p w14:paraId="6D067748" w14:textId="77777777" w:rsidR="007E07D2" w:rsidRPr="00754827" w:rsidRDefault="007E07D2" w:rsidP="005C42EE">
            <w:pPr>
              <w:rPr>
                <w:b w:val="0"/>
                <w:color w:val="auto"/>
                <w:lang w:eastAsia="en-AU"/>
              </w:rPr>
            </w:pPr>
          </w:p>
          <w:p w14:paraId="2C1AE657" w14:textId="77777777" w:rsidR="007E07D2" w:rsidRDefault="007E07D2" w:rsidP="005C42EE">
            <w:pPr>
              <w:rPr>
                <w:lang w:eastAsia="en-AU"/>
              </w:rPr>
            </w:pPr>
          </w:p>
        </w:tc>
      </w:tr>
    </w:tbl>
    <w:p w14:paraId="0DC725A6" w14:textId="77777777" w:rsidR="00821332" w:rsidRDefault="00821332" w:rsidP="007D556E">
      <w:pPr>
        <w:pStyle w:val="Heading2"/>
      </w:pPr>
    </w:p>
    <w:p w14:paraId="5B20ACBF" w14:textId="77777777" w:rsidR="00821332" w:rsidRDefault="00821332" w:rsidP="007D556E">
      <w:pPr>
        <w:pStyle w:val="Heading2"/>
      </w:pPr>
    </w:p>
    <w:p w14:paraId="0A3026EB" w14:textId="1F75CA1F" w:rsidR="007D556E" w:rsidRDefault="00A319E0" w:rsidP="007D556E">
      <w:pPr>
        <w:pStyle w:val="Heading2"/>
      </w:pPr>
      <w:r>
        <w:t>Task</w:t>
      </w:r>
      <w:r w:rsidR="007D556E">
        <w:t xml:space="preserve"> </w:t>
      </w:r>
      <w:r w:rsidR="00A37800">
        <w:t>5</w:t>
      </w:r>
      <w:r w:rsidR="007D556E">
        <w:t xml:space="preserve">: </w:t>
      </w:r>
      <w:r w:rsidR="00953AD2">
        <w:t xml:space="preserve">Scheduling tasks and </w:t>
      </w:r>
      <w:r w:rsidR="00752207">
        <w:t>planning your prototype</w:t>
      </w:r>
    </w:p>
    <w:p w14:paraId="5363F54E" w14:textId="1A5334FC" w:rsidR="00B77983" w:rsidRPr="00B77983" w:rsidRDefault="00B77983" w:rsidP="00953AD2">
      <w:pPr>
        <w:rPr>
          <w:b/>
          <w:bCs/>
          <w:lang w:eastAsia="en-AU"/>
        </w:rPr>
      </w:pPr>
      <w:r w:rsidRPr="00B77983">
        <w:rPr>
          <w:b/>
          <w:bCs/>
          <w:lang w:eastAsia="en-AU"/>
        </w:rPr>
        <w:t>Question 5:</w:t>
      </w:r>
    </w:p>
    <w:p w14:paraId="0B09A9E8" w14:textId="1E12D437" w:rsidR="00953AD2" w:rsidRDefault="00953AD2" w:rsidP="00953AD2">
      <w:pPr>
        <w:rPr>
          <w:lang w:eastAsia="en-AU"/>
        </w:rPr>
      </w:pPr>
      <w:r>
        <w:rPr>
          <w:lang w:eastAsia="en-AU"/>
        </w:rPr>
        <w:t xml:space="preserve">List the series of milestones that will be met throughout the course of production, as well as the estimated dates of completion (these don’t have to </w:t>
      </w:r>
      <w:r w:rsidR="00752207">
        <w:rPr>
          <w:lang w:eastAsia="en-AU"/>
        </w:rPr>
        <w:t>be set in stone</w:t>
      </w:r>
      <w:r>
        <w:rPr>
          <w:lang w:eastAsia="en-AU"/>
        </w:rPr>
        <w:t>.)</w:t>
      </w:r>
    </w:p>
    <w:p w14:paraId="0CC7E47A" w14:textId="0D2A16F0" w:rsidR="00953AD2" w:rsidRDefault="00752207" w:rsidP="00953AD2">
      <w:pPr>
        <w:rPr>
          <w:lang w:eastAsia="en-AU"/>
        </w:rPr>
      </w:pPr>
      <w:r>
        <w:rPr>
          <w:lang w:eastAsia="en-AU"/>
        </w:rPr>
        <w:t>Make sure to p</w:t>
      </w:r>
      <w:r w:rsidR="00953AD2">
        <w:rPr>
          <w:lang w:eastAsia="en-AU"/>
        </w:rPr>
        <w:t xml:space="preserve">lan for the development of an </w:t>
      </w:r>
      <w:r w:rsidR="00953AD2" w:rsidRPr="00752207">
        <w:rPr>
          <w:b/>
          <w:bCs/>
          <w:lang w:eastAsia="en-AU"/>
        </w:rPr>
        <w:t>initial prototype</w:t>
      </w:r>
      <w:r w:rsidR="00953AD2">
        <w:rPr>
          <w:lang w:eastAsia="en-AU"/>
        </w:rPr>
        <w:t xml:space="preserve"> to be used for playtesting.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65"/>
        <w:gridCol w:w="3544"/>
      </w:tblGrid>
      <w:tr w:rsidR="00953AD2" w:rsidRPr="0090775B" w14:paraId="1A266047" w14:textId="77777777" w:rsidTr="00342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65" w:type="dxa"/>
          </w:tcPr>
          <w:p w14:paraId="6B94E2D3" w14:textId="77777777" w:rsidR="00953AD2" w:rsidRPr="0090775B" w:rsidRDefault="00953AD2" w:rsidP="0034286D">
            <w:pPr>
              <w:rPr>
                <w:lang w:eastAsia="en-AU"/>
              </w:rPr>
            </w:pPr>
            <w:r>
              <w:rPr>
                <w:lang w:val="en-US"/>
              </w:rPr>
              <w:t xml:space="preserve">    </w:t>
            </w:r>
            <w:r w:rsidRPr="0090775B">
              <w:rPr>
                <w:lang w:val="en-US"/>
              </w:rPr>
              <w:t>Production Element</w:t>
            </w:r>
          </w:p>
        </w:tc>
        <w:tc>
          <w:tcPr>
            <w:tcW w:w="3544" w:type="dxa"/>
          </w:tcPr>
          <w:p w14:paraId="49CEB5EF" w14:textId="77777777" w:rsidR="00953AD2" w:rsidRPr="0090775B" w:rsidRDefault="00953AD2" w:rsidP="0034286D">
            <w:pPr>
              <w:rPr>
                <w:lang w:eastAsia="en-AU"/>
              </w:rPr>
            </w:pPr>
            <w:r>
              <w:rPr>
                <w:lang w:val="en-US"/>
              </w:rPr>
              <w:t xml:space="preserve">     </w:t>
            </w:r>
            <w:r w:rsidRPr="0090775B">
              <w:rPr>
                <w:lang w:val="en-US"/>
              </w:rPr>
              <w:t>Expected</w:t>
            </w:r>
            <w:r>
              <w:rPr>
                <w:lang w:val="en-US"/>
              </w:rPr>
              <w:t xml:space="preserve"> time of completion</w:t>
            </w:r>
            <w:r w:rsidRPr="0090775B">
              <w:rPr>
                <w:lang w:val="en-US"/>
              </w:rPr>
              <w:t xml:space="preserve"> </w:t>
            </w:r>
          </w:p>
        </w:tc>
      </w:tr>
      <w:tr w:rsidR="00953AD2" w14:paraId="1CD8871A" w14:textId="77777777" w:rsidTr="0034286D">
        <w:tc>
          <w:tcPr>
            <w:tcW w:w="5665" w:type="dxa"/>
          </w:tcPr>
          <w:p w14:paraId="4D483E16" w14:textId="77777777" w:rsidR="00953AD2" w:rsidRDefault="00953AD2" w:rsidP="0034286D">
            <w:pPr>
              <w:rPr>
                <w:lang w:eastAsia="en-AU"/>
              </w:rPr>
            </w:pPr>
          </w:p>
        </w:tc>
        <w:tc>
          <w:tcPr>
            <w:tcW w:w="3544" w:type="dxa"/>
          </w:tcPr>
          <w:p w14:paraId="6782B7F8" w14:textId="77777777" w:rsidR="00953AD2" w:rsidRDefault="00953AD2" w:rsidP="0034286D">
            <w:pPr>
              <w:rPr>
                <w:lang w:eastAsia="en-AU"/>
              </w:rPr>
            </w:pPr>
          </w:p>
        </w:tc>
      </w:tr>
      <w:tr w:rsidR="00953AD2" w14:paraId="440D945F" w14:textId="77777777" w:rsidTr="0034286D">
        <w:tc>
          <w:tcPr>
            <w:tcW w:w="5665" w:type="dxa"/>
          </w:tcPr>
          <w:p w14:paraId="39C3BA66" w14:textId="77777777" w:rsidR="00953AD2" w:rsidRDefault="00953AD2" w:rsidP="0034286D">
            <w:pPr>
              <w:rPr>
                <w:lang w:eastAsia="en-AU"/>
              </w:rPr>
            </w:pPr>
          </w:p>
        </w:tc>
        <w:tc>
          <w:tcPr>
            <w:tcW w:w="3544" w:type="dxa"/>
          </w:tcPr>
          <w:p w14:paraId="24D2BF9C" w14:textId="77777777" w:rsidR="00953AD2" w:rsidRDefault="00953AD2" w:rsidP="0034286D">
            <w:pPr>
              <w:rPr>
                <w:lang w:eastAsia="en-AU"/>
              </w:rPr>
            </w:pPr>
          </w:p>
        </w:tc>
      </w:tr>
      <w:tr w:rsidR="00953AD2" w14:paraId="321A6E6C" w14:textId="77777777" w:rsidTr="0034286D">
        <w:tc>
          <w:tcPr>
            <w:tcW w:w="5665" w:type="dxa"/>
          </w:tcPr>
          <w:p w14:paraId="5801CC0A" w14:textId="77777777" w:rsidR="00953AD2" w:rsidRDefault="00953AD2" w:rsidP="0034286D">
            <w:pPr>
              <w:rPr>
                <w:lang w:eastAsia="en-AU"/>
              </w:rPr>
            </w:pPr>
          </w:p>
        </w:tc>
        <w:tc>
          <w:tcPr>
            <w:tcW w:w="3544" w:type="dxa"/>
          </w:tcPr>
          <w:p w14:paraId="57FD7911" w14:textId="77777777" w:rsidR="00953AD2" w:rsidRDefault="00953AD2" w:rsidP="0034286D">
            <w:pPr>
              <w:rPr>
                <w:lang w:eastAsia="en-AU"/>
              </w:rPr>
            </w:pPr>
          </w:p>
        </w:tc>
      </w:tr>
      <w:tr w:rsidR="00953AD2" w14:paraId="724D4731" w14:textId="77777777" w:rsidTr="0034286D">
        <w:tc>
          <w:tcPr>
            <w:tcW w:w="5665" w:type="dxa"/>
          </w:tcPr>
          <w:p w14:paraId="3B0AF8A1" w14:textId="77777777" w:rsidR="00953AD2" w:rsidRDefault="00953AD2" w:rsidP="0034286D">
            <w:pPr>
              <w:rPr>
                <w:lang w:eastAsia="en-AU"/>
              </w:rPr>
            </w:pPr>
          </w:p>
        </w:tc>
        <w:tc>
          <w:tcPr>
            <w:tcW w:w="3544" w:type="dxa"/>
          </w:tcPr>
          <w:p w14:paraId="2EF118B3" w14:textId="77777777" w:rsidR="00953AD2" w:rsidRDefault="00953AD2" w:rsidP="0034286D">
            <w:pPr>
              <w:rPr>
                <w:lang w:eastAsia="en-AU"/>
              </w:rPr>
            </w:pPr>
          </w:p>
        </w:tc>
      </w:tr>
      <w:tr w:rsidR="00953AD2" w14:paraId="79715361" w14:textId="77777777" w:rsidTr="0034286D">
        <w:tc>
          <w:tcPr>
            <w:tcW w:w="5665" w:type="dxa"/>
          </w:tcPr>
          <w:p w14:paraId="19B11D89" w14:textId="77777777" w:rsidR="00953AD2" w:rsidRDefault="00953AD2" w:rsidP="0034286D">
            <w:pPr>
              <w:rPr>
                <w:lang w:eastAsia="en-AU"/>
              </w:rPr>
            </w:pPr>
          </w:p>
        </w:tc>
        <w:tc>
          <w:tcPr>
            <w:tcW w:w="3544" w:type="dxa"/>
          </w:tcPr>
          <w:p w14:paraId="3AC6D8A0" w14:textId="77777777" w:rsidR="00953AD2" w:rsidRDefault="00953AD2" w:rsidP="0034286D">
            <w:pPr>
              <w:rPr>
                <w:lang w:eastAsia="en-AU"/>
              </w:rPr>
            </w:pPr>
          </w:p>
        </w:tc>
      </w:tr>
      <w:tr w:rsidR="00953AD2" w14:paraId="2FD7935F" w14:textId="77777777" w:rsidTr="0034286D">
        <w:tc>
          <w:tcPr>
            <w:tcW w:w="5665" w:type="dxa"/>
          </w:tcPr>
          <w:p w14:paraId="0B98A79A" w14:textId="77777777" w:rsidR="00953AD2" w:rsidRDefault="00953AD2" w:rsidP="0034286D">
            <w:pPr>
              <w:rPr>
                <w:lang w:eastAsia="en-AU"/>
              </w:rPr>
            </w:pPr>
          </w:p>
        </w:tc>
        <w:tc>
          <w:tcPr>
            <w:tcW w:w="3544" w:type="dxa"/>
          </w:tcPr>
          <w:p w14:paraId="7A62800E" w14:textId="77777777" w:rsidR="00953AD2" w:rsidRDefault="00953AD2" w:rsidP="0034286D">
            <w:pPr>
              <w:rPr>
                <w:lang w:eastAsia="en-AU"/>
              </w:rPr>
            </w:pPr>
          </w:p>
        </w:tc>
      </w:tr>
    </w:tbl>
    <w:p w14:paraId="65CCB288" w14:textId="77777777" w:rsidR="005F5380" w:rsidRDefault="005F5380" w:rsidP="005F5380">
      <w:pPr>
        <w:rPr>
          <w:lang w:eastAsia="en-AU"/>
        </w:rPr>
      </w:pPr>
    </w:p>
    <w:p w14:paraId="7FD0E10D" w14:textId="77777777" w:rsidR="00D03686" w:rsidRDefault="00D03686" w:rsidP="00752207">
      <w:pPr>
        <w:pStyle w:val="Heading2"/>
      </w:pPr>
    </w:p>
    <w:p w14:paraId="28607C2F" w14:textId="54C16969" w:rsidR="00752207" w:rsidRDefault="00A319E0" w:rsidP="00752207">
      <w:pPr>
        <w:pStyle w:val="Heading2"/>
      </w:pPr>
      <w:r>
        <w:t>Task</w:t>
      </w:r>
      <w:r w:rsidR="00752207">
        <w:t xml:space="preserve"> </w:t>
      </w:r>
      <w:r w:rsidR="000254B3">
        <w:t>6</w:t>
      </w:r>
      <w:r w:rsidR="00752207">
        <w:t>: Playtesting</w:t>
      </w:r>
      <w:r w:rsidR="007C75FD">
        <w:t xml:space="preserve"> and feedback</w:t>
      </w:r>
    </w:p>
    <w:p w14:paraId="04D23EC2" w14:textId="49F8E7F3" w:rsidR="00953AD2" w:rsidRDefault="00752207" w:rsidP="00953AD2">
      <w:r>
        <w:rPr>
          <w:lang w:eastAsia="en-AU"/>
        </w:rPr>
        <w:t>After creating a prototype that includes the basic functionality of your game, conduct playtesting trials</w:t>
      </w:r>
      <w:r w:rsidRPr="00752207">
        <w:t xml:space="preserve"> </w:t>
      </w:r>
      <w:r>
        <w:t xml:space="preserve">with </w:t>
      </w:r>
      <w:r w:rsidRPr="00752207">
        <w:rPr>
          <w:b/>
          <w:bCs/>
        </w:rPr>
        <w:t>at least 2 people</w:t>
      </w:r>
      <w:r>
        <w:t xml:space="preserve"> to ensure your game functions correctly. Evaluate the feedback from these players and make any necessary amendments to your game. </w:t>
      </w:r>
    </w:p>
    <w:p w14:paraId="5CF3FB11" w14:textId="77777777" w:rsidR="00953AD2" w:rsidRDefault="00953AD2" w:rsidP="00953AD2">
      <w:pPr>
        <w:pStyle w:val="ListParagraph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1"/>
        <w:gridCol w:w="2267"/>
        <w:gridCol w:w="2978"/>
        <w:gridCol w:w="2693"/>
      </w:tblGrid>
      <w:tr w:rsidR="00953AD2" w:rsidRPr="0048450D" w14:paraId="3263A467" w14:textId="77777777" w:rsidTr="00342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16F3ABA5" w14:textId="77777777" w:rsidR="00953AD2" w:rsidRPr="0048450D" w:rsidRDefault="00953AD2" w:rsidP="0034286D">
            <w:pPr>
              <w:rPr>
                <w:lang w:eastAsia="en-AU"/>
              </w:rPr>
            </w:pPr>
            <w:r w:rsidRPr="0048450D">
              <w:rPr>
                <w:lang w:val="en-US"/>
              </w:rPr>
              <w:t>Date</w:t>
            </w:r>
          </w:p>
        </w:tc>
        <w:tc>
          <w:tcPr>
            <w:tcW w:w="2267" w:type="dxa"/>
          </w:tcPr>
          <w:p w14:paraId="1D0CA512" w14:textId="1B84767F" w:rsidR="00953AD2" w:rsidRPr="0048450D" w:rsidRDefault="00752207" w:rsidP="0034286D">
            <w:pPr>
              <w:rPr>
                <w:lang w:eastAsia="en-AU"/>
              </w:rPr>
            </w:pPr>
            <w:r>
              <w:rPr>
                <w:lang w:eastAsia="en-AU"/>
              </w:rPr>
              <w:t>Name of tester</w:t>
            </w:r>
          </w:p>
        </w:tc>
        <w:tc>
          <w:tcPr>
            <w:tcW w:w="2978" w:type="dxa"/>
          </w:tcPr>
          <w:p w14:paraId="09256C00" w14:textId="77777777" w:rsidR="00953AD2" w:rsidRPr="0048450D" w:rsidRDefault="00953AD2" w:rsidP="0034286D">
            <w:pPr>
              <w:rPr>
                <w:lang w:eastAsia="en-AU"/>
              </w:rPr>
            </w:pPr>
            <w:r w:rsidRPr="0048450D">
              <w:rPr>
                <w:lang w:val="en-US"/>
              </w:rPr>
              <w:t>Issues detected (N/A if none detected)</w:t>
            </w:r>
          </w:p>
        </w:tc>
        <w:tc>
          <w:tcPr>
            <w:tcW w:w="2693" w:type="dxa"/>
          </w:tcPr>
          <w:p w14:paraId="7BACE1E9" w14:textId="40899599" w:rsidR="00953AD2" w:rsidRPr="0048450D" w:rsidRDefault="00953AD2" w:rsidP="0034286D">
            <w:pPr>
              <w:rPr>
                <w:lang w:eastAsia="en-AU"/>
              </w:rPr>
            </w:pPr>
            <w:r w:rsidRPr="0048450D">
              <w:rPr>
                <w:lang w:val="en-US"/>
              </w:rPr>
              <w:t xml:space="preserve">Solution </w:t>
            </w:r>
          </w:p>
        </w:tc>
      </w:tr>
      <w:tr w:rsidR="00953AD2" w14:paraId="65A08692" w14:textId="77777777" w:rsidTr="0034286D">
        <w:tc>
          <w:tcPr>
            <w:tcW w:w="1271" w:type="dxa"/>
          </w:tcPr>
          <w:p w14:paraId="33A6C787" w14:textId="77777777" w:rsidR="00953AD2" w:rsidRDefault="00953AD2" w:rsidP="0034286D">
            <w:pPr>
              <w:rPr>
                <w:lang w:eastAsia="en-AU"/>
              </w:rPr>
            </w:pPr>
          </w:p>
        </w:tc>
        <w:tc>
          <w:tcPr>
            <w:tcW w:w="2267" w:type="dxa"/>
          </w:tcPr>
          <w:p w14:paraId="20416428" w14:textId="77777777" w:rsidR="00953AD2" w:rsidRDefault="00953AD2" w:rsidP="0034286D">
            <w:pPr>
              <w:rPr>
                <w:lang w:eastAsia="en-AU"/>
              </w:rPr>
            </w:pPr>
          </w:p>
        </w:tc>
        <w:tc>
          <w:tcPr>
            <w:tcW w:w="2978" w:type="dxa"/>
          </w:tcPr>
          <w:p w14:paraId="07AC0B68" w14:textId="77777777" w:rsidR="00953AD2" w:rsidRDefault="00953AD2" w:rsidP="0034286D">
            <w:pPr>
              <w:rPr>
                <w:lang w:eastAsia="en-AU"/>
              </w:rPr>
            </w:pPr>
          </w:p>
        </w:tc>
        <w:tc>
          <w:tcPr>
            <w:tcW w:w="2693" w:type="dxa"/>
          </w:tcPr>
          <w:p w14:paraId="6E3E4316" w14:textId="77777777" w:rsidR="00953AD2" w:rsidRDefault="00953AD2" w:rsidP="0034286D">
            <w:pPr>
              <w:rPr>
                <w:lang w:eastAsia="en-AU"/>
              </w:rPr>
            </w:pPr>
          </w:p>
        </w:tc>
      </w:tr>
      <w:tr w:rsidR="00953AD2" w14:paraId="06F0C368" w14:textId="77777777" w:rsidTr="0034286D">
        <w:tc>
          <w:tcPr>
            <w:tcW w:w="1271" w:type="dxa"/>
          </w:tcPr>
          <w:p w14:paraId="5A577850" w14:textId="77777777" w:rsidR="00953AD2" w:rsidRDefault="00953AD2" w:rsidP="0034286D">
            <w:pPr>
              <w:rPr>
                <w:lang w:eastAsia="en-AU"/>
              </w:rPr>
            </w:pPr>
          </w:p>
        </w:tc>
        <w:tc>
          <w:tcPr>
            <w:tcW w:w="2267" w:type="dxa"/>
          </w:tcPr>
          <w:p w14:paraId="68AF76C4" w14:textId="77777777" w:rsidR="00953AD2" w:rsidRDefault="00953AD2" w:rsidP="0034286D">
            <w:pPr>
              <w:rPr>
                <w:lang w:eastAsia="en-AU"/>
              </w:rPr>
            </w:pPr>
          </w:p>
        </w:tc>
        <w:tc>
          <w:tcPr>
            <w:tcW w:w="2978" w:type="dxa"/>
          </w:tcPr>
          <w:p w14:paraId="2E6C3803" w14:textId="77777777" w:rsidR="00953AD2" w:rsidRDefault="00953AD2" w:rsidP="0034286D">
            <w:pPr>
              <w:rPr>
                <w:lang w:eastAsia="en-AU"/>
              </w:rPr>
            </w:pPr>
          </w:p>
        </w:tc>
        <w:tc>
          <w:tcPr>
            <w:tcW w:w="2693" w:type="dxa"/>
          </w:tcPr>
          <w:p w14:paraId="08AD99C5" w14:textId="77777777" w:rsidR="00953AD2" w:rsidRDefault="00953AD2" w:rsidP="0034286D">
            <w:pPr>
              <w:rPr>
                <w:lang w:eastAsia="en-AU"/>
              </w:rPr>
            </w:pPr>
          </w:p>
        </w:tc>
      </w:tr>
    </w:tbl>
    <w:p w14:paraId="5747CCC9" w14:textId="77777777" w:rsidR="00E324C9" w:rsidRDefault="00E324C9" w:rsidP="00E324C9">
      <w:pPr>
        <w:rPr>
          <w:lang w:eastAsia="en-AU"/>
        </w:rPr>
      </w:pPr>
    </w:p>
    <w:p w14:paraId="19B73506" w14:textId="77777777" w:rsidR="00E324C9" w:rsidRPr="00E324C9" w:rsidRDefault="00E324C9" w:rsidP="00E324C9">
      <w:pPr>
        <w:rPr>
          <w:lang w:eastAsia="en-AU"/>
        </w:rPr>
      </w:pPr>
    </w:p>
    <w:p w14:paraId="21E94C13" w14:textId="5F1352BA" w:rsidR="00752207" w:rsidRDefault="00A319E0" w:rsidP="00752207">
      <w:pPr>
        <w:pStyle w:val="Heading2"/>
      </w:pPr>
      <w:bookmarkStart w:id="4" w:name="_Hlk152589160"/>
      <w:r>
        <w:t>Task</w:t>
      </w:r>
      <w:r w:rsidR="00752207">
        <w:t xml:space="preserve"> </w:t>
      </w:r>
      <w:r w:rsidR="000254B3">
        <w:t>7</w:t>
      </w:r>
      <w:r w:rsidR="00752207">
        <w:t xml:space="preserve">: </w:t>
      </w:r>
      <w:r w:rsidR="00A35787">
        <w:t>Final sign-off and s</w:t>
      </w:r>
      <w:r w:rsidR="00752207">
        <w:t>ubmission</w:t>
      </w:r>
    </w:p>
    <w:p w14:paraId="68E5DFFD" w14:textId="77777777" w:rsidR="00E324C9" w:rsidRDefault="00E324C9" w:rsidP="00E324C9">
      <w:pPr>
        <w:rPr>
          <w:b/>
          <w:bCs/>
          <w:lang w:eastAsia="en-AU"/>
        </w:rPr>
      </w:pPr>
    </w:p>
    <w:p w14:paraId="00EF90F2" w14:textId="35BDD40B" w:rsidR="00E324C9" w:rsidRPr="00E324C9" w:rsidRDefault="00E324C9" w:rsidP="00E324C9">
      <w:pPr>
        <w:rPr>
          <w:b/>
          <w:bCs/>
          <w:lang w:eastAsia="en-AU"/>
        </w:rPr>
      </w:pPr>
      <w:r w:rsidRPr="00E324C9">
        <w:rPr>
          <w:b/>
          <w:bCs/>
          <w:lang w:eastAsia="en-AU"/>
        </w:rPr>
        <w:t xml:space="preserve">Question </w:t>
      </w:r>
      <w:r w:rsidR="000254B3">
        <w:rPr>
          <w:b/>
          <w:bCs/>
          <w:lang w:eastAsia="en-AU"/>
        </w:rPr>
        <w:t>7</w:t>
      </w:r>
      <w:r w:rsidRPr="00E324C9">
        <w:rPr>
          <w:b/>
          <w:bCs/>
          <w:lang w:eastAsia="en-AU"/>
        </w:rPr>
        <w:t>:</w:t>
      </w:r>
    </w:p>
    <w:p w14:paraId="2AAAF514" w14:textId="134127BF" w:rsidR="00A35787" w:rsidRDefault="00A35787" w:rsidP="00A35787">
      <w:pPr>
        <w:rPr>
          <w:lang w:eastAsia="en-AU"/>
        </w:rPr>
      </w:pPr>
      <w:r>
        <w:rPr>
          <w:lang w:eastAsia="en-AU"/>
        </w:rPr>
        <w:t>Showcase your finished build to your teacher and obtain their final sign-off.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35787" w14:paraId="22D80C30" w14:textId="77777777" w:rsidTr="00097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0" w:type="dxa"/>
            <w:shd w:val="clear" w:color="auto" w:fill="auto"/>
          </w:tcPr>
          <w:p w14:paraId="07E622F7" w14:textId="77777777" w:rsidR="00A35787" w:rsidRDefault="00A35787" w:rsidP="00097A0B">
            <w:pPr>
              <w:rPr>
                <w:lang w:eastAsia="en-AU"/>
              </w:rPr>
            </w:pPr>
          </w:p>
        </w:tc>
      </w:tr>
    </w:tbl>
    <w:p w14:paraId="38A09717" w14:textId="77777777" w:rsidR="00A35787" w:rsidRDefault="00A35787" w:rsidP="001E4754">
      <w:pPr>
        <w:rPr>
          <w:lang w:eastAsia="en-AU"/>
        </w:rPr>
      </w:pPr>
      <w:r w:rsidRPr="0020238F">
        <w:rPr>
          <w:b/>
          <w:bCs/>
          <w:i/>
          <w:iCs/>
          <w:lang w:eastAsia="en-AU"/>
        </w:rPr>
        <w:t>All students</w:t>
      </w:r>
      <w:r>
        <w:rPr>
          <w:lang w:eastAsia="en-AU"/>
        </w:rPr>
        <w:t xml:space="preserve"> are required to submit this assessment document (filled out collaboratively amongst your team members.)</w:t>
      </w:r>
    </w:p>
    <w:p w14:paraId="29BC23ED" w14:textId="33AAD24C" w:rsidR="001E4754" w:rsidRDefault="00A35787" w:rsidP="001E4754">
      <w:pPr>
        <w:rPr>
          <w:lang w:eastAsia="en-AU"/>
        </w:rPr>
      </w:pPr>
      <w:r w:rsidRPr="00A35787">
        <w:rPr>
          <w:b/>
          <w:bCs/>
          <w:i/>
          <w:iCs/>
          <w:lang w:eastAsia="en-AU"/>
        </w:rPr>
        <w:t>Only one</w:t>
      </w:r>
      <w:r>
        <w:rPr>
          <w:lang w:eastAsia="en-AU"/>
        </w:rPr>
        <w:t xml:space="preserve"> member per team must p</w:t>
      </w:r>
      <w:r w:rsidR="00A37800">
        <w:rPr>
          <w:lang w:eastAsia="en-AU"/>
        </w:rPr>
        <w:t>roduce a zipped folder containing your finished</w:t>
      </w:r>
      <w:r w:rsidR="001E4754">
        <w:rPr>
          <w:lang w:eastAsia="en-AU"/>
        </w:rPr>
        <w:t xml:space="preserve"> project. </w:t>
      </w:r>
      <w:r w:rsidR="00A37800">
        <w:rPr>
          <w:lang w:eastAsia="en-AU"/>
        </w:rPr>
        <w:t>Ensure that you’ve included:</w:t>
      </w:r>
    </w:p>
    <w:p w14:paraId="3935F731" w14:textId="42D21F0F" w:rsidR="00A37800" w:rsidRDefault="00A37800" w:rsidP="00A37800">
      <w:pPr>
        <w:pStyle w:val="ListParagraph"/>
        <w:numPr>
          <w:ilvl w:val="0"/>
          <w:numId w:val="46"/>
        </w:numPr>
        <w:rPr>
          <w:lang w:eastAsia="en-AU"/>
        </w:rPr>
      </w:pPr>
      <w:r>
        <w:rPr>
          <w:lang w:eastAsia="en-AU"/>
        </w:rPr>
        <w:t>The project files (Assets/Packages/Project Settings)</w:t>
      </w:r>
    </w:p>
    <w:p w14:paraId="6424CBB4" w14:textId="75CA32C5" w:rsidR="00A37800" w:rsidRDefault="00A37800" w:rsidP="00A37800">
      <w:pPr>
        <w:pStyle w:val="ListParagraph"/>
        <w:numPr>
          <w:ilvl w:val="0"/>
          <w:numId w:val="46"/>
        </w:numPr>
        <w:rPr>
          <w:lang w:eastAsia="en-AU"/>
        </w:rPr>
      </w:pPr>
      <w:r>
        <w:rPr>
          <w:lang w:eastAsia="en-AU"/>
        </w:rPr>
        <w:t>A functioning build</w:t>
      </w:r>
    </w:p>
    <w:p w14:paraId="57374AA5" w14:textId="6B0799B7" w:rsidR="00A37800" w:rsidRDefault="00A37800" w:rsidP="00A37800">
      <w:pPr>
        <w:pStyle w:val="ListParagraph"/>
        <w:numPr>
          <w:ilvl w:val="0"/>
          <w:numId w:val="46"/>
        </w:numPr>
        <w:rPr>
          <w:lang w:eastAsia="en-AU"/>
        </w:rPr>
      </w:pPr>
      <w:r>
        <w:rPr>
          <w:lang w:eastAsia="en-AU"/>
        </w:rPr>
        <w:t>Your GDD</w:t>
      </w:r>
    </w:p>
    <w:p w14:paraId="44F86640" w14:textId="1E1146E8" w:rsidR="00A37800" w:rsidRDefault="00A37800" w:rsidP="00A37800">
      <w:pPr>
        <w:pStyle w:val="ListParagraph"/>
        <w:numPr>
          <w:ilvl w:val="0"/>
          <w:numId w:val="46"/>
        </w:numPr>
        <w:rPr>
          <w:lang w:eastAsia="en-AU"/>
        </w:rPr>
      </w:pPr>
      <w:r>
        <w:rPr>
          <w:lang w:eastAsia="en-AU"/>
        </w:rPr>
        <w:t xml:space="preserve">This assessment </w:t>
      </w:r>
      <w:r w:rsidR="00A35787">
        <w:rPr>
          <w:lang w:eastAsia="en-AU"/>
        </w:rPr>
        <w:t>document.</w:t>
      </w:r>
    </w:p>
    <w:bookmarkEnd w:id="4"/>
    <w:p w14:paraId="79566B83" w14:textId="10C4B35D" w:rsidR="00E54EA5" w:rsidRPr="00752207" w:rsidRDefault="00E54EA5" w:rsidP="00752207">
      <w:pPr>
        <w:rPr>
          <w:b/>
          <w:lang w:eastAsia="en-AU"/>
        </w:rPr>
        <w:sectPr w:rsidR="00E54EA5" w:rsidRPr="00752207" w:rsidSect="00840001">
          <w:pgSz w:w="11906" w:h="16838"/>
          <w:pgMar w:top="1418" w:right="1418" w:bottom="1418" w:left="1418" w:header="567" w:footer="454" w:gutter="0"/>
          <w:cols w:space="4253"/>
          <w:docGrid w:linePitch="360"/>
        </w:sectPr>
      </w:pPr>
    </w:p>
    <w:p w14:paraId="79566B84" w14:textId="77777777" w:rsidR="00E54EA5" w:rsidRDefault="00337B3D">
      <w:pPr>
        <w:pStyle w:val="Heading2"/>
      </w:pPr>
      <w:r w:rsidRPr="008F6497">
        <w:lastRenderedPageBreak/>
        <w:t>Assessment feedback</w:t>
      </w:r>
    </w:p>
    <w:p w14:paraId="79566B85" w14:textId="77777777" w:rsidR="00E54EA5" w:rsidRPr="00F23011" w:rsidRDefault="00337B3D" w:rsidP="009937B4">
      <w:pPr>
        <w:rPr>
          <w:i/>
          <w:color w:val="595959"/>
          <w:szCs w:val="24"/>
          <w:lang w:eastAsia="en-AU"/>
        </w:rPr>
      </w:pPr>
      <w:r w:rsidRPr="00F23011">
        <w:rPr>
          <w:i/>
          <w:color w:val="595959"/>
          <w:szCs w:val="24"/>
          <w:lang w:eastAsia="en-AU"/>
        </w:rPr>
        <w:t xml:space="preserve">NOTE: This section </w:t>
      </w:r>
      <w:r w:rsidRPr="00F23011">
        <w:rPr>
          <w:i/>
          <w:color w:val="595959"/>
          <w:szCs w:val="24"/>
          <w:u w:val="single"/>
          <w:lang w:eastAsia="en-AU"/>
        </w:rPr>
        <w:t>must</w:t>
      </w:r>
      <w:r w:rsidRPr="00F23011">
        <w:rPr>
          <w:i/>
          <w:color w:val="595959"/>
          <w:szCs w:val="24"/>
          <w:lang w:eastAsia="en-AU"/>
        </w:rPr>
        <w:t xml:space="preserve"> have the Teacher/Assessor and student signature to complete the feedback. If you are submitting through the TAFE NSW online learning platform, your Teacher/Assessor will give you feedback via the platform.</w:t>
      </w:r>
    </w:p>
    <w:p w14:paraId="79566B86" w14:textId="77777777" w:rsidR="00E54EA5" w:rsidRDefault="00337B3D" w:rsidP="00522F20">
      <w:pPr>
        <w:pStyle w:val="Heading3"/>
      </w:pPr>
      <w:r>
        <w:t>Assessment outcome</w:t>
      </w:r>
    </w:p>
    <w:p w14:paraId="79566B87" w14:textId="77777777" w:rsidR="00E54EA5" w:rsidRDefault="00000000" w:rsidP="00522F20">
      <w:sdt>
        <w:sdtPr>
          <w:id w:val="-2311649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7B3D">
            <w:rPr>
              <w:rFonts w:ascii="MS Gothic" w:eastAsia="MS Gothic" w:hAnsi="MS Gothic" w:hint="eastAsia"/>
            </w:rPr>
            <w:t>☐</w:t>
          </w:r>
        </w:sdtContent>
      </w:sdt>
      <w:r w:rsidR="00337B3D">
        <w:t xml:space="preserve"> Satisfactory</w:t>
      </w:r>
    </w:p>
    <w:p w14:paraId="79566B88" w14:textId="77777777" w:rsidR="00E54EA5" w:rsidRPr="00A7239E" w:rsidRDefault="00000000" w:rsidP="00522F20">
      <w:pPr>
        <w:rPr>
          <w:lang w:eastAsia="en-AU"/>
        </w:rPr>
      </w:pPr>
      <w:sdt>
        <w:sdtPr>
          <w:id w:val="3560845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7B3D">
            <w:rPr>
              <w:rFonts w:ascii="MS Gothic" w:eastAsia="MS Gothic" w:hAnsi="MS Gothic" w:hint="eastAsia"/>
            </w:rPr>
            <w:t>☐</w:t>
          </w:r>
        </w:sdtContent>
      </w:sdt>
      <w:r w:rsidR="00337B3D">
        <w:t xml:space="preserve"> Unsatisfactory</w:t>
      </w:r>
    </w:p>
    <w:p w14:paraId="79566B89" w14:textId="77777777" w:rsidR="00E54EA5" w:rsidRPr="00FB763C" w:rsidRDefault="00337B3D" w:rsidP="00FB763C">
      <w:pPr>
        <w:tabs>
          <w:tab w:val="clear" w:pos="284"/>
        </w:tabs>
        <w:spacing w:before="240" w:line="240" w:lineRule="auto"/>
        <w:contextualSpacing/>
        <w:outlineLvl w:val="2"/>
        <w:rPr>
          <w:rFonts w:eastAsia="Times New Roman"/>
          <w:b/>
          <w:noProof/>
          <w:color w:val="2D739F"/>
          <w:kern w:val="22"/>
          <w:sz w:val="32"/>
          <w:szCs w:val="32"/>
          <w:lang w:eastAsia="en-AU"/>
        </w:rPr>
      </w:pPr>
      <w:r w:rsidRPr="00FB763C">
        <w:rPr>
          <w:rFonts w:eastAsia="Times New Roman"/>
          <w:b/>
          <w:noProof/>
          <w:color w:val="2D739F"/>
          <w:kern w:val="22"/>
          <w:sz w:val="32"/>
          <w:szCs w:val="32"/>
          <w:lang w:eastAsia="en-AU"/>
        </w:rPr>
        <w:t>Assessor feedback</w:t>
      </w:r>
    </w:p>
    <w:p w14:paraId="79566B8A" w14:textId="77777777" w:rsidR="00E54EA5" w:rsidRPr="00FB763C" w:rsidRDefault="00000000" w:rsidP="00FB763C">
      <w:pPr>
        <w:tabs>
          <w:tab w:val="clear" w:pos="284"/>
        </w:tabs>
        <w:ind w:left="426" w:hanging="426"/>
      </w:pPr>
      <w:sdt>
        <w:sdtPr>
          <w:id w:val="-846703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7B3D" w:rsidRPr="00FB763C">
            <w:rPr>
              <w:rFonts w:ascii="Segoe UI Symbol" w:hAnsi="Segoe UI Symbol" w:cs="Segoe UI Symbol"/>
            </w:rPr>
            <w:t>☐</w:t>
          </w:r>
        </w:sdtContent>
      </w:sdt>
      <w:r w:rsidR="00337B3D" w:rsidRPr="00FB763C">
        <w:t xml:space="preserve"> </w:t>
      </w:r>
      <w:r w:rsidR="00337B3D" w:rsidRPr="00FB763C">
        <w:tab/>
        <w:t>Has th</w:t>
      </w:r>
      <w:r w:rsidR="00337B3D">
        <w:t>e a</w:t>
      </w:r>
      <w:r w:rsidR="00337B3D" w:rsidRPr="00FB763C">
        <w:t>ssessment declaration for this assessment event been signed and dated by the student?</w:t>
      </w:r>
    </w:p>
    <w:p w14:paraId="79566B8B" w14:textId="77777777" w:rsidR="00E54EA5" w:rsidRPr="00FB763C" w:rsidRDefault="00000000" w:rsidP="00FB763C">
      <w:pPr>
        <w:tabs>
          <w:tab w:val="clear" w:pos="284"/>
        </w:tabs>
        <w:ind w:left="426" w:hanging="426"/>
      </w:pPr>
      <w:sdt>
        <w:sdtPr>
          <w:id w:val="-1574195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7B3D" w:rsidRPr="00FB763C">
            <w:rPr>
              <w:rFonts w:ascii="Segoe UI Symbol" w:hAnsi="Segoe UI Symbol" w:cs="Segoe UI Symbol"/>
            </w:rPr>
            <w:t>☐</w:t>
          </w:r>
        </w:sdtContent>
      </w:sdt>
      <w:r w:rsidR="00337B3D" w:rsidRPr="00FB763C">
        <w:t xml:space="preserve"> </w:t>
      </w:r>
      <w:r w:rsidR="00337B3D" w:rsidRPr="00FB763C">
        <w:tab/>
        <w:t>Are you assured that the evidence presented for assessment is the student’s own work?</w:t>
      </w:r>
    </w:p>
    <w:p w14:paraId="79566B8C" w14:textId="77777777" w:rsidR="00E54EA5" w:rsidRPr="00FB763C" w:rsidRDefault="00000000" w:rsidP="00FB763C">
      <w:pPr>
        <w:tabs>
          <w:tab w:val="clear" w:pos="284"/>
        </w:tabs>
        <w:ind w:left="426" w:hanging="426"/>
      </w:pPr>
      <w:sdt>
        <w:sdtPr>
          <w:id w:val="895165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7B3D" w:rsidRPr="00FB763C">
            <w:rPr>
              <w:rFonts w:ascii="Segoe UI Symbol" w:hAnsi="Segoe UI Symbol" w:cs="Segoe UI Symbol"/>
            </w:rPr>
            <w:t>☐</w:t>
          </w:r>
        </w:sdtContent>
      </w:sdt>
      <w:r w:rsidR="00337B3D" w:rsidRPr="00FB763C">
        <w:t xml:space="preserve"> </w:t>
      </w:r>
      <w:r w:rsidR="00337B3D" w:rsidRPr="00FB763C">
        <w:tab/>
        <w:t>Was reasonable adjustment in place for this assessment event?</w:t>
      </w:r>
    </w:p>
    <w:p w14:paraId="79566B8D" w14:textId="77777777" w:rsidR="00E54EA5" w:rsidRPr="00A7239E" w:rsidRDefault="00337B3D" w:rsidP="007F1946">
      <w:r w:rsidRPr="00577417">
        <w:rPr>
          <w:i/>
          <w:color w:val="595959"/>
          <w:szCs w:val="24"/>
          <w:lang w:eastAsia="en-AU"/>
        </w:rPr>
        <w:t>If yes, ensure it is detailed on the assessment document.</w:t>
      </w:r>
    </w:p>
    <w:p w14:paraId="79566B8E" w14:textId="77777777" w:rsidR="00E54EA5" w:rsidRDefault="00337B3D" w:rsidP="007F1946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</w:pPr>
      <w:r w:rsidRPr="00BD39D2">
        <w:rPr>
          <w:i/>
          <w:color w:val="595959"/>
          <w:szCs w:val="24"/>
          <w:lang w:eastAsia="en-AU"/>
        </w:rPr>
        <w:t>Comments</w:t>
      </w:r>
      <w:r>
        <w:t>:</w:t>
      </w:r>
    </w:p>
    <w:p w14:paraId="79566B8F" w14:textId="77777777" w:rsidR="00E54EA5" w:rsidRPr="00995CEA" w:rsidRDefault="00E54EA5" w:rsidP="007F1946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iCs/>
          <w:color w:val="808080" w:themeColor="background1" w:themeShade="80"/>
          <w:sz w:val="22"/>
          <w:szCs w:val="22"/>
          <w:lang w:eastAsia="en-AU"/>
        </w:rPr>
      </w:pPr>
    </w:p>
    <w:p w14:paraId="79566B90" w14:textId="77777777" w:rsidR="00E54EA5" w:rsidRDefault="00337B3D" w:rsidP="007F1946">
      <w:pPr>
        <w:pStyle w:val="Heading3"/>
        <w:rPr>
          <w:i/>
          <w:color w:val="808080" w:themeColor="background1" w:themeShade="80"/>
        </w:rPr>
      </w:pPr>
      <w:r>
        <w:t>Assessor name, signature and date</w:t>
      </w:r>
    </w:p>
    <w:p w14:paraId="79566B91" w14:textId="77777777" w:rsidR="00E54EA5" w:rsidRDefault="00E54EA5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79566B92" w14:textId="77777777" w:rsidR="00E54EA5" w:rsidRPr="00A7239E" w:rsidRDefault="00E54EA5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79566B93" w14:textId="77777777" w:rsidR="00E54EA5" w:rsidRDefault="00337B3D" w:rsidP="00522F20">
      <w:pPr>
        <w:pStyle w:val="Heading3"/>
        <w:rPr>
          <w:i/>
          <w:color w:val="808080" w:themeColor="background1" w:themeShade="80"/>
        </w:rPr>
      </w:pPr>
      <w:r w:rsidRPr="00492E16">
        <w:t>Student acknowledgement of assessment outcome</w:t>
      </w:r>
    </w:p>
    <w:p w14:paraId="79566B94" w14:textId="77777777" w:rsidR="00E54EA5" w:rsidRPr="00123F75" w:rsidRDefault="00337B3D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i/>
          <w:color w:val="595959"/>
          <w:szCs w:val="24"/>
          <w:lang w:eastAsia="en-AU"/>
        </w:rPr>
      </w:pPr>
      <w:r w:rsidRPr="00123F75">
        <w:rPr>
          <w:i/>
          <w:color w:val="595959"/>
          <w:szCs w:val="24"/>
          <w:lang w:eastAsia="en-AU"/>
        </w:rPr>
        <w:t>Would you like to make any comments about this assessment?</w:t>
      </w:r>
    </w:p>
    <w:p w14:paraId="79566B95" w14:textId="77777777" w:rsidR="00E54EA5" w:rsidRPr="00A7239E" w:rsidRDefault="00E54EA5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79566B96" w14:textId="77777777" w:rsidR="00E54EA5" w:rsidRDefault="00337B3D" w:rsidP="00522F20">
      <w:pPr>
        <w:pStyle w:val="Heading3"/>
        <w:rPr>
          <w:i/>
          <w:color w:val="808080" w:themeColor="background1" w:themeShade="80"/>
        </w:rPr>
      </w:pPr>
      <w:r w:rsidRPr="00492E16">
        <w:t>Student name, signature and date</w:t>
      </w:r>
    </w:p>
    <w:p w14:paraId="79566B97" w14:textId="77777777" w:rsidR="00E54EA5" w:rsidRDefault="00E54EA5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79566B98" w14:textId="77777777" w:rsidR="00E54EA5" w:rsidRDefault="00E54EA5" w:rsidP="00522F20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rPr>
          <w:sz w:val="22"/>
          <w:szCs w:val="22"/>
          <w:lang w:eastAsia="en-AU"/>
        </w:rPr>
      </w:pPr>
    </w:p>
    <w:p w14:paraId="79566B99" w14:textId="77777777" w:rsidR="00E54EA5" w:rsidRPr="000D179A" w:rsidRDefault="00E54EA5" w:rsidP="00123F75">
      <w:pPr>
        <w:rPr>
          <w:b/>
          <w:i/>
          <w:lang w:eastAsia="en-AU"/>
        </w:rPr>
      </w:pPr>
    </w:p>
    <w:sectPr w:rsidR="00E54EA5" w:rsidRPr="000D179A" w:rsidSect="00840001">
      <w:pgSz w:w="11906" w:h="16838"/>
      <w:pgMar w:top="1418" w:right="1418" w:bottom="1418" w:left="1418" w:header="567" w:footer="454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99ABB" w14:textId="77777777" w:rsidR="00840001" w:rsidRDefault="00840001">
      <w:pPr>
        <w:spacing w:before="0" w:after="0" w:line="240" w:lineRule="auto"/>
      </w:pPr>
      <w:r>
        <w:separator/>
      </w:r>
    </w:p>
  </w:endnote>
  <w:endnote w:type="continuationSeparator" w:id="0">
    <w:p w14:paraId="223F36A6" w14:textId="77777777" w:rsidR="00840001" w:rsidRDefault="00840001">
      <w:pPr>
        <w:spacing w:before="0" w:after="0" w:line="240" w:lineRule="auto"/>
      </w:pPr>
      <w:r>
        <w:continuationSeparator/>
      </w:r>
    </w:p>
  </w:endnote>
  <w:endnote w:type="continuationNotice" w:id="1">
    <w:p w14:paraId="6502CD3D" w14:textId="77777777" w:rsidR="00840001" w:rsidRDefault="0084000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6B9D" w14:textId="77777777" w:rsidR="00E54EA5" w:rsidRPr="004820C4" w:rsidRDefault="00E54EA5" w:rsidP="0002323C">
    <w:pPr>
      <w:pStyle w:val="Footer-DocumentTitleLeft"/>
    </w:pPr>
  </w:p>
  <w:p w14:paraId="79566B9E" w14:textId="5E24A452" w:rsidR="00E54EA5" w:rsidRDefault="00337B3D" w:rsidP="0002323C">
    <w:pPr>
      <w:pStyle w:val="Footer-DocumentTitleLeft"/>
    </w:pPr>
    <w:r w:rsidRPr="00A1234A">
      <w:t>© 2011 De</w:t>
    </w:r>
    <w:r w:rsidR="00A319E0">
      <w:t>Task</w:t>
    </w:r>
    <w:r w:rsidRPr="00A1234A">
      <w:t>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14:paraId="79566B9F" w14:textId="77777777" w:rsidR="00E54EA5" w:rsidRPr="0006452B" w:rsidRDefault="00E54EA5" w:rsidP="00EE3A11"/>
  <w:p w14:paraId="79566BA0" w14:textId="77777777" w:rsidR="00E54EA5" w:rsidRDefault="00E54EA5" w:rsidP="00EE3A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6BA1" w14:textId="26C401BE" w:rsidR="00E54EA5" w:rsidRPr="004069CF" w:rsidRDefault="00337B3D">
    <w:pPr>
      <w:pStyle w:val="Bodyfooter"/>
      <w:rPr>
        <w:noProof/>
      </w:rPr>
    </w:pPr>
    <w:r w:rsidRPr="008D467A">
      <w:t>Document title</w:t>
    </w:r>
    <w:r w:rsidRPr="004069CF">
      <w:t xml:space="preserve">: </w:t>
    </w:r>
    <w:r w:rsidR="00757706" w:rsidRPr="004069CF">
      <w:rPr>
        <w:noProof/>
      </w:rPr>
      <w:t>ICTGAM42</w:t>
    </w:r>
    <w:r w:rsidR="00195592">
      <w:rPr>
        <w:noProof/>
      </w:rPr>
      <w:t>0</w:t>
    </w:r>
    <w:r w:rsidR="00757706" w:rsidRPr="004069CF">
      <w:rPr>
        <w:noProof/>
      </w:rPr>
      <w:t>_</w:t>
    </w:r>
    <w:r w:rsidR="00195592">
      <w:rPr>
        <w:noProof/>
      </w:rPr>
      <w:t>AE</w:t>
    </w:r>
    <w:r w:rsidR="00757706" w:rsidRPr="004069CF">
      <w:rPr>
        <w:noProof/>
      </w:rPr>
      <w:t>_Pro2of</w:t>
    </w:r>
    <w:r w:rsidR="00E12072">
      <w:rPr>
        <w:noProof/>
      </w:rPr>
      <w:t>2</w:t>
    </w:r>
    <w:r w:rsidRPr="004069CF">
      <w:ptab w:relativeTo="margin" w:alignment="right" w:leader="none"/>
    </w:r>
    <w:r w:rsidRPr="004069CF">
      <w:t xml:space="preserve">Page </w:t>
    </w:r>
    <w:r w:rsidRPr="004069CF">
      <w:fldChar w:fldCharType="begin"/>
    </w:r>
    <w:r w:rsidRPr="004069CF">
      <w:instrText xml:space="preserve"> PAGE  \* Arabic  \* MERGEFORMAT </w:instrText>
    </w:r>
    <w:r w:rsidRPr="004069CF">
      <w:fldChar w:fldCharType="separate"/>
    </w:r>
    <w:r w:rsidRPr="004069CF">
      <w:rPr>
        <w:noProof/>
      </w:rPr>
      <w:t>14</w:t>
    </w:r>
    <w:r w:rsidRPr="004069CF">
      <w:fldChar w:fldCharType="end"/>
    </w:r>
    <w:r w:rsidRPr="004069CF">
      <w:t xml:space="preserve"> of </w:t>
    </w:r>
    <w:r w:rsidRPr="004069CF">
      <w:rPr>
        <w:noProof/>
      </w:rPr>
      <w:fldChar w:fldCharType="begin"/>
    </w:r>
    <w:r w:rsidRPr="004069CF">
      <w:rPr>
        <w:noProof/>
      </w:rPr>
      <w:instrText xml:space="preserve"> NUMPAGES  \* Arabic  \* MERGEFORMAT </w:instrText>
    </w:r>
    <w:r w:rsidRPr="004069CF">
      <w:rPr>
        <w:noProof/>
      </w:rPr>
      <w:fldChar w:fldCharType="separate"/>
    </w:r>
    <w:r w:rsidRPr="004069CF">
      <w:rPr>
        <w:noProof/>
      </w:rPr>
      <w:t>14</w:t>
    </w:r>
    <w:r w:rsidRPr="004069CF">
      <w:rPr>
        <w:noProof/>
      </w:rPr>
      <w:fldChar w:fldCharType="end"/>
    </w:r>
  </w:p>
  <w:p w14:paraId="79566BA2" w14:textId="4883B050" w:rsidR="00E54EA5" w:rsidRPr="004069CF" w:rsidRDefault="00337B3D">
    <w:pPr>
      <w:pStyle w:val="Bodyfooter"/>
    </w:pPr>
    <w:r w:rsidRPr="004069CF">
      <w:rPr>
        <w:noProof/>
      </w:rPr>
      <w:t xml:space="preserve">Resource ID: </w:t>
    </w:r>
    <w:r w:rsidR="004069CF" w:rsidRPr="004069CF">
      <w:rPr>
        <w:noProof/>
      </w:rPr>
      <w:t>SEMX_22_003_ICTGAM421_</w:t>
    </w:r>
    <w:r w:rsidR="00195592">
      <w:rPr>
        <w:noProof/>
      </w:rPr>
      <w:t>AE</w:t>
    </w:r>
    <w:r w:rsidR="004069CF" w:rsidRPr="004069CF">
      <w:rPr>
        <w:noProof/>
      </w:rPr>
      <w:t>_Pro2of</w:t>
    </w:r>
    <w:r w:rsidR="00E12072">
      <w:rPr>
        <w:noProof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6BA5" w14:textId="77777777" w:rsidR="00E54EA5" w:rsidRPr="008D467A" w:rsidRDefault="00337B3D" w:rsidP="00195592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79566BA6" w14:textId="77777777" w:rsidR="00E54EA5" w:rsidRPr="008948B1" w:rsidRDefault="00337B3D" w:rsidP="00195592">
    <w:pPr>
      <w:pStyle w:val="Bodyfooter"/>
    </w:pPr>
    <w:r w:rsidRPr="008D467A">
      <w:t>Disclaimer:  Printed copies of this document are regarded as uncontrolled.</w:t>
    </w:r>
    <w:r>
      <w:t xml:space="preserve"> </w:t>
    </w:r>
    <w:r w:rsidRPr="008D467A">
      <w:t>Please check to ensure this is the latest version.</w:t>
    </w:r>
  </w:p>
  <w:p w14:paraId="79566BA7" w14:textId="77777777" w:rsidR="00E54EA5" w:rsidRPr="00AA3155" w:rsidRDefault="00E54EA5" w:rsidP="00EE3A11">
    <w:pPr>
      <w:pStyle w:val="Footer"/>
    </w:pPr>
  </w:p>
  <w:p w14:paraId="79566BA8" w14:textId="77777777" w:rsidR="00E54EA5" w:rsidRDefault="00E54EA5" w:rsidP="00EE3A1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6BAB" w14:textId="77777777" w:rsidR="00E54EA5" w:rsidRPr="004820C4" w:rsidRDefault="00E54EA5" w:rsidP="0002323C">
    <w:pPr>
      <w:pStyle w:val="Footer-DocumentTitleLeft"/>
    </w:pPr>
  </w:p>
  <w:p w14:paraId="79566BAC" w14:textId="048D736E" w:rsidR="00E54EA5" w:rsidRDefault="00337B3D" w:rsidP="0002323C">
    <w:pPr>
      <w:pStyle w:val="Footer-DocumentTitleLeft"/>
    </w:pPr>
    <w:r w:rsidRPr="00A1234A">
      <w:t>© 2011 De</w:t>
    </w:r>
    <w:r w:rsidR="00A319E0">
      <w:t>Task</w:t>
    </w:r>
    <w:r w:rsidRPr="00A1234A">
      <w:t>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14:paraId="79566BAD" w14:textId="77777777" w:rsidR="00E54EA5" w:rsidRPr="0006452B" w:rsidRDefault="00E54EA5" w:rsidP="00EE3A11"/>
  <w:p w14:paraId="79566BAE" w14:textId="77777777" w:rsidR="00E54EA5" w:rsidRDefault="00E54EA5" w:rsidP="00EE3A1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6BB1" w14:textId="77777777" w:rsidR="00E54EA5" w:rsidRPr="008D467A" w:rsidRDefault="00337B3D" w:rsidP="00195592">
    <w:pPr>
      <w:pStyle w:val="Bodyfooter"/>
    </w:pPr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79566BB2" w14:textId="77777777" w:rsidR="00E54EA5" w:rsidRPr="008948B1" w:rsidRDefault="00337B3D" w:rsidP="00195592">
    <w:pPr>
      <w:pStyle w:val="Bodyfooter"/>
    </w:pPr>
    <w:r w:rsidRPr="008D467A">
      <w:t>Disclaimer:  Printed copies of this document are regarded as uncontrolled.</w:t>
    </w:r>
    <w:r>
      <w:t xml:space="preserve"> </w:t>
    </w:r>
    <w:r w:rsidRPr="008D467A">
      <w:t>Please check to ensure this is the latest version.</w:t>
    </w:r>
  </w:p>
  <w:p w14:paraId="79566BB3" w14:textId="77777777" w:rsidR="00E54EA5" w:rsidRPr="00AA3155" w:rsidRDefault="00E54EA5" w:rsidP="00EE3A11">
    <w:pPr>
      <w:pStyle w:val="Footer"/>
    </w:pPr>
  </w:p>
  <w:p w14:paraId="79566BB4" w14:textId="77777777" w:rsidR="00E54EA5" w:rsidRDefault="00E54EA5" w:rsidP="00EE3A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7BD15" w14:textId="77777777" w:rsidR="00840001" w:rsidRDefault="00840001">
      <w:pPr>
        <w:spacing w:before="0" w:after="0" w:line="240" w:lineRule="auto"/>
      </w:pPr>
      <w:r>
        <w:separator/>
      </w:r>
    </w:p>
  </w:footnote>
  <w:footnote w:type="continuationSeparator" w:id="0">
    <w:p w14:paraId="320CF5CF" w14:textId="77777777" w:rsidR="00840001" w:rsidRDefault="00840001">
      <w:pPr>
        <w:spacing w:before="0" w:after="0" w:line="240" w:lineRule="auto"/>
      </w:pPr>
      <w:r>
        <w:continuationSeparator/>
      </w:r>
    </w:p>
  </w:footnote>
  <w:footnote w:type="continuationNotice" w:id="1">
    <w:p w14:paraId="226E109B" w14:textId="77777777" w:rsidR="00840001" w:rsidRDefault="0084000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6B9A" w14:textId="77777777" w:rsidR="00E54EA5" w:rsidRDefault="00337B3D" w:rsidP="00EE3A11">
    <w:r>
      <w:rPr>
        <w:noProof/>
        <w:lang w:eastAsia="en-AU"/>
      </w:rPr>
      <mc:AlternateContent>
        <mc:Choice Requires="wps">
          <w:drawing>
            <wp:inline distT="0" distB="0" distL="0" distR="0" wp14:anchorId="79566BB5" wp14:editId="79566BB6">
              <wp:extent cx="5709285" cy="3425825"/>
              <wp:effectExtent l="0" t="0" r="0" b="0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709285" cy="34258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566BBB" w14:textId="77777777" w:rsidR="00E54EA5" w:rsidRDefault="00337B3D" w:rsidP="001C0C44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8C6F3C">
                            <w:rPr>
                              <w:rFonts w:ascii="Calibri" w:hAnsi="Calibri" w:cs="Calibri"/>
                              <w:color w:val="8B0000"/>
                              <w:sz w:val="2"/>
                              <w:szCs w:val="2"/>
                              <w14:textFill>
                                <w14:solidFill>
                                  <w14:srgbClr w14:val="8B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9566BB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width:449.55pt;height:269.75pt;rotation:-45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" filled="f" stroked="f">
              <v:stroke joinstyle="round"/>
              <o:lock v:ext="edit" shapetype="t"/>
              <v:textbox style="mso-fit-shape-to-text:t">
                <w:txbxContent>
                  <w:p w14:paraId="79566BBB" w14:textId="77777777" w:rsidR="00E54EA5" w:rsidRDefault="00337B3D" w:rsidP="001C0C44">
                    <w:pPr>
                      <w:jc w:val="center"/>
                      <w:rPr>
                        <w:szCs w:val="24"/>
                      </w:rPr>
                    </w:pPr>
                    <w:r w:rsidRPr="008C6F3C">
                      <w:rPr>
                        <w:rFonts w:ascii="Calibri" w:hAnsi="Calibri" w:cs="Calibri"/>
                        <w:color w:val="8B0000"/>
                        <w:sz w:val="2"/>
                        <w:szCs w:val="2"/>
                        <w14:textFill>
                          <w14:solidFill>
                            <w14:srgbClr w14:val="8B000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79566B9B" w14:textId="77777777" w:rsidR="00E54EA5" w:rsidRDefault="00E54EA5" w:rsidP="00EE3A1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6B9C" w14:textId="77777777" w:rsidR="00E54EA5" w:rsidRDefault="00337B3D" w:rsidP="0072455F">
    <w:pPr>
      <w:pStyle w:val="Header-SectionTitle"/>
    </w:pPr>
    <w:r>
      <w:rPr>
        <w:noProof/>
        <w:lang w:eastAsia="en-AU"/>
      </w:rPr>
      <w:tab/>
    </w:r>
    <w:r>
      <w:rPr>
        <w:noProof/>
        <w:lang w:eastAsia="en-AU"/>
      </w:rPr>
      <w:drawing>
        <wp:inline distT="0" distB="0" distL="0" distR="0" wp14:anchorId="79566BB7" wp14:editId="79566BB8">
          <wp:extent cx="1591359" cy="397840"/>
          <wp:effectExtent l="0" t="0" r="0" b="2540"/>
          <wp:docPr id="4" name="Picture 4" descr="NSW Government: TAFE N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A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6BA3" w14:textId="77777777" w:rsidR="00E54EA5" w:rsidRDefault="00337B3D" w:rsidP="00EE3A11">
    <w:pPr>
      <w:pStyle w:val="Header"/>
    </w:pPr>
    <w:r>
      <w:rPr>
        <w:noProof/>
        <w:lang w:eastAsia="en-AU"/>
      </w:rPr>
      <mc:AlternateContent>
        <mc:Choice Requires="wps">
          <w:drawing>
            <wp:inline distT="0" distB="0" distL="0" distR="0" wp14:anchorId="79566BB9" wp14:editId="79566BBA">
              <wp:extent cx="5709285" cy="3425825"/>
              <wp:effectExtent l="0" t="0" r="0" b="0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709285" cy="34258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566BBC" w14:textId="77777777" w:rsidR="00E54EA5" w:rsidRDefault="00337B3D" w:rsidP="001C0C44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8C6F3C">
                            <w:rPr>
                              <w:rFonts w:ascii="Calibri" w:hAnsi="Calibri" w:cs="Calibri"/>
                              <w:color w:val="8B0000"/>
                              <w:sz w:val="2"/>
                              <w:szCs w:val="2"/>
                              <w14:textFill>
                                <w14:solidFill>
                                  <w14:srgbClr w14:val="8B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9566B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width:449.55pt;height:269.75pt;rotation:-45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" filled="f" stroked="f">
              <v:stroke joinstyle="round"/>
              <o:lock v:ext="edit" shapetype="t"/>
              <v:textbox style="mso-fit-shape-to-text:t">
                <w:txbxContent>
                  <w:p w14:paraId="79566BBC" w14:textId="77777777" w:rsidR="00E54EA5" w:rsidRDefault="00337B3D" w:rsidP="001C0C44">
                    <w:pPr>
                      <w:jc w:val="center"/>
                      <w:rPr>
                        <w:szCs w:val="24"/>
                      </w:rPr>
                    </w:pPr>
                    <w:r w:rsidRPr="008C6F3C">
                      <w:rPr>
                        <w:rFonts w:ascii="Calibri" w:hAnsi="Calibri" w:cs="Calibri"/>
                        <w:color w:val="8B0000"/>
                        <w:sz w:val="2"/>
                        <w:szCs w:val="2"/>
                        <w14:textFill>
                          <w14:solidFill>
                            <w14:srgbClr w14:val="8B000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79566BA4" w14:textId="77777777" w:rsidR="00E54EA5" w:rsidRDefault="00E54EA5" w:rsidP="00EE3A1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6BA9" w14:textId="77777777" w:rsidR="00E54EA5" w:rsidRDefault="00E54EA5" w:rsidP="00EE3A11"/>
  <w:p w14:paraId="79566BAA" w14:textId="77777777" w:rsidR="00E54EA5" w:rsidRDefault="00E54EA5" w:rsidP="00EE3A1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6BAF" w14:textId="77777777" w:rsidR="00E54EA5" w:rsidRDefault="00E54EA5" w:rsidP="00EE3A11">
    <w:pPr>
      <w:pStyle w:val="Header"/>
    </w:pPr>
  </w:p>
  <w:p w14:paraId="79566BB0" w14:textId="77777777" w:rsidR="00E54EA5" w:rsidRDefault="00E54EA5" w:rsidP="00EE3A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DCAA0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12D86"/>
    <w:multiLevelType w:val="hybridMultilevel"/>
    <w:tmpl w:val="59D6D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D4C03"/>
    <w:multiLevelType w:val="hybridMultilevel"/>
    <w:tmpl w:val="57EA4830"/>
    <w:lvl w:ilvl="0" w:tplc="CA3E50E6">
      <w:start w:val="1"/>
      <w:numFmt w:val="decimal"/>
      <w:pStyle w:val="ListBullet1"/>
      <w:lvlText w:val="%1."/>
      <w:lvlJc w:val="left"/>
      <w:pPr>
        <w:ind w:left="823" w:hanging="360"/>
      </w:pPr>
    </w:lvl>
    <w:lvl w:ilvl="1" w:tplc="78468ED2" w:tentative="1">
      <w:start w:val="1"/>
      <w:numFmt w:val="lowerLetter"/>
      <w:lvlText w:val="%2."/>
      <w:lvlJc w:val="left"/>
      <w:pPr>
        <w:ind w:left="1543" w:hanging="360"/>
      </w:pPr>
    </w:lvl>
    <w:lvl w:ilvl="2" w:tplc="9BE04820" w:tentative="1">
      <w:start w:val="1"/>
      <w:numFmt w:val="lowerRoman"/>
      <w:lvlText w:val="%3."/>
      <w:lvlJc w:val="right"/>
      <w:pPr>
        <w:ind w:left="2263" w:hanging="180"/>
      </w:pPr>
    </w:lvl>
    <w:lvl w:ilvl="3" w:tplc="4A5C28C0" w:tentative="1">
      <w:start w:val="1"/>
      <w:numFmt w:val="decimal"/>
      <w:lvlText w:val="%4."/>
      <w:lvlJc w:val="left"/>
      <w:pPr>
        <w:ind w:left="2983" w:hanging="360"/>
      </w:pPr>
    </w:lvl>
    <w:lvl w:ilvl="4" w:tplc="C92085B2" w:tentative="1">
      <w:start w:val="1"/>
      <w:numFmt w:val="lowerLetter"/>
      <w:lvlText w:val="%5."/>
      <w:lvlJc w:val="left"/>
      <w:pPr>
        <w:ind w:left="3703" w:hanging="360"/>
      </w:pPr>
    </w:lvl>
    <w:lvl w:ilvl="5" w:tplc="A562447C" w:tentative="1">
      <w:start w:val="1"/>
      <w:numFmt w:val="lowerRoman"/>
      <w:lvlText w:val="%6."/>
      <w:lvlJc w:val="right"/>
      <w:pPr>
        <w:ind w:left="4423" w:hanging="180"/>
      </w:pPr>
    </w:lvl>
    <w:lvl w:ilvl="6" w:tplc="C1C2D324" w:tentative="1">
      <w:start w:val="1"/>
      <w:numFmt w:val="decimal"/>
      <w:lvlText w:val="%7."/>
      <w:lvlJc w:val="left"/>
      <w:pPr>
        <w:ind w:left="5143" w:hanging="360"/>
      </w:pPr>
    </w:lvl>
    <w:lvl w:ilvl="7" w:tplc="8A10285A" w:tentative="1">
      <w:start w:val="1"/>
      <w:numFmt w:val="lowerLetter"/>
      <w:lvlText w:val="%8."/>
      <w:lvlJc w:val="left"/>
      <w:pPr>
        <w:ind w:left="5863" w:hanging="360"/>
      </w:pPr>
    </w:lvl>
    <w:lvl w:ilvl="8" w:tplc="714E3A82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3" w15:restartNumberingAfterBreak="0">
    <w:nsid w:val="05DC6F8B"/>
    <w:multiLevelType w:val="multilevel"/>
    <w:tmpl w:val="E912FE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9FE77F3"/>
    <w:multiLevelType w:val="hybridMultilevel"/>
    <w:tmpl w:val="13E6B3EE"/>
    <w:lvl w:ilvl="0" w:tplc="1278E4A0">
      <w:start w:val="1"/>
      <w:numFmt w:val="decimal"/>
      <w:lvlText w:val="%1."/>
      <w:lvlJc w:val="left"/>
      <w:pPr>
        <w:ind w:left="720" w:hanging="360"/>
      </w:pPr>
    </w:lvl>
    <w:lvl w:ilvl="1" w:tplc="6674091A" w:tentative="1">
      <w:start w:val="1"/>
      <w:numFmt w:val="lowerLetter"/>
      <w:lvlText w:val="%2."/>
      <w:lvlJc w:val="left"/>
      <w:pPr>
        <w:ind w:left="1440" w:hanging="360"/>
      </w:pPr>
    </w:lvl>
    <w:lvl w:ilvl="2" w:tplc="A96E754E" w:tentative="1">
      <w:start w:val="1"/>
      <w:numFmt w:val="lowerRoman"/>
      <w:lvlText w:val="%3."/>
      <w:lvlJc w:val="right"/>
      <w:pPr>
        <w:ind w:left="2160" w:hanging="180"/>
      </w:pPr>
    </w:lvl>
    <w:lvl w:ilvl="3" w:tplc="CBBC8EB8" w:tentative="1">
      <w:start w:val="1"/>
      <w:numFmt w:val="decimal"/>
      <w:lvlText w:val="%4."/>
      <w:lvlJc w:val="left"/>
      <w:pPr>
        <w:ind w:left="2880" w:hanging="360"/>
      </w:pPr>
    </w:lvl>
    <w:lvl w:ilvl="4" w:tplc="BB0E9958" w:tentative="1">
      <w:start w:val="1"/>
      <w:numFmt w:val="lowerLetter"/>
      <w:lvlText w:val="%5."/>
      <w:lvlJc w:val="left"/>
      <w:pPr>
        <w:ind w:left="3600" w:hanging="360"/>
      </w:pPr>
    </w:lvl>
    <w:lvl w:ilvl="5" w:tplc="57501140" w:tentative="1">
      <w:start w:val="1"/>
      <w:numFmt w:val="lowerRoman"/>
      <w:lvlText w:val="%6."/>
      <w:lvlJc w:val="right"/>
      <w:pPr>
        <w:ind w:left="4320" w:hanging="180"/>
      </w:pPr>
    </w:lvl>
    <w:lvl w:ilvl="6" w:tplc="06040F18" w:tentative="1">
      <w:start w:val="1"/>
      <w:numFmt w:val="decimal"/>
      <w:lvlText w:val="%7."/>
      <w:lvlJc w:val="left"/>
      <w:pPr>
        <w:ind w:left="5040" w:hanging="360"/>
      </w:pPr>
    </w:lvl>
    <w:lvl w:ilvl="7" w:tplc="895622F8" w:tentative="1">
      <w:start w:val="1"/>
      <w:numFmt w:val="lowerLetter"/>
      <w:lvlText w:val="%8."/>
      <w:lvlJc w:val="left"/>
      <w:pPr>
        <w:ind w:left="5760" w:hanging="360"/>
      </w:pPr>
    </w:lvl>
    <w:lvl w:ilvl="8" w:tplc="F578C4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A0CFD"/>
    <w:multiLevelType w:val="hybridMultilevel"/>
    <w:tmpl w:val="B8E84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C1FD1"/>
    <w:multiLevelType w:val="hybridMultilevel"/>
    <w:tmpl w:val="B57AA8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3229D"/>
    <w:multiLevelType w:val="multilevel"/>
    <w:tmpl w:val="3E6874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237CFB"/>
    <w:multiLevelType w:val="hybridMultilevel"/>
    <w:tmpl w:val="0E48247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0E254AE6"/>
    <w:multiLevelType w:val="hybridMultilevel"/>
    <w:tmpl w:val="2B9A1A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EB509D"/>
    <w:multiLevelType w:val="hybridMultilevel"/>
    <w:tmpl w:val="F380F50E"/>
    <w:lvl w:ilvl="0" w:tplc="278CAEB2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AEA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8A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5008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218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E842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235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820C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7A59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2405E"/>
    <w:multiLevelType w:val="hybridMultilevel"/>
    <w:tmpl w:val="50B82A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17758"/>
    <w:multiLevelType w:val="hybridMultilevel"/>
    <w:tmpl w:val="8050FB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A67B9F"/>
    <w:multiLevelType w:val="hybridMultilevel"/>
    <w:tmpl w:val="A45C11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73221"/>
    <w:multiLevelType w:val="hybridMultilevel"/>
    <w:tmpl w:val="C8F625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366BB4"/>
    <w:multiLevelType w:val="hybridMultilevel"/>
    <w:tmpl w:val="0DD4D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51596A"/>
    <w:multiLevelType w:val="hybridMultilevel"/>
    <w:tmpl w:val="09A69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76A5B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45684B"/>
    <w:multiLevelType w:val="multilevel"/>
    <w:tmpl w:val="B2AC15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6B64819"/>
    <w:multiLevelType w:val="hybridMultilevel"/>
    <w:tmpl w:val="AC001704"/>
    <w:lvl w:ilvl="0" w:tplc="3E14F6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65DAB9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7405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342A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47D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0689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4BA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A5F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C8DB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C475F2"/>
    <w:multiLevelType w:val="hybridMultilevel"/>
    <w:tmpl w:val="55982E0E"/>
    <w:lvl w:ilvl="0" w:tplc="BC64DB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3607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C6C5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6CC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4A8A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8C08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E80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2CA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C6ED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F7D70"/>
    <w:multiLevelType w:val="hybridMultilevel"/>
    <w:tmpl w:val="F170E236"/>
    <w:lvl w:ilvl="0" w:tplc="B5285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4C30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468D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A43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567A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D2EB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820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506E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9AF0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B615FA"/>
    <w:multiLevelType w:val="hybridMultilevel"/>
    <w:tmpl w:val="F2DA347E"/>
    <w:lvl w:ilvl="0" w:tplc="4A447DDE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34E23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C2CD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67D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4EC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F60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AF9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CFA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72FC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475356"/>
    <w:multiLevelType w:val="hybridMultilevel"/>
    <w:tmpl w:val="0E088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B54A88"/>
    <w:multiLevelType w:val="hybridMultilevel"/>
    <w:tmpl w:val="FF424A8A"/>
    <w:lvl w:ilvl="0" w:tplc="47D6663E">
      <w:start w:val="1"/>
      <w:numFmt w:val="decimal"/>
      <w:lvlText w:val="%1."/>
      <w:lvlJc w:val="left"/>
      <w:pPr>
        <w:ind w:left="823" w:hanging="360"/>
      </w:pPr>
    </w:lvl>
    <w:lvl w:ilvl="1" w:tplc="B04C0850" w:tentative="1">
      <w:start w:val="1"/>
      <w:numFmt w:val="lowerLetter"/>
      <w:lvlText w:val="%2."/>
      <w:lvlJc w:val="left"/>
      <w:pPr>
        <w:ind w:left="1543" w:hanging="360"/>
      </w:pPr>
    </w:lvl>
    <w:lvl w:ilvl="2" w:tplc="3AD0AA16" w:tentative="1">
      <w:start w:val="1"/>
      <w:numFmt w:val="lowerRoman"/>
      <w:lvlText w:val="%3."/>
      <w:lvlJc w:val="right"/>
      <w:pPr>
        <w:ind w:left="2263" w:hanging="180"/>
      </w:pPr>
    </w:lvl>
    <w:lvl w:ilvl="3" w:tplc="7E223CA4" w:tentative="1">
      <w:start w:val="1"/>
      <w:numFmt w:val="decimal"/>
      <w:lvlText w:val="%4."/>
      <w:lvlJc w:val="left"/>
      <w:pPr>
        <w:ind w:left="2983" w:hanging="360"/>
      </w:pPr>
    </w:lvl>
    <w:lvl w:ilvl="4" w:tplc="B57ABC48" w:tentative="1">
      <w:start w:val="1"/>
      <w:numFmt w:val="lowerLetter"/>
      <w:lvlText w:val="%5."/>
      <w:lvlJc w:val="left"/>
      <w:pPr>
        <w:ind w:left="3703" w:hanging="360"/>
      </w:pPr>
    </w:lvl>
    <w:lvl w:ilvl="5" w:tplc="8F9E35A8" w:tentative="1">
      <w:start w:val="1"/>
      <w:numFmt w:val="lowerRoman"/>
      <w:lvlText w:val="%6."/>
      <w:lvlJc w:val="right"/>
      <w:pPr>
        <w:ind w:left="4423" w:hanging="180"/>
      </w:pPr>
    </w:lvl>
    <w:lvl w:ilvl="6" w:tplc="CF84B85E" w:tentative="1">
      <w:start w:val="1"/>
      <w:numFmt w:val="decimal"/>
      <w:lvlText w:val="%7."/>
      <w:lvlJc w:val="left"/>
      <w:pPr>
        <w:ind w:left="5143" w:hanging="360"/>
      </w:pPr>
    </w:lvl>
    <w:lvl w:ilvl="7" w:tplc="96B2C472" w:tentative="1">
      <w:start w:val="1"/>
      <w:numFmt w:val="lowerLetter"/>
      <w:lvlText w:val="%8."/>
      <w:lvlJc w:val="left"/>
      <w:pPr>
        <w:ind w:left="5863" w:hanging="360"/>
      </w:pPr>
    </w:lvl>
    <w:lvl w:ilvl="8" w:tplc="EA265C32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24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25" w15:restartNumberingAfterBreak="0">
    <w:nsid w:val="33AD3DEC"/>
    <w:multiLevelType w:val="hybridMultilevel"/>
    <w:tmpl w:val="37A0660C"/>
    <w:lvl w:ilvl="0" w:tplc="04FA6D7E">
      <w:start w:val="1"/>
      <w:numFmt w:val="bullet"/>
      <w:pStyle w:val="Bulletslis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D1F64E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26C1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0853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0D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A45E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4B3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A24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9AEA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DD59A5"/>
    <w:multiLevelType w:val="hybridMultilevel"/>
    <w:tmpl w:val="C316B9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F0254C"/>
    <w:multiLevelType w:val="hybridMultilevel"/>
    <w:tmpl w:val="1AE05F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70EC8"/>
    <w:multiLevelType w:val="hybridMultilevel"/>
    <w:tmpl w:val="7D70B1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2E1B04"/>
    <w:multiLevelType w:val="hybridMultilevel"/>
    <w:tmpl w:val="2EF6F0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F815BC"/>
    <w:multiLevelType w:val="multilevel"/>
    <w:tmpl w:val="09927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auto"/>
      </w:rPr>
    </w:lvl>
  </w:abstractNum>
  <w:abstractNum w:abstractNumId="31" w15:restartNumberingAfterBreak="0">
    <w:nsid w:val="5D3A42CD"/>
    <w:multiLevelType w:val="hybridMultilevel"/>
    <w:tmpl w:val="0ACC6E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287E5B"/>
    <w:multiLevelType w:val="hybridMultilevel"/>
    <w:tmpl w:val="5AA4DE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28549A"/>
    <w:multiLevelType w:val="hybridMultilevel"/>
    <w:tmpl w:val="12545D80"/>
    <w:lvl w:ilvl="0" w:tplc="B4D0F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0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F853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48EF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213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A241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222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43E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967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EA4DFB"/>
    <w:multiLevelType w:val="hybridMultilevel"/>
    <w:tmpl w:val="AF142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F04028"/>
    <w:multiLevelType w:val="hybridMultilevel"/>
    <w:tmpl w:val="B9907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B8A"/>
    <w:multiLevelType w:val="multilevel"/>
    <w:tmpl w:val="3B50EF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9E66FE8"/>
    <w:multiLevelType w:val="hybridMultilevel"/>
    <w:tmpl w:val="BF22F8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F56B3"/>
    <w:multiLevelType w:val="hybridMultilevel"/>
    <w:tmpl w:val="AE740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914297"/>
    <w:multiLevelType w:val="hybridMultilevel"/>
    <w:tmpl w:val="D4F078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33F64"/>
    <w:multiLevelType w:val="hybridMultilevel"/>
    <w:tmpl w:val="2E30741E"/>
    <w:lvl w:ilvl="0" w:tplc="0C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43" w:hanging="360"/>
      </w:pPr>
    </w:lvl>
    <w:lvl w:ilvl="2" w:tplc="FFFFFFFF" w:tentative="1">
      <w:start w:val="1"/>
      <w:numFmt w:val="lowerRoman"/>
      <w:lvlText w:val="%3."/>
      <w:lvlJc w:val="right"/>
      <w:pPr>
        <w:ind w:left="2263" w:hanging="180"/>
      </w:pPr>
    </w:lvl>
    <w:lvl w:ilvl="3" w:tplc="FFFFFFFF" w:tentative="1">
      <w:start w:val="1"/>
      <w:numFmt w:val="decimal"/>
      <w:lvlText w:val="%4."/>
      <w:lvlJc w:val="left"/>
      <w:pPr>
        <w:ind w:left="2983" w:hanging="360"/>
      </w:pPr>
    </w:lvl>
    <w:lvl w:ilvl="4" w:tplc="FFFFFFFF" w:tentative="1">
      <w:start w:val="1"/>
      <w:numFmt w:val="lowerLetter"/>
      <w:lvlText w:val="%5."/>
      <w:lvlJc w:val="left"/>
      <w:pPr>
        <w:ind w:left="3703" w:hanging="360"/>
      </w:pPr>
    </w:lvl>
    <w:lvl w:ilvl="5" w:tplc="FFFFFFFF" w:tentative="1">
      <w:start w:val="1"/>
      <w:numFmt w:val="lowerRoman"/>
      <w:lvlText w:val="%6."/>
      <w:lvlJc w:val="right"/>
      <w:pPr>
        <w:ind w:left="4423" w:hanging="180"/>
      </w:pPr>
    </w:lvl>
    <w:lvl w:ilvl="6" w:tplc="FFFFFFFF" w:tentative="1">
      <w:start w:val="1"/>
      <w:numFmt w:val="decimal"/>
      <w:lvlText w:val="%7."/>
      <w:lvlJc w:val="left"/>
      <w:pPr>
        <w:ind w:left="5143" w:hanging="360"/>
      </w:pPr>
    </w:lvl>
    <w:lvl w:ilvl="7" w:tplc="FFFFFFFF" w:tentative="1">
      <w:start w:val="1"/>
      <w:numFmt w:val="lowerLetter"/>
      <w:lvlText w:val="%8."/>
      <w:lvlJc w:val="left"/>
      <w:pPr>
        <w:ind w:left="5863" w:hanging="360"/>
      </w:pPr>
    </w:lvl>
    <w:lvl w:ilvl="8" w:tplc="FFFFFFFF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41" w15:restartNumberingAfterBreak="0">
    <w:nsid w:val="79021D64"/>
    <w:multiLevelType w:val="hybridMultilevel"/>
    <w:tmpl w:val="58CAA4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05787E"/>
    <w:multiLevelType w:val="hybridMultilevel"/>
    <w:tmpl w:val="7730DD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676A5B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6734F"/>
    <w:multiLevelType w:val="hybridMultilevel"/>
    <w:tmpl w:val="CCA43372"/>
    <w:lvl w:ilvl="0" w:tplc="019AC5DA">
      <w:start w:val="1"/>
      <w:numFmt w:val="decimal"/>
      <w:lvlText w:val="%1."/>
      <w:lvlJc w:val="left"/>
      <w:pPr>
        <w:ind w:left="723" w:hanging="360"/>
      </w:pPr>
    </w:lvl>
    <w:lvl w:ilvl="1" w:tplc="E4728E66" w:tentative="1">
      <w:start w:val="1"/>
      <w:numFmt w:val="lowerLetter"/>
      <w:lvlText w:val="%2."/>
      <w:lvlJc w:val="left"/>
      <w:pPr>
        <w:ind w:left="1443" w:hanging="360"/>
      </w:pPr>
    </w:lvl>
    <w:lvl w:ilvl="2" w:tplc="76A2A736" w:tentative="1">
      <w:start w:val="1"/>
      <w:numFmt w:val="lowerRoman"/>
      <w:lvlText w:val="%3."/>
      <w:lvlJc w:val="right"/>
      <w:pPr>
        <w:ind w:left="2163" w:hanging="180"/>
      </w:pPr>
    </w:lvl>
    <w:lvl w:ilvl="3" w:tplc="513AB866" w:tentative="1">
      <w:start w:val="1"/>
      <w:numFmt w:val="decimal"/>
      <w:lvlText w:val="%4."/>
      <w:lvlJc w:val="left"/>
      <w:pPr>
        <w:ind w:left="2883" w:hanging="360"/>
      </w:pPr>
    </w:lvl>
    <w:lvl w:ilvl="4" w:tplc="9514BA2A" w:tentative="1">
      <w:start w:val="1"/>
      <w:numFmt w:val="lowerLetter"/>
      <w:lvlText w:val="%5."/>
      <w:lvlJc w:val="left"/>
      <w:pPr>
        <w:ind w:left="3603" w:hanging="360"/>
      </w:pPr>
    </w:lvl>
    <w:lvl w:ilvl="5" w:tplc="69F8A5D2" w:tentative="1">
      <w:start w:val="1"/>
      <w:numFmt w:val="lowerRoman"/>
      <w:lvlText w:val="%6."/>
      <w:lvlJc w:val="right"/>
      <w:pPr>
        <w:ind w:left="4323" w:hanging="180"/>
      </w:pPr>
    </w:lvl>
    <w:lvl w:ilvl="6" w:tplc="FEE2AD4C" w:tentative="1">
      <w:start w:val="1"/>
      <w:numFmt w:val="decimal"/>
      <w:lvlText w:val="%7."/>
      <w:lvlJc w:val="left"/>
      <w:pPr>
        <w:ind w:left="5043" w:hanging="360"/>
      </w:pPr>
    </w:lvl>
    <w:lvl w:ilvl="7" w:tplc="DE52A30C" w:tentative="1">
      <w:start w:val="1"/>
      <w:numFmt w:val="lowerLetter"/>
      <w:lvlText w:val="%8."/>
      <w:lvlJc w:val="left"/>
      <w:pPr>
        <w:ind w:left="5763" w:hanging="360"/>
      </w:pPr>
    </w:lvl>
    <w:lvl w:ilvl="8" w:tplc="81680306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4" w15:restartNumberingAfterBreak="0">
    <w:nsid w:val="7A2E147B"/>
    <w:multiLevelType w:val="hybridMultilevel"/>
    <w:tmpl w:val="0DD4DE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77419"/>
    <w:multiLevelType w:val="hybridMultilevel"/>
    <w:tmpl w:val="7CCC2F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302539">
    <w:abstractNumId w:val="24"/>
  </w:num>
  <w:num w:numId="2" w16cid:durableId="1235244212">
    <w:abstractNumId w:val="10"/>
  </w:num>
  <w:num w:numId="3" w16cid:durableId="1061825129">
    <w:abstractNumId w:val="21"/>
  </w:num>
  <w:num w:numId="4" w16cid:durableId="430395655">
    <w:abstractNumId w:val="25"/>
  </w:num>
  <w:num w:numId="5" w16cid:durableId="969243322">
    <w:abstractNumId w:val="19"/>
  </w:num>
  <w:num w:numId="6" w16cid:durableId="2514659">
    <w:abstractNumId w:val="4"/>
  </w:num>
  <w:num w:numId="7" w16cid:durableId="857160169">
    <w:abstractNumId w:val="33"/>
  </w:num>
  <w:num w:numId="8" w16cid:durableId="534344667">
    <w:abstractNumId w:val="43"/>
  </w:num>
  <w:num w:numId="9" w16cid:durableId="1134828622">
    <w:abstractNumId w:val="20"/>
  </w:num>
  <w:num w:numId="10" w16cid:durableId="1544174253">
    <w:abstractNumId w:val="23"/>
  </w:num>
  <w:num w:numId="11" w16cid:durableId="847600799">
    <w:abstractNumId w:val="22"/>
  </w:num>
  <w:num w:numId="12" w16cid:durableId="1195651028">
    <w:abstractNumId w:val="36"/>
  </w:num>
  <w:num w:numId="13" w16cid:durableId="244152504">
    <w:abstractNumId w:val="0"/>
  </w:num>
  <w:num w:numId="14" w16cid:durableId="696590406">
    <w:abstractNumId w:val="38"/>
  </w:num>
  <w:num w:numId="15" w16cid:durableId="116877682">
    <w:abstractNumId w:val="16"/>
  </w:num>
  <w:num w:numId="16" w16cid:durableId="524247407">
    <w:abstractNumId w:val="42"/>
  </w:num>
  <w:num w:numId="17" w16cid:durableId="1093088146">
    <w:abstractNumId w:val="45"/>
  </w:num>
  <w:num w:numId="18" w16cid:durableId="587347311">
    <w:abstractNumId w:val="30"/>
  </w:num>
  <w:num w:numId="19" w16cid:durableId="1891502875">
    <w:abstractNumId w:val="7"/>
  </w:num>
  <w:num w:numId="20" w16cid:durableId="1974407756">
    <w:abstractNumId w:val="17"/>
  </w:num>
  <w:num w:numId="21" w16cid:durableId="1338658184">
    <w:abstractNumId w:val="3"/>
  </w:num>
  <w:num w:numId="22" w16cid:durableId="2096128886">
    <w:abstractNumId w:val="37"/>
  </w:num>
  <w:num w:numId="23" w16cid:durableId="273445782">
    <w:abstractNumId w:val="31"/>
  </w:num>
  <w:num w:numId="24" w16cid:durableId="1986473537">
    <w:abstractNumId w:val="14"/>
  </w:num>
  <w:num w:numId="25" w16cid:durableId="337656510">
    <w:abstractNumId w:val="26"/>
  </w:num>
  <w:num w:numId="26" w16cid:durableId="2092119038">
    <w:abstractNumId w:val="41"/>
  </w:num>
  <w:num w:numId="27" w16cid:durableId="350107655">
    <w:abstractNumId w:val="6"/>
  </w:num>
  <w:num w:numId="28" w16cid:durableId="658654054">
    <w:abstractNumId w:val="34"/>
  </w:num>
  <w:num w:numId="29" w16cid:durableId="786240295">
    <w:abstractNumId w:val="18"/>
  </w:num>
  <w:num w:numId="30" w16cid:durableId="366878830">
    <w:abstractNumId w:val="2"/>
  </w:num>
  <w:num w:numId="31" w16cid:durableId="1700662659">
    <w:abstractNumId w:val="40"/>
  </w:num>
  <w:num w:numId="32" w16cid:durableId="1684818123">
    <w:abstractNumId w:val="28"/>
  </w:num>
  <w:num w:numId="33" w16cid:durableId="2071222211">
    <w:abstractNumId w:val="9"/>
  </w:num>
  <w:num w:numId="34" w16cid:durableId="979310530">
    <w:abstractNumId w:val="11"/>
  </w:num>
  <w:num w:numId="35" w16cid:durableId="342367423">
    <w:abstractNumId w:val="35"/>
  </w:num>
  <w:num w:numId="36" w16cid:durableId="296616522">
    <w:abstractNumId w:val="29"/>
  </w:num>
  <w:num w:numId="37" w16cid:durableId="2070610961">
    <w:abstractNumId w:val="13"/>
  </w:num>
  <w:num w:numId="38" w16cid:durableId="196354587">
    <w:abstractNumId w:val="12"/>
  </w:num>
  <w:num w:numId="39" w16cid:durableId="421688812">
    <w:abstractNumId w:val="8"/>
  </w:num>
  <w:num w:numId="40" w16cid:durableId="1424108940">
    <w:abstractNumId w:val="44"/>
  </w:num>
  <w:num w:numId="41" w16cid:durableId="920215639">
    <w:abstractNumId w:val="15"/>
  </w:num>
  <w:num w:numId="42" w16cid:durableId="2094471600">
    <w:abstractNumId w:val="27"/>
  </w:num>
  <w:num w:numId="43" w16cid:durableId="186259359">
    <w:abstractNumId w:val="39"/>
  </w:num>
  <w:num w:numId="44" w16cid:durableId="35979280">
    <w:abstractNumId w:val="5"/>
  </w:num>
  <w:num w:numId="45" w16cid:durableId="828062189">
    <w:abstractNumId w:val="1"/>
  </w:num>
  <w:num w:numId="46" w16cid:durableId="15983634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WxtDAxsTQwNzA3tzRQ0lEKTi0uzszPAykwMaoFAESe460tAAAA"/>
  </w:docVars>
  <w:rsids>
    <w:rsidRoot w:val="0064779E"/>
    <w:rsid w:val="00007500"/>
    <w:rsid w:val="000224DC"/>
    <w:rsid w:val="000254B3"/>
    <w:rsid w:val="00035BC0"/>
    <w:rsid w:val="00057D91"/>
    <w:rsid w:val="00062779"/>
    <w:rsid w:val="0006719E"/>
    <w:rsid w:val="00073546"/>
    <w:rsid w:val="00080FA5"/>
    <w:rsid w:val="00090E9D"/>
    <w:rsid w:val="000929F1"/>
    <w:rsid w:val="0009791F"/>
    <w:rsid w:val="000B5CA0"/>
    <w:rsid w:val="000C29F5"/>
    <w:rsid w:val="000E7428"/>
    <w:rsid w:val="00100011"/>
    <w:rsid w:val="00106F26"/>
    <w:rsid w:val="00142D3D"/>
    <w:rsid w:val="00152FA2"/>
    <w:rsid w:val="001554DB"/>
    <w:rsid w:val="001578B4"/>
    <w:rsid w:val="00165AB3"/>
    <w:rsid w:val="001661CA"/>
    <w:rsid w:val="00167662"/>
    <w:rsid w:val="00173F9C"/>
    <w:rsid w:val="00175FC8"/>
    <w:rsid w:val="00176003"/>
    <w:rsid w:val="00190CD9"/>
    <w:rsid w:val="00195592"/>
    <w:rsid w:val="001A12F8"/>
    <w:rsid w:val="001A1976"/>
    <w:rsid w:val="001B23ED"/>
    <w:rsid w:val="001B351C"/>
    <w:rsid w:val="001B4EFC"/>
    <w:rsid w:val="001C668E"/>
    <w:rsid w:val="001D1692"/>
    <w:rsid w:val="001D6FD7"/>
    <w:rsid w:val="001E4754"/>
    <w:rsid w:val="001F7F64"/>
    <w:rsid w:val="0020130D"/>
    <w:rsid w:val="0020238F"/>
    <w:rsid w:val="00211BB7"/>
    <w:rsid w:val="002236CA"/>
    <w:rsid w:val="002309B5"/>
    <w:rsid w:val="0023669E"/>
    <w:rsid w:val="00242B0D"/>
    <w:rsid w:val="002525C7"/>
    <w:rsid w:val="0025584A"/>
    <w:rsid w:val="00273181"/>
    <w:rsid w:val="002C0868"/>
    <w:rsid w:val="002E3410"/>
    <w:rsid w:val="002E53CD"/>
    <w:rsid w:val="002F501B"/>
    <w:rsid w:val="00337B3D"/>
    <w:rsid w:val="003513BE"/>
    <w:rsid w:val="00356446"/>
    <w:rsid w:val="003612A7"/>
    <w:rsid w:val="0036622B"/>
    <w:rsid w:val="0037274C"/>
    <w:rsid w:val="003909A1"/>
    <w:rsid w:val="003D649E"/>
    <w:rsid w:val="003E19DF"/>
    <w:rsid w:val="003E4456"/>
    <w:rsid w:val="003E7AA4"/>
    <w:rsid w:val="003F5128"/>
    <w:rsid w:val="004011ED"/>
    <w:rsid w:val="00402D64"/>
    <w:rsid w:val="00404D2B"/>
    <w:rsid w:val="004069CF"/>
    <w:rsid w:val="00413D7B"/>
    <w:rsid w:val="00414132"/>
    <w:rsid w:val="0044292C"/>
    <w:rsid w:val="0044691D"/>
    <w:rsid w:val="00454B84"/>
    <w:rsid w:val="004A6351"/>
    <w:rsid w:val="004A7EFF"/>
    <w:rsid w:val="004B445B"/>
    <w:rsid w:val="004C129B"/>
    <w:rsid w:val="004C139C"/>
    <w:rsid w:val="004C7947"/>
    <w:rsid w:val="004D0690"/>
    <w:rsid w:val="004D26B1"/>
    <w:rsid w:val="004F68B9"/>
    <w:rsid w:val="004F6B2E"/>
    <w:rsid w:val="00502648"/>
    <w:rsid w:val="00513878"/>
    <w:rsid w:val="00522557"/>
    <w:rsid w:val="00526586"/>
    <w:rsid w:val="00563527"/>
    <w:rsid w:val="00575AAB"/>
    <w:rsid w:val="00590A80"/>
    <w:rsid w:val="005A0DEC"/>
    <w:rsid w:val="005B2C04"/>
    <w:rsid w:val="005B6742"/>
    <w:rsid w:val="005D028B"/>
    <w:rsid w:val="005E1160"/>
    <w:rsid w:val="005E7D70"/>
    <w:rsid w:val="005F07AD"/>
    <w:rsid w:val="005F5380"/>
    <w:rsid w:val="006110AA"/>
    <w:rsid w:val="0062625E"/>
    <w:rsid w:val="0064779E"/>
    <w:rsid w:val="0065310F"/>
    <w:rsid w:val="00656003"/>
    <w:rsid w:val="006571BA"/>
    <w:rsid w:val="0066119B"/>
    <w:rsid w:val="00666CED"/>
    <w:rsid w:val="006755EB"/>
    <w:rsid w:val="0068375D"/>
    <w:rsid w:val="00686A1D"/>
    <w:rsid w:val="006B0FF8"/>
    <w:rsid w:val="006B1CA0"/>
    <w:rsid w:val="006B2DB3"/>
    <w:rsid w:val="006B5CAD"/>
    <w:rsid w:val="006C3DB0"/>
    <w:rsid w:val="006D1B7B"/>
    <w:rsid w:val="006D66A7"/>
    <w:rsid w:val="006E2151"/>
    <w:rsid w:val="00704A6B"/>
    <w:rsid w:val="0070786E"/>
    <w:rsid w:val="00736146"/>
    <w:rsid w:val="00740505"/>
    <w:rsid w:val="007442CE"/>
    <w:rsid w:val="00747B92"/>
    <w:rsid w:val="00752207"/>
    <w:rsid w:val="00754827"/>
    <w:rsid w:val="00754F92"/>
    <w:rsid w:val="00757706"/>
    <w:rsid w:val="00773585"/>
    <w:rsid w:val="00777A0F"/>
    <w:rsid w:val="00781607"/>
    <w:rsid w:val="00782220"/>
    <w:rsid w:val="00792BC8"/>
    <w:rsid w:val="007C75FD"/>
    <w:rsid w:val="007D4D8F"/>
    <w:rsid w:val="007D556E"/>
    <w:rsid w:val="007D5BF4"/>
    <w:rsid w:val="007E07D2"/>
    <w:rsid w:val="007E0A71"/>
    <w:rsid w:val="007F7DC2"/>
    <w:rsid w:val="00800CFC"/>
    <w:rsid w:val="00803C70"/>
    <w:rsid w:val="0080745A"/>
    <w:rsid w:val="0081482C"/>
    <w:rsid w:val="00821332"/>
    <w:rsid w:val="00821E5D"/>
    <w:rsid w:val="0083005D"/>
    <w:rsid w:val="00836136"/>
    <w:rsid w:val="00840001"/>
    <w:rsid w:val="00842219"/>
    <w:rsid w:val="00847406"/>
    <w:rsid w:val="00856FC4"/>
    <w:rsid w:val="008624AC"/>
    <w:rsid w:val="00885D97"/>
    <w:rsid w:val="008A6878"/>
    <w:rsid w:val="008B38BE"/>
    <w:rsid w:val="008D65F3"/>
    <w:rsid w:val="00900403"/>
    <w:rsid w:val="009067B4"/>
    <w:rsid w:val="00920D71"/>
    <w:rsid w:val="00934FEE"/>
    <w:rsid w:val="009351F0"/>
    <w:rsid w:val="00940ADB"/>
    <w:rsid w:val="009522AE"/>
    <w:rsid w:val="00953AD2"/>
    <w:rsid w:val="00974BDC"/>
    <w:rsid w:val="00976239"/>
    <w:rsid w:val="00977D77"/>
    <w:rsid w:val="00983CE3"/>
    <w:rsid w:val="009975F5"/>
    <w:rsid w:val="009C5D61"/>
    <w:rsid w:val="009D0EFE"/>
    <w:rsid w:val="00A14B6C"/>
    <w:rsid w:val="00A260CC"/>
    <w:rsid w:val="00A26781"/>
    <w:rsid w:val="00A30638"/>
    <w:rsid w:val="00A319E0"/>
    <w:rsid w:val="00A35787"/>
    <w:rsid w:val="00A37800"/>
    <w:rsid w:val="00A40A26"/>
    <w:rsid w:val="00A40EE3"/>
    <w:rsid w:val="00A427BE"/>
    <w:rsid w:val="00A46F51"/>
    <w:rsid w:val="00A55622"/>
    <w:rsid w:val="00A63FBB"/>
    <w:rsid w:val="00A75073"/>
    <w:rsid w:val="00A95441"/>
    <w:rsid w:val="00A959E3"/>
    <w:rsid w:val="00A96E53"/>
    <w:rsid w:val="00AA6F91"/>
    <w:rsid w:val="00AC380D"/>
    <w:rsid w:val="00AD2268"/>
    <w:rsid w:val="00B03701"/>
    <w:rsid w:val="00B054E7"/>
    <w:rsid w:val="00B409AE"/>
    <w:rsid w:val="00B42CD5"/>
    <w:rsid w:val="00B4546D"/>
    <w:rsid w:val="00B54232"/>
    <w:rsid w:val="00B76429"/>
    <w:rsid w:val="00B77983"/>
    <w:rsid w:val="00B84AC1"/>
    <w:rsid w:val="00B84BF5"/>
    <w:rsid w:val="00B91E2A"/>
    <w:rsid w:val="00B92E3D"/>
    <w:rsid w:val="00BA2BED"/>
    <w:rsid w:val="00BA6946"/>
    <w:rsid w:val="00BF59CD"/>
    <w:rsid w:val="00BF5BF3"/>
    <w:rsid w:val="00C01C18"/>
    <w:rsid w:val="00C214F7"/>
    <w:rsid w:val="00C23542"/>
    <w:rsid w:val="00C37902"/>
    <w:rsid w:val="00C56B7D"/>
    <w:rsid w:val="00C834FC"/>
    <w:rsid w:val="00C84A98"/>
    <w:rsid w:val="00C95ADB"/>
    <w:rsid w:val="00C968BA"/>
    <w:rsid w:val="00CB7FEF"/>
    <w:rsid w:val="00CC3243"/>
    <w:rsid w:val="00CF5FCF"/>
    <w:rsid w:val="00D0237B"/>
    <w:rsid w:val="00D03686"/>
    <w:rsid w:val="00D061E2"/>
    <w:rsid w:val="00D11005"/>
    <w:rsid w:val="00D2018C"/>
    <w:rsid w:val="00D20C45"/>
    <w:rsid w:val="00D32C9C"/>
    <w:rsid w:val="00D7321D"/>
    <w:rsid w:val="00D81FFB"/>
    <w:rsid w:val="00D8228D"/>
    <w:rsid w:val="00D86595"/>
    <w:rsid w:val="00D92DCE"/>
    <w:rsid w:val="00DD4FB4"/>
    <w:rsid w:val="00DE2D9F"/>
    <w:rsid w:val="00E0342C"/>
    <w:rsid w:val="00E12072"/>
    <w:rsid w:val="00E16F79"/>
    <w:rsid w:val="00E17465"/>
    <w:rsid w:val="00E24A33"/>
    <w:rsid w:val="00E324C9"/>
    <w:rsid w:val="00E32BE3"/>
    <w:rsid w:val="00E42BE4"/>
    <w:rsid w:val="00E54EA5"/>
    <w:rsid w:val="00EA7065"/>
    <w:rsid w:val="00EE0388"/>
    <w:rsid w:val="00EF3080"/>
    <w:rsid w:val="00EF6093"/>
    <w:rsid w:val="00F030D3"/>
    <w:rsid w:val="00F06FC0"/>
    <w:rsid w:val="00F07B9B"/>
    <w:rsid w:val="00F34086"/>
    <w:rsid w:val="00F36B6C"/>
    <w:rsid w:val="00F63299"/>
    <w:rsid w:val="00F67309"/>
    <w:rsid w:val="00F74738"/>
    <w:rsid w:val="00F7718C"/>
    <w:rsid w:val="00F83026"/>
    <w:rsid w:val="00F911ED"/>
    <w:rsid w:val="00F9323C"/>
    <w:rsid w:val="00F96F5E"/>
    <w:rsid w:val="00FA30AA"/>
    <w:rsid w:val="00FA4458"/>
    <w:rsid w:val="00FB79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6A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EE3A11"/>
    <w:pPr>
      <w:tabs>
        <w:tab w:val="left" w:pos="284"/>
      </w:tabs>
      <w:spacing w:before="120" w:after="120" w:line="300" w:lineRule="auto"/>
    </w:pPr>
    <w:rPr>
      <w:rFonts w:cstheme="minorHAnsi"/>
      <w:sz w:val="24"/>
      <w:szCs w:val="20"/>
    </w:rPr>
  </w:style>
  <w:style w:type="paragraph" w:styleId="Heading1">
    <w:name w:val="heading 1"/>
    <w:next w:val="Normal"/>
    <w:link w:val="Heading1Char"/>
    <w:uiPriority w:val="9"/>
    <w:qFormat/>
    <w:rsid w:val="0015779E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2F7F93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15779E"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827436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827436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A305EB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F570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254FC7"/>
    <w:pPr>
      <w:tabs>
        <w:tab w:val="left" w:pos="-567"/>
      </w:tabs>
      <w:spacing w:before="3000" w:after="440"/>
    </w:pPr>
    <w:rPr>
      <w:rFonts w:eastAsia="Times New Roman" w:cstheme="minorHAnsi"/>
      <w:noProof/>
      <w:color w:val="2D739F"/>
      <w:spacing w:val="-4"/>
      <w:kern w:val="22"/>
      <w:sz w:val="64"/>
      <w:szCs w:val="2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15779E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customStyle="1" w:styleId="Coversubtitle2">
    <w:name w:val="Cover subtitle2"/>
    <w:basedOn w:val="Covertitle"/>
    <w:rsid w:val="00C03F55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954C78"/>
    <w:rPr>
      <w:color w:val="0000C0"/>
      <w:u w:val="single"/>
    </w:rPr>
  </w:style>
  <w:style w:type="paragraph" w:customStyle="1" w:styleId="Footer-DocumentTitleLeft">
    <w:name w:val="Footer - Document Title Left"/>
    <w:next w:val="Normal"/>
    <w:link w:val="Footer-DocumentTitleLeftCharChar"/>
    <w:autoRedefine/>
    <w:qFormat/>
    <w:rsid w:val="0002323C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unittitle">
    <w:name w:val="Cover unit title"/>
    <w:next w:val="Normal"/>
    <w:autoRedefine/>
    <w:rsid w:val="00C5057F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szCs w:val="24"/>
      <w:lang w:eastAsia="en-AU"/>
    </w:rPr>
  </w:style>
  <w:style w:type="character" w:customStyle="1" w:styleId="Footer-DocumentTitleLeftCharChar">
    <w:name w:val="Footer - Document Title Left Char Char"/>
    <w:basedOn w:val="DefaultParagraphFont"/>
    <w:link w:val="Footer-DocumentTitleLeft"/>
    <w:rsid w:val="0002323C"/>
    <w:rPr>
      <w:rFonts w:ascii="Arial" w:eastAsia="Times New Roman" w:hAnsi="Arial" w:cs="Times New Roman"/>
      <w:noProof/>
      <w:color w:val="464749"/>
      <w:kern w:val="22"/>
      <w:sz w:val="14"/>
      <w:szCs w:val="18"/>
      <w:lang w:val="en-US"/>
    </w:rPr>
  </w:style>
  <w:style w:type="paragraph" w:customStyle="1" w:styleId="Coversubtitle">
    <w:name w:val="Cover subtitle"/>
    <w:next w:val="Normal"/>
    <w:link w:val="CoversubtitleChar"/>
    <w:autoRedefine/>
    <w:qFormat/>
    <w:rsid w:val="001D405E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customStyle="1" w:styleId="CoversubtitleChar">
    <w:name w:val="Cover subtitle Char"/>
    <w:basedOn w:val="DefaultParagraphFont"/>
    <w:link w:val="Coversubtitle"/>
    <w:rsid w:val="001D405E"/>
    <w:rPr>
      <w:rFonts w:eastAsia="Times New Roman" w:cstheme="minorHAnsi"/>
      <w:bCs/>
      <w:color w:val="404040"/>
      <w:kern w:val="22"/>
      <w:sz w:val="44"/>
      <w:szCs w:val="28"/>
    </w:rPr>
  </w:style>
  <w:style w:type="paragraph" w:customStyle="1" w:styleId="Header-SectionTitle">
    <w:name w:val="Header - Section Title"/>
    <w:basedOn w:val="Body"/>
    <w:autoRedefine/>
    <w:rsid w:val="004B64B7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863CEE"/>
    <w:pPr>
      <w:spacing w:before="0" w:after="0" w:line="240" w:lineRule="auto"/>
      <w:ind w:left="567"/>
    </w:pPr>
    <w:rPr>
      <w:b w:val="0"/>
      <w:color w:val="0057B8"/>
    </w:rPr>
  </w:style>
  <w:style w:type="paragraph" w:styleId="TOC2">
    <w:name w:val="toc 2"/>
    <w:basedOn w:val="Heading5"/>
    <w:next w:val="Normal"/>
    <w:autoRedefine/>
    <w:uiPriority w:val="39"/>
    <w:unhideWhenUsed/>
    <w:rsid w:val="00863CEE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customStyle="1" w:styleId="Heading2Char">
    <w:name w:val="Heading 2 Char"/>
    <w:basedOn w:val="DefaultParagraphFont"/>
    <w:link w:val="Heading2"/>
    <w:uiPriority w:val="9"/>
    <w:rsid w:val="002F7F93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customStyle="1" w:styleId="Body">
    <w:name w:val="Body"/>
    <w:basedOn w:val="Normal"/>
    <w:link w:val="BodyChar"/>
    <w:qFormat/>
    <w:rsid w:val="00F37D27"/>
  </w:style>
  <w:style w:type="character" w:customStyle="1" w:styleId="Heading3Char">
    <w:name w:val="Heading 3 Char"/>
    <w:basedOn w:val="DefaultParagraphFont"/>
    <w:link w:val="Heading3"/>
    <w:uiPriority w:val="9"/>
    <w:rsid w:val="0015779E"/>
    <w:rPr>
      <w:rFonts w:eastAsia="Times New Roman" w:cstheme="minorHAnsi"/>
      <w:b/>
      <w:noProof/>
      <w:color w:val="2D739F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827436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827436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A305EB"/>
    <w:rPr>
      <w:rFonts w:ascii="Arial" w:eastAsia="Times New Roman" w:hAnsi="Arial" w:cs="Times New Roman"/>
      <w:b/>
      <w:color w:val="464749"/>
      <w:kern w:val="22"/>
      <w:sz w:val="20"/>
      <w:szCs w:val="20"/>
    </w:rPr>
  </w:style>
  <w:style w:type="paragraph" w:customStyle="1" w:styleId="feature">
    <w:name w:val="feature"/>
    <w:basedOn w:val="Body"/>
    <w:qFormat/>
    <w:rsid w:val="00DA2486"/>
    <w:pPr>
      <w:spacing w:before="240"/>
    </w:pPr>
    <w:rPr>
      <w:color w:val="0057B8"/>
    </w:rPr>
  </w:style>
  <w:style w:type="paragraph" w:styleId="Quote">
    <w:name w:val="Quote"/>
    <w:basedOn w:val="feature"/>
    <w:next w:val="Normal"/>
    <w:link w:val="QuoteChar"/>
    <w:uiPriority w:val="29"/>
    <w:qFormat/>
    <w:rsid w:val="00EE3A11"/>
    <w:pPr>
      <w:ind w:left="567" w:right="567"/>
    </w:pPr>
    <w:rPr>
      <w:i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EE3A11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sid w:val="0065672E"/>
    <w:rPr>
      <w:rFonts w:ascii="Arial" w:hAnsi="Arial"/>
      <w:b w:val="0"/>
      <w:i/>
      <w:color w:val="auto"/>
      <w:sz w:val="20"/>
    </w:rPr>
  </w:style>
  <w:style w:type="paragraph" w:customStyle="1" w:styleId="Bulletlist">
    <w:name w:val="Bullet list"/>
    <w:basedOn w:val="Body"/>
    <w:autoRedefine/>
    <w:rsid w:val="00F029E0"/>
    <w:pPr>
      <w:numPr>
        <w:numId w:val="2"/>
      </w:numPr>
    </w:pPr>
  </w:style>
  <w:style w:type="table" w:customStyle="1" w:styleId="eHUBTable-WithTopandSideHeadings">
    <w:name w:val="eHUB Table - With Top and Side Headings"/>
    <w:basedOn w:val="TableNormal"/>
    <w:rsid w:val="007D40AA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4C30D1"/>
    <w:pPr>
      <w:numPr>
        <w:numId w:val="1"/>
      </w:numPr>
    </w:pPr>
  </w:style>
  <w:style w:type="paragraph" w:customStyle="1" w:styleId="Numberedlist">
    <w:name w:val="Numbered list"/>
    <w:basedOn w:val="ListNumber"/>
    <w:autoRedefine/>
    <w:rsid w:val="00954C78"/>
  </w:style>
  <w:style w:type="paragraph" w:customStyle="1" w:styleId="ReferenceCaption">
    <w:name w:val="Reference / Caption"/>
    <w:basedOn w:val="Body"/>
    <w:qFormat/>
    <w:rsid w:val="00E27DFD"/>
    <w:pPr>
      <w:spacing w:before="240" w:after="240"/>
    </w:pPr>
    <w:rPr>
      <w:color w:val="747679"/>
      <w:sz w:val="16"/>
      <w:szCs w:val="16"/>
    </w:rPr>
  </w:style>
  <w:style w:type="table" w:customStyle="1" w:styleId="eHUBTable-WithTopHeadings">
    <w:name w:val="eHUB Table - With Top Headings"/>
    <w:basedOn w:val="TableNormal"/>
    <w:rsid w:val="003C0972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customStyle="1" w:styleId="Tableheading1">
    <w:name w:val="Table heading 1"/>
    <w:uiPriority w:val="1"/>
    <w:rsid w:val="004A2599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basedOn w:val="TableNormal"/>
    <w:rsid w:val="00C1676A"/>
    <w:pPr>
      <w:spacing w:before="120" w:after="120" w:line="240" w:lineRule="auto"/>
    </w:pPr>
    <w:rPr>
      <w:sz w:val="24"/>
    </w:rPr>
    <w:tblPr>
      <w:tblBorders>
        <w:top w:val="single" w:sz="4" w:space="0" w:color="2D739F"/>
        <w:left w:val="single" w:sz="4" w:space="0" w:color="2D739F"/>
        <w:bottom w:val="single" w:sz="4" w:space="0" w:color="2D739F"/>
        <w:right w:val="single" w:sz="4" w:space="0" w:color="2D739F"/>
        <w:insideH w:val="single" w:sz="4" w:space="0" w:color="2D739F"/>
        <w:insideV w:val="single" w:sz="4" w:space="0" w:color="2D739F"/>
      </w:tblBorders>
    </w:tblPr>
    <w:trPr>
      <w:cantSplit/>
    </w:trPr>
    <w:tcPr>
      <w:vAlign w:val="center"/>
    </w:tcPr>
    <w:tblStylePr w:type="firstRow">
      <w:pPr>
        <w:wordWrap/>
        <w:spacing w:beforeLines="0" w:before="120" w:beforeAutospacing="0" w:afterLines="0" w:after="12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3C097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paragraph" w:customStyle="1" w:styleId="Tableheading10">
    <w:name w:val="Table heading1"/>
    <w:basedOn w:val="Heading5"/>
    <w:rsid w:val="004A2599"/>
    <w:pPr>
      <w:spacing w:beforeLines="60" w:afterLines="60"/>
      <w:ind w:left="170" w:right="170"/>
    </w:pPr>
    <w:rPr>
      <w:color w:val="auto"/>
    </w:rPr>
  </w:style>
  <w:style w:type="table" w:customStyle="1" w:styleId="Style1">
    <w:name w:val="Style1"/>
    <w:basedOn w:val="TableNormal"/>
    <w:uiPriority w:val="99"/>
    <w:rsid w:val="009238B3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2">
    <w:name w:val="Style2"/>
    <w:basedOn w:val="TableGrid"/>
    <w:uiPriority w:val="99"/>
    <w:rsid w:val="009238B3"/>
    <w:tblPr/>
    <w:tblStylePr w:type="firstRow">
      <w:pPr>
        <w:wordWrap/>
        <w:spacing w:beforeLines="0" w:before="120" w:beforeAutospacing="0" w:afterLines="0" w:after="12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customStyle="1" w:styleId="Style3">
    <w:name w:val="Style3"/>
    <w:basedOn w:val="TableNormal"/>
    <w:uiPriority w:val="99"/>
    <w:rsid w:val="00A86F85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D73C7D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qFormat/>
    <w:rsid w:val="006B36F7"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F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F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B36F7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FF57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nhideWhenUsed/>
    <w:rsid w:val="002303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3031D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2303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31D"/>
    <w:rPr>
      <w:rFonts w:ascii="Calibri" w:hAnsi="Calibri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6156CB"/>
    <w:pPr>
      <w:spacing w:after="0"/>
    </w:pPr>
    <w:rPr>
      <w:color w:val="595959"/>
    </w:rPr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rsid w:val="0050408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08C"/>
    <w:rPr>
      <w:rFonts w:asciiTheme="majorHAnsi" w:eastAsiaTheme="majorEastAsia" w:hAnsiTheme="majorHAnsi" w:cstheme="majorBidi"/>
      <w:color w:val="0057B8"/>
      <w:spacing w:val="5"/>
      <w:kern w:val="28"/>
      <w:sz w:val="52"/>
      <w:szCs w:val="52"/>
    </w:rPr>
  </w:style>
  <w:style w:type="character" w:customStyle="1" w:styleId="Footerlargertext">
    <w:name w:val="Footer larger text"/>
    <w:basedOn w:val="DefaultParagraphFont"/>
    <w:uiPriority w:val="1"/>
    <w:rsid w:val="00695838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954C78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rsid w:val="00954C78"/>
    <w:pPr>
      <w:numPr>
        <w:numId w:val="3"/>
      </w:numPr>
    </w:pPr>
  </w:style>
  <w:style w:type="paragraph" w:customStyle="1" w:styleId="Bodyfooter">
    <w:name w:val="Body footer"/>
    <w:basedOn w:val="Normal"/>
    <w:autoRedefine/>
    <w:qFormat/>
    <w:rsid w:val="00195592"/>
    <w:pPr>
      <w:tabs>
        <w:tab w:val="right" w:pos="9781"/>
      </w:tabs>
      <w:spacing w:before="0" w:after="0" w:line="240" w:lineRule="auto"/>
      <w:ind w:left="-425" w:right="-714"/>
    </w:pPr>
    <w:rPr>
      <w:rFonts w:eastAsiaTheme="minorEastAsia" w:cs="Arial"/>
      <w:color w:val="262626" w:themeColor="text1" w:themeTint="D9"/>
      <w:kern w:val="22"/>
      <w:sz w:val="16"/>
      <w:szCs w:val="16"/>
      <w:lang w:bidi="en-US"/>
    </w:rPr>
  </w:style>
  <w:style w:type="character" w:customStyle="1" w:styleId="CaptionChar">
    <w:name w:val="Caption Char"/>
    <w:basedOn w:val="DefaultParagraphFont"/>
    <w:link w:val="Caption"/>
    <w:uiPriority w:val="35"/>
    <w:rsid w:val="006156CB"/>
    <w:rPr>
      <w:rFonts w:cstheme="minorHAnsi"/>
      <w:color w:val="595959"/>
      <w:sz w:val="16"/>
      <w:szCs w:val="16"/>
    </w:rPr>
  </w:style>
  <w:style w:type="paragraph" w:customStyle="1" w:styleId="Bulletslist">
    <w:name w:val="Bullets list"/>
    <w:basedOn w:val="Normal"/>
    <w:link w:val="BulletslistChar"/>
    <w:rsid w:val="00D97AC3"/>
    <w:pPr>
      <w:numPr>
        <w:numId w:val="4"/>
      </w:numPr>
      <w:spacing w:after="40"/>
      <w:textboxTightWrap w:val="allLines"/>
    </w:pPr>
    <w:rPr>
      <w:rFonts w:eastAsiaTheme="minorEastAsia"/>
      <w:szCs w:val="24"/>
      <w:lang w:val="en-US" w:bidi="en-US"/>
    </w:rPr>
  </w:style>
  <w:style w:type="character" w:customStyle="1" w:styleId="BulletslistChar">
    <w:name w:val="Bullets list Char"/>
    <w:basedOn w:val="DefaultParagraphFont"/>
    <w:link w:val="Bulletslist"/>
    <w:rsid w:val="00D97AC3"/>
    <w:rPr>
      <w:rFonts w:eastAsiaTheme="minorEastAsia" w:cstheme="minorHAnsi"/>
      <w:sz w:val="24"/>
      <w:szCs w:val="24"/>
      <w:lang w:val="en-US" w:bidi="en-US"/>
    </w:rPr>
  </w:style>
  <w:style w:type="paragraph" w:customStyle="1" w:styleId="Sectionname">
    <w:name w:val="Section name"/>
    <w:basedOn w:val="Normal"/>
    <w:link w:val="SectionnameChar"/>
    <w:qFormat/>
    <w:rsid w:val="00D97AC3"/>
    <w:pPr>
      <w:textboxTightWrap w:val="allLines"/>
    </w:pPr>
    <w:rPr>
      <w:rFonts w:eastAsiaTheme="minorEastAsia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character" w:customStyle="1" w:styleId="SectionnameChar">
    <w:name w:val="Section name Char"/>
    <w:basedOn w:val="Heading1Char"/>
    <w:link w:val="Sectionname"/>
    <w:rsid w:val="00D97AC3"/>
    <w:rPr>
      <w:rFonts w:ascii="Calibri" w:eastAsiaTheme="minorEastAsia" w:hAnsi="Calibri" w:cstheme="minorHAnsi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paragraph" w:styleId="ListParagraph">
    <w:name w:val="List Paragraph"/>
    <w:basedOn w:val="Normal"/>
    <w:uiPriority w:val="34"/>
    <w:qFormat/>
    <w:rsid w:val="0094394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0158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158B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015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58B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158B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58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862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62C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62CE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2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2CE"/>
    <w:rPr>
      <w:rFonts w:cstheme="minorHAnsi"/>
      <w:b/>
      <w:bCs/>
      <w:sz w:val="20"/>
      <w:szCs w:val="20"/>
    </w:rPr>
  </w:style>
  <w:style w:type="table" w:customStyle="1" w:styleId="StyleTD">
    <w:name w:val="StyleTD"/>
    <w:basedOn w:val="TableNormal"/>
    <w:uiPriority w:val="99"/>
    <w:rsid w:val="00EE3A11"/>
    <w:pPr>
      <w:spacing w:before="120" w:after="120" w:line="300" w:lineRule="auto"/>
    </w:pPr>
    <w:tblPr/>
    <w:tcPr>
      <w:vAlign w:val="center"/>
    </w:tcPr>
  </w:style>
  <w:style w:type="table" w:customStyle="1" w:styleId="GridTable1Light1">
    <w:name w:val="Grid Table 1 Light1"/>
    <w:basedOn w:val="TableNormal"/>
    <w:uiPriority w:val="46"/>
    <w:rsid w:val="00EE3A1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EE3A11"/>
    <w:pPr>
      <w:spacing w:after="0" w:line="240" w:lineRule="auto"/>
    </w:pPr>
    <w:tblPr/>
  </w:style>
  <w:style w:type="paragraph" w:customStyle="1" w:styleId="Guidetext">
    <w:name w:val="Guide text"/>
    <w:basedOn w:val="Normal"/>
    <w:link w:val="GuidetextChar"/>
    <w:qFormat/>
    <w:rsid w:val="00EE3A11"/>
    <w:rPr>
      <w:i/>
      <w:color w:val="FF0000"/>
    </w:rPr>
  </w:style>
  <w:style w:type="table" w:customStyle="1" w:styleId="TableGridLight1">
    <w:name w:val="Table Grid Light1"/>
    <w:basedOn w:val="TableNormal"/>
    <w:uiPriority w:val="40"/>
    <w:rsid w:val="00786D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uidetextChar">
    <w:name w:val="Guide text Char"/>
    <w:basedOn w:val="DefaultParagraphFont"/>
    <w:link w:val="Guidetext"/>
    <w:rsid w:val="00EE3A11"/>
    <w:rPr>
      <w:rFonts w:cstheme="minorHAnsi"/>
      <w:i/>
      <w:color w:val="FF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786D53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7605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odyChar">
    <w:name w:val="Body Char"/>
    <w:basedOn w:val="DefaultParagraphFont"/>
    <w:link w:val="Body"/>
    <w:locked/>
    <w:rsid w:val="00FF6FB1"/>
    <w:rPr>
      <w:rFonts w:cstheme="minorHAnsi"/>
      <w:sz w:val="24"/>
      <w:szCs w:val="20"/>
    </w:rPr>
  </w:style>
  <w:style w:type="paragraph" w:customStyle="1" w:styleId="SmallerText-Black">
    <w:name w:val="Smaller Text - Black"/>
    <w:basedOn w:val="Normal"/>
    <w:link w:val="SmallerText-BlackChar"/>
    <w:qFormat/>
    <w:rsid w:val="00192323"/>
    <w:pPr>
      <w:tabs>
        <w:tab w:val="clear" w:pos="284"/>
      </w:tabs>
      <w:spacing w:before="0" w:line="240" w:lineRule="auto"/>
      <w:textboxTightWrap w:val="allLines"/>
    </w:pPr>
    <w:rPr>
      <w:rFonts w:ascii="Calibri" w:eastAsiaTheme="minorEastAsia" w:hAnsi="Calibri" w:cstheme="minorBidi"/>
      <w:sz w:val="20"/>
      <w:szCs w:val="24"/>
      <w:lang w:val="en-US" w:bidi="en-US"/>
    </w:rPr>
  </w:style>
  <w:style w:type="character" w:customStyle="1" w:styleId="SmallerText-BlackChar">
    <w:name w:val="Smaller Text - Black Char"/>
    <w:basedOn w:val="DefaultParagraphFont"/>
    <w:link w:val="SmallerText-Black"/>
    <w:rsid w:val="00192323"/>
    <w:rPr>
      <w:rFonts w:ascii="Calibri" w:eastAsiaTheme="minorEastAsia" w:hAnsi="Calibri"/>
      <w:sz w:val="20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83335B"/>
    <w:pPr>
      <w:widowControl w:val="0"/>
      <w:tabs>
        <w:tab w:val="clear" w:pos="284"/>
      </w:tabs>
      <w:spacing w:after="0" w:line="240" w:lineRule="auto"/>
      <w:ind w:left="103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6DB0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3766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37274C"/>
    <w:pPr>
      <w:numPr>
        <w:numId w:val="13"/>
      </w:numPr>
      <w:contextualSpacing/>
    </w:pPr>
  </w:style>
  <w:style w:type="character" w:customStyle="1" w:styleId="normaltextrun">
    <w:name w:val="normaltextrun"/>
    <w:basedOn w:val="DefaultParagraphFont"/>
    <w:rsid w:val="0037274C"/>
  </w:style>
  <w:style w:type="paragraph" w:customStyle="1" w:styleId="ListBullet1">
    <w:name w:val="List Bullet1"/>
    <w:basedOn w:val="TableParagraph"/>
    <w:link w:val="listbulletChar"/>
    <w:qFormat/>
    <w:rsid w:val="009D0EFE"/>
    <w:pPr>
      <w:numPr>
        <w:numId w:val="30"/>
      </w:numPr>
      <w:tabs>
        <w:tab w:val="left" w:pos="824"/>
      </w:tabs>
      <w:spacing w:after="120" w:line="300" w:lineRule="auto"/>
    </w:pPr>
    <w:rPr>
      <w:iCs/>
      <w:sz w:val="24"/>
      <w:szCs w:val="24"/>
    </w:rPr>
  </w:style>
  <w:style w:type="character" w:customStyle="1" w:styleId="listbulletChar">
    <w:name w:val="list bullet Char"/>
    <w:basedOn w:val="DefaultParagraphFont"/>
    <w:link w:val="ListBullet1"/>
    <w:rsid w:val="009D0EFE"/>
    <w:rPr>
      <w:rFonts w:ascii="Calibri" w:eastAsia="Calibri" w:hAnsi="Calibri" w:cs="Calibri"/>
      <w:i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rsid w:val="00DE2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share.tafensw.edu.au/share/items/d36df03f-9651-4d43-8c9d-a299699e8585/0/?attachment.uuid=fed43101-626e-4112-8bc8-3d5534d1194d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AFE%20Digital\Projects\Accessibility%20Project%20-%2003.04.2018\Template\Templates%20-%20Draft\Practical%20Activity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300D255DBE39438A4F209BF0FA9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3C721-BD30-434B-91D5-A0B72F3B9EBA}"/>
      </w:docPartPr>
      <w:docPartBody>
        <w:p w:rsidR="00C81384" w:rsidRDefault="00B2392D" w:rsidP="00B2392D">
          <w:pPr>
            <w:pStyle w:val="0C300D255DBE39438A4F209BF0FA9C74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79"/>
    <w:rsid w:val="00297C9E"/>
    <w:rsid w:val="002A0103"/>
    <w:rsid w:val="002A2B7C"/>
    <w:rsid w:val="005B2497"/>
    <w:rsid w:val="007372D8"/>
    <w:rsid w:val="009A39C8"/>
    <w:rsid w:val="00A522D1"/>
    <w:rsid w:val="00B2392D"/>
    <w:rsid w:val="00BC0079"/>
    <w:rsid w:val="00C8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60634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392D"/>
  </w:style>
  <w:style w:type="paragraph" w:customStyle="1" w:styleId="0C300D255DBE39438A4F209BF0FA9C74">
    <w:name w:val="0C300D255DBE39438A4F209BF0FA9C74"/>
    <w:rsid w:val="00B2392D"/>
    <w:pPr>
      <w:spacing w:after="0" w:line="240" w:lineRule="auto"/>
    </w:pPr>
    <w:rPr>
      <w:sz w:val="24"/>
      <w:szCs w:val="24"/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8C40BA3AC5D448D8F64B50172EF8A" ma:contentTypeVersion="17" ma:contentTypeDescription="Create a new document." ma:contentTypeScope="" ma:versionID="0ce5edf0e654ba6448021177d3863c30">
  <xsd:schema xmlns:xsd="http://www.w3.org/2001/XMLSchema" xmlns:xs="http://www.w3.org/2001/XMLSchema" xmlns:p="http://schemas.microsoft.com/office/2006/metadata/properties" xmlns:ns1="http://schemas.microsoft.com/sharepoint/v3" xmlns:ns2="c25ac96e-4a10-47cd-bb99-8932fa5c3ab8" xmlns:ns3="7e3c4ca7-8572-4e5a-a3ba-bd98b5f10529" xmlns:ns4="363f131b-4af0-4a66-9de1-3f50ca42dcc1" targetNamespace="http://schemas.microsoft.com/office/2006/metadata/properties" ma:root="true" ma:fieldsID="eaa9f384c8ab4e9ba7b51aa80c707d56" ns1:_="" ns2:_="" ns3:_="" ns4:_="">
    <xsd:import namespace="http://schemas.microsoft.com/sharepoint/v3"/>
    <xsd:import namespace="c25ac96e-4a10-47cd-bb99-8932fa5c3ab8"/>
    <xsd:import namespace="7e3c4ca7-8572-4e5a-a3ba-bd98b5f10529"/>
    <xsd:import namespace="363f131b-4af0-4a66-9de1-3f50ca42d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ac96e-4a10-47cd-bb99-8932fa5c3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c4ca7-8572-4e5a-a3ba-bd98b5f105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f131b-4af0-4a66-9de1-3f50ca42dcc1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6f11fe99-404f-4d4d-80d1-a994b1ac0c73}" ma:internalName="TaxCatchAll" ma:showField="CatchAllData" ma:web="7e3c4ca7-8572-4e5a-a3ba-bd98b5f105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63f131b-4af0-4a66-9de1-3f50ca42dcc1" xsi:nil="true"/>
    <lcf76f155ced4ddcb4097134ff3c332f xmlns="c25ac96e-4a10-47cd-bb99-8932fa5c3ab8">
      <Terms xmlns="http://schemas.microsoft.com/office/infopath/2007/PartnerControls"/>
    </lcf76f155ced4ddcb4097134ff3c332f>
    <SharedWithUsers xmlns="7e3c4ca7-8572-4e5a-a3ba-bd98b5f10529">
      <UserInfo>
        <DisplayName/>
        <AccountId xsi:nil="true"/>
        <AccountType/>
      </UserInfo>
    </SharedWithUsers>
    <MediaLengthInSeconds xmlns="c25ac96e-4a10-47cd-bb99-8932fa5c3ab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8BBB20-FD32-4C3B-B05D-88D941FD5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25ac96e-4a10-47cd-bb99-8932fa5c3ab8"/>
    <ds:schemaRef ds:uri="7e3c4ca7-8572-4e5a-a3ba-bd98b5f10529"/>
    <ds:schemaRef ds:uri="363f131b-4af0-4a66-9de1-3f50ca42dc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E050AA-C077-47B2-A450-53557BAA92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63f131b-4af0-4a66-9de1-3f50ca42dcc1"/>
    <ds:schemaRef ds:uri="c25ac96e-4a10-47cd-bb99-8932fa5c3ab8"/>
    <ds:schemaRef ds:uri="7e3c4ca7-8572-4e5a-a3ba-bd98b5f10529"/>
  </ds:schemaRefs>
</ds:datastoreItem>
</file>

<file path=customXml/itemProps4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Practical Activity V1</Template>
  <TotalTime>0</TotalTime>
  <Pages>10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Code_AE_Pro_#of#</vt:lpstr>
    </vt:vector>
  </TitlesOfParts>
  <Company/>
  <LinksUpToDate>false</LinksUpToDate>
  <CharactersWithSpaces>8377</CharactersWithSpaces>
  <SharedDoc>false</SharedDoc>
  <HLinks>
    <vt:vector size="18" baseType="variant">
      <vt:variant>
        <vt:i4>3604596</vt:i4>
      </vt:variant>
      <vt:variant>
        <vt:i4>15</vt:i4>
      </vt:variant>
      <vt:variant>
        <vt:i4>0</vt:i4>
      </vt:variant>
      <vt:variant>
        <vt:i4>5</vt:i4>
      </vt:variant>
      <vt:variant>
        <vt:lpwstr>https://share.tafensw.edu.au/share/file/744af7d4-a241-45e2-adb0-0e13f2fe4950/1/VideoAssessmentInstructions.pdf</vt:lpwstr>
      </vt:variant>
      <vt:variant>
        <vt:lpwstr/>
      </vt:variant>
      <vt:variant>
        <vt:i4>983113</vt:i4>
      </vt:variant>
      <vt:variant>
        <vt:i4>12</vt:i4>
      </vt:variant>
      <vt:variant>
        <vt:i4>0</vt:i4>
      </vt:variant>
      <vt:variant>
        <vt:i4>5</vt:i4>
      </vt:variant>
      <vt:variant>
        <vt:lpwstr>https://share.tafensw.edu.au/share/items/02285ff1-cfb2-4af4-b402-fdc23bf4bf11/0/?attachment.uuid=2a6ed3d4-ca14-427f-8583-ceb6bcb08c1b</vt:lpwstr>
      </vt:variant>
      <vt:variant>
        <vt:lpwstr/>
      </vt:variant>
      <vt:variant>
        <vt:i4>786507</vt:i4>
      </vt:variant>
      <vt:variant>
        <vt:i4>0</vt:i4>
      </vt:variant>
      <vt:variant>
        <vt:i4>0</vt:i4>
      </vt:variant>
      <vt:variant>
        <vt:i4>5</vt:i4>
      </vt:variant>
      <vt:variant>
        <vt:lpwstr>https://share.tafensw.edu.au/share/items/d36df03f-9651-4d43-8c9d-a299699e8585/0/?attachment.uuid=fed43101-626e-4112-8bc8-3d5534d1194d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Code_AE_Pro_#of#</dc:title>
  <dc:creator/>
  <dc:description>The content in this document is copyright © TAFE NSW 2022.
Generated by the Product Creation System system (developed by Marc Fearby).</dc:description>
  <cp:lastModifiedBy/>
  <cp:revision>1</cp:revision>
  <dcterms:created xsi:type="dcterms:W3CDTF">2024-03-16T08:35:00Z</dcterms:created>
  <dcterms:modified xsi:type="dcterms:W3CDTF">2024-05-10T01:02:00Z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0x0101009A98C40BA3AC5D448D8F64B50172EF8A</vt:lpwstr>
  </property>
  <property fmtid="{D5CDD505-2E9C-101B-9397-08002B2CF9AE}" pid="3" name="MSIP_Label_1124e982-4ed1-4819-8c70-4a27f3d38393_ActionId">
    <vt:lpwstr>70205b48-b2bb-4deb-ad92-0000c57cece7</vt:lpwstr>
  </property>
  <property fmtid="{D5CDD505-2E9C-101B-9397-08002B2CF9AE}" pid="4" name="MSIP_Label_1124e982-4ed1-4819-8c70-4a27f3d38393_ContentBits">
    <vt:lpwstr>0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Method">
    <vt:lpwstr>Standard</vt:lpwstr>
  </property>
  <property fmtid="{D5CDD505-2E9C-101B-9397-08002B2CF9AE}" pid="7" name="MSIP_Label_1124e982-4ed1-4819-8c70-4a27f3d38393_Name">
    <vt:lpwstr>No DLM Required</vt:lpwstr>
  </property>
  <property fmtid="{D5CDD505-2E9C-101B-9397-08002B2CF9AE}" pid="8" name="MSIP_Label_1124e982-4ed1-4819-8c70-4a27f3d38393_SetDate">
    <vt:lpwstr>2020-12-02T05:08:47Z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Qualification Release">
    <vt:lpwstr>4</vt:lpwstr>
  </property>
  <property fmtid="{D5CDD505-2E9C-101B-9397-08002B2CF9AE}" pid="11" name="Unit Release">
    <vt:lpwstr>1</vt:lpwstr>
  </property>
  <property fmtid="{D5CDD505-2E9C-101B-9397-08002B2CF9AE}" pid="12" name="MediaServiceImageTags">
    <vt:lpwstr/>
  </property>
  <property fmtid="{D5CDD505-2E9C-101B-9397-08002B2CF9AE}" pid="13" name="MSIP_Label_ea60d57e-af5b-4752-ac57-3e4f28ca11dc_Enabled">
    <vt:lpwstr>true</vt:lpwstr>
  </property>
  <property fmtid="{D5CDD505-2E9C-101B-9397-08002B2CF9AE}" pid="14" name="MSIP_Label_ea60d57e-af5b-4752-ac57-3e4f28ca11dc_SetDate">
    <vt:lpwstr>2022-08-15T04:22:04Z</vt:lpwstr>
  </property>
  <property fmtid="{D5CDD505-2E9C-101B-9397-08002B2CF9AE}" pid="15" name="MSIP_Label_ea60d57e-af5b-4752-ac57-3e4f28ca11dc_Method">
    <vt:lpwstr>Standard</vt:lpwstr>
  </property>
  <property fmtid="{D5CDD505-2E9C-101B-9397-08002B2CF9AE}" pid="16" name="MSIP_Label_ea60d57e-af5b-4752-ac57-3e4f28ca11dc_Name">
    <vt:lpwstr>ea60d57e-af5b-4752-ac57-3e4f28ca11dc</vt:lpwstr>
  </property>
  <property fmtid="{D5CDD505-2E9C-101B-9397-08002B2CF9AE}" pid="17" name="MSIP_Label_ea60d57e-af5b-4752-ac57-3e4f28ca11dc_SiteId">
    <vt:lpwstr>36da45f1-dd2c-4d1f-af13-5abe46b99921</vt:lpwstr>
  </property>
  <property fmtid="{D5CDD505-2E9C-101B-9397-08002B2CF9AE}" pid="18" name="MSIP_Label_ea60d57e-af5b-4752-ac57-3e4f28ca11dc_ActionId">
    <vt:lpwstr>f223f3b7-e347-4090-a8bd-50c9bb62bb5f</vt:lpwstr>
  </property>
  <property fmtid="{D5CDD505-2E9C-101B-9397-08002B2CF9AE}" pid="19" name="MSIP_Label_ea60d57e-af5b-4752-ac57-3e4f28ca11dc_ContentBits">
    <vt:lpwstr>0</vt:lpwstr>
  </property>
  <property fmtid="{D5CDD505-2E9C-101B-9397-08002B2CF9AE}" pid="20" name="Order">
    <vt:r8>6185800</vt:r8>
  </property>
  <property fmtid="{D5CDD505-2E9C-101B-9397-08002B2CF9AE}" pid="21" name="xd_Signature">
    <vt:bool>false</vt:bool>
  </property>
  <property fmtid="{D5CDD505-2E9C-101B-9397-08002B2CF9AE}" pid="22" name="xd_ProgID">
    <vt:lpwstr/>
  </property>
  <property fmtid="{D5CDD505-2E9C-101B-9397-08002B2CF9AE}" pid="23" name="ComplianceAssetId">
    <vt:lpwstr/>
  </property>
  <property fmtid="{D5CDD505-2E9C-101B-9397-08002B2CF9AE}" pid="24" name="TemplateUrl">
    <vt:lpwstr/>
  </property>
  <property fmtid="{D5CDD505-2E9C-101B-9397-08002B2CF9AE}" pid="25" name="_ExtendedDescription">
    <vt:lpwstr/>
  </property>
  <property fmtid="{D5CDD505-2E9C-101B-9397-08002B2CF9AE}" pid="26" name="TriggerFlowInfo">
    <vt:lpwstr/>
  </property>
</Properties>
</file>