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8AD" w14:textId="4E208E82" w:rsidR="00E13B3E" w:rsidRDefault="00E13B3E" w:rsidP="00543D31">
      <w:pPr>
        <w:pStyle w:val="Heading1"/>
      </w:pPr>
      <w:bookmarkStart w:id="0" w:name="_Toc511220124"/>
      <w:r>
        <w:t xml:space="preserve">Game Design Assessment </w:t>
      </w:r>
      <w:r w:rsidR="00054E22">
        <w:t>4</w:t>
      </w:r>
      <w:r>
        <w:t>:</w:t>
      </w:r>
    </w:p>
    <w:p w14:paraId="047A836E" w14:textId="3FDE27BB" w:rsidR="00601054" w:rsidRPr="00DD62A0" w:rsidRDefault="005F76B6" w:rsidP="00543D31">
      <w:pPr>
        <w:pStyle w:val="Heading1"/>
      </w:pPr>
      <w:r>
        <w:t>Creating a Draft Script and Storyboards</w:t>
      </w:r>
    </w:p>
    <w:bookmarkEnd w:id="0"/>
    <w:p w14:paraId="047A836F" w14:textId="77777777" w:rsidR="00601054" w:rsidRPr="00DD62A0" w:rsidRDefault="009D297D" w:rsidP="00543D31">
      <w:pPr>
        <w:pStyle w:val="Heading2"/>
      </w:pPr>
      <w:r w:rsidRPr="00DD62A0">
        <w:t>Criteria</w:t>
      </w:r>
    </w:p>
    <w:p w14:paraId="047A8370" w14:textId="77777777" w:rsidR="00601054" w:rsidRPr="00DD62A0" w:rsidRDefault="009D297D" w:rsidP="00A65790">
      <w:pPr>
        <w:pStyle w:val="Heading3"/>
      </w:pPr>
      <w:bookmarkStart w:id="1" w:name="_Hlk62904028"/>
      <w:r w:rsidRPr="00DD62A0">
        <w:t xml:space="preserve">Unit code and name </w:t>
      </w:r>
    </w:p>
    <w:p w14:paraId="047A8371" w14:textId="6FCD1369" w:rsidR="00601054" w:rsidRDefault="009D297D" w:rsidP="00A6579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bookmarkStart w:id="2" w:name="Unit"/>
      <w:r w:rsidRPr="00DD62A0">
        <w:rPr>
          <w:szCs w:val="24"/>
          <w:lang w:eastAsia="en-AU"/>
        </w:rPr>
        <w:t xml:space="preserve">ICTGAM426 | Write narrative scripts for interactive </w:t>
      </w:r>
      <w:proofErr w:type="gramStart"/>
      <w:r w:rsidRPr="00DD62A0">
        <w:rPr>
          <w:szCs w:val="24"/>
          <w:lang w:eastAsia="en-AU"/>
        </w:rPr>
        <w:t>games</w:t>
      </w:r>
      <w:bookmarkEnd w:id="2"/>
      <w:proofErr w:type="gramEnd"/>
    </w:p>
    <w:p w14:paraId="296E8334" w14:textId="596AD0A6" w:rsidR="008257CF" w:rsidRPr="00DD62A0" w:rsidRDefault="008257CF" w:rsidP="00A6579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r>
        <w:rPr>
          <w:szCs w:val="24"/>
          <w:lang w:eastAsia="en-AU"/>
        </w:rPr>
        <w:t xml:space="preserve">ICTGAM421 | Identify and apply games design and game play </w:t>
      </w:r>
      <w:proofErr w:type="gramStart"/>
      <w:r>
        <w:rPr>
          <w:szCs w:val="24"/>
          <w:lang w:eastAsia="en-AU"/>
        </w:rPr>
        <w:t>principles</w:t>
      </w:r>
      <w:proofErr w:type="gramEnd"/>
    </w:p>
    <w:p w14:paraId="047A8372" w14:textId="77777777" w:rsidR="00601054" w:rsidRPr="00DD62A0" w:rsidRDefault="009D297D" w:rsidP="00A65790">
      <w:pPr>
        <w:pStyle w:val="Heading3"/>
      </w:pPr>
      <w:r w:rsidRPr="00DD62A0">
        <w:t xml:space="preserve">Qualification/Course code and name </w:t>
      </w:r>
    </w:p>
    <w:p w14:paraId="047A8375" w14:textId="2FDAB7AD" w:rsidR="00601054" w:rsidRDefault="00000000" w:rsidP="003E602B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700"/>
        </w:tabs>
        <w:rPr>
          <w:szCs w:val="24"/>
          <w:lang w:eastAsia="en-AU"/>
        </w:rPr>
      </w:pPr>
      <w:sdt>
        <w:sdtPr>
          <w:rPr>
            <w:szCs w:val="24"/>
            <w:lang w:eastAsia="en-AU"/>
          </w:rPr>
          <w:id w:val="430860117"/>
          <w:placeholder>
            <w:docPart w:val="33BBC11177224E14BE87BC4399E1FB41"/>
          </w:placeholder>
          <w:comboBox>
            <w:listItem w:displayText="Code | Course name" w:value="Code | Course name"/>
            <w:listItem w:displayText="ICT40120 | Certificate IV in Information Technology" w:value="ICT40120 | Certificate IV in Information Technology"/>
          </w:comboBox>
        </w:sdtPr>
        <w:sdtContent>
          <w:r w:rsidR="00332C95">
            <w:rPr>
              <w:szCs w:val="24"/>
              <w:lang w:eastAsia="en-AU"/>
            </w:rPr>
            <w:t>ICT40120 | Certificate IV in Information Technology</w:t>
          </w:r>
        </w:sdtContent>
      </w:sdt>
    </w:p>
    <w:bookmarkEnd w:id="1"/>
    <w:p w14:paraId="047A8377" w14:textId="77777777" w:rsidR="00601054" w:rsidRPr="00A56627" w:rsidRDefault="009D297D" w:rsidP="00543D31">
      <w:pPr>
        <w:pStyle w:val="Heading2"/>
      </w:pPr>
      <w:r w:rsidRPr="00A56627">
        <w:t>Student details</w:t>
      </w:r>
    </w:p>
    <w:p w14:paraId="047A8378" w14:textId="77777777" w:rsidR="00601054" w:rsidRDefault="009D297D" w:rsidP="00543D31">
      <w:pPr>
        <w:pStyle w:val="Heading3"/>
      </w:pPr>
      <w:r w:rsidRPr="00AA18CF">
        <w:t>Student number</w:t>
      </w:r>
    </w:p>
    <w:p w14:paraId="047A8379" w14:textId="77777777" w:rsidR="00601054" w:rsidRPr="00D83795" w:rsidRDefault="00601054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37A" w14:textId="77777777" w:rsidR="00601054" w:rsidRDefault="009D297D" w:rsidP="00543D31">
      <w:pPr>
        <w:pStyle w:val="Heading3"/>
      </w:pPr>
      <w:r w:rsidRPr="00AA18CF">
        <w:t xml:space="preserve">Student </w:t>
      </w:r>
      <w:r>
        <w:t>name</w:t>
      </w:r>
    </w:p>
    <w:p w14:paraId="047A837B" w14:textId="77777777" w:rsidR="00601054" w:rsidRPr="00D83795" w:rsidRDefault="00601054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37C" w14:textId="77777777" w:rsidR="00601054" w:rsidRPr="00A56627" w:rsidRDefault="009D297D" w:rsidP="00543D31">
      <w:pPr>
        <w:pStyle w:val="Heading2"/>
      </w:pPr>
      <w:r w:rsidRPr="00A56627">
        <w:t xml:space="preserve">Assessment </w:t>
      </w:r>
      <w:r>
        <w:t>d</w:t>
      </w:r>
      <w:r w:rsidRPr="00A56627">
        <w:t>eclaration</w:t>
      </w:r>
    </w:p>
    <w:p w14:paraId="047A837D" w14:textId="77777777" w:rsidR="00601054" w:rsidRPr="000E2130" w:rsidRDefault="009D297D" w:rsidP="00451B7B">
      <w:pPr>
        <w:rPr>
          <w:i/>
          <w:color w:val="595959"/>
          <w:szCs w:val="24"/>
          <w:lang w:eastAsia="en-AU"/>
        </w:rPr>
      </w:pPr>
      <w:r w:rsidRPr="000E2130">
        <w:rPr>
          <w:i/>
          <w:color w:val="595959"/>
          <w:szCs w:val="24"/>
          <w:lang w:eastAsia="en-AU"/>
        </w:rPr>
        <w:t>Note: If you are an online student, you will be required to complete this declaration on the TAFE NSW online learning platform when you upload your assessment.</w:t>
      </w:r>
    </w:p>
    <w:p w14:paraId="047A837E" w14:textId="77777777" w:rsidR="00601054" w:rsidRPr="000E2130" w:rsidRDefault="009D297D" w:rsidP="000E2130">
      <w:pPr>
        <w:ind w:left="3"/>
      </w:pPr>
      <w:r w:rsidRPr="000E2130">
        <w:t xml:space="preserve">This assessment is my original work and has not been: </w:t>
      </w:r>
    </w:p>
    <w:p w14:paraId="047A837F" w14:textId="77777777" w:rsidR="00601054" w:rsidRPr="000E2130" w:rsidRDefault="009D297D" w:rsidP="00D44E44">
      <w:pPr>
        <w:numPr>
          <w:ilvl w:val="0"/>
          <w:numId w:val="7"/>
        </w:numPr>
      </w:pPr>
      <w:r w:rsidRPr="000E2130">
        <w:t>plagiarised or copied from any source without providing due acknowledgement.</w:t>
      </w:r>
    </w:p>
    <w:p w14:paraId="047A8380" w14:textId="77777777" w:rsidR="00601054" w:rsidRPr="000E2130" w:rsidRDefault="009D297D" w:rsidP="00D44E44">
      <w:pPr>
        <w:numPr>
          <w:ilvl w:val="0"/>
          <w:numId w:val="7"/>
        </w:numPr>
      </w:pPr>
      <w:r w:rsidRPr="000E2130">
        <w:t>written for me by any other person except where such collaboration has been authorised by the Teacher/Assessor concerned.</w:t>
      </w:r>
    </w:p>
    <w:p w14:paraId="047A8381" w14:textId="77777777" w:rsidR="00601054" w:rsidRDefault="009D297D" w:rsidP="00543D31">
      <w:pPr>
        <w:pStyle w:val="Heading3"/>
      </w:pPr>
      <w:r w:rsidRPr="00AE2B8B">
        <w:t>Student signature</w:t>
      </w:r>
      <w:r>
        <w:t xml:space="preserve"> and </w:t>
      </w:r>
      <w:r w:rsidRPr="00AE2B8B">
        <w:t>date</w:t>
      </w:r>
    </w:p>
    <w:p w14:paraId="047A8382" w14:textId="77777777" w:rsidR="00601054" w:rsidRDefault="00601054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383" w14:textId="77777777" w:rsidR="00601054" w:rsidRPr="00D83795" w:rsidRDefault="00601054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384" w14:textId="77777777" w:rsidR="00601054" w:rsidRDefault="00601054" w:rsidP="00543D31">
      <w:pPr>
        <w:rPr>
          <w:lang w:eastAsia="en-AU"/>
        </w:rPr>
        <w:sectPr w:rsidR="00601054" w:rsidSect="0053247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047A8385" w14:textId="388DEAA6" w:rsidR="00601054" w:rsidRPr="006A0E98" w:rsidRDefault="009D297D" w:rsidP="00543BF6">
      <w:pPr>
        <w:pStyle w:val="SmallerText-Black"/>
        <w:tabs>
          <w:tab w:val="left" w:pos="2127"/>
        </w:tabs>
      </w:pPr>
      <w:r w:rsidRPr="00277FDA">
        <w:lastRenderedPageBreak/>
        <w:t>Version:</w:t>
      </w:r>
      <w:r w:rsidRPr="00277FDA">
        <w:tab/>
      </w:r>
      <w:r w:rsidRPr="006A0E98">
        <w:t>20220</w:t>
      </w:r>
      <w:r w:rsidR="006A0E98" w:rsidRPr="006A0E98">
        <w:t>630</w:t>
      </w:r>
    </w:p>
    <w:p w14:paraId="047A8386" w14:textId="72159458" w:rsidR="00601054" w:rsidRPr="006A0E98" w:rsidRDefault="009D297D" w:rsidP="0020398F">
      <w:pPr>
        <w:pStyle w:val="SmallerText-Black"/>
        <w:tabs>
          <w:tab w:val="left" w:pos="2127"/>
        </w:tabs>
      </w:pPr>
      <w:r w:rsidRPr="006A0E98">
        <w:t>Date created:</w:t>
      </w:r>
      <w:r w:rsidRPr="006A0E98">
        <w:tab/>
      </w:r>
      <w:r w:rsidR="006A0E98" w:rsidRPr="006A0E98">
        <w:t>30 June 2022</w:t>
      </w:r>
    </w:p>
    <w:p w14:paraId="047A8387" w14:textId="77777777" w:rsidR="00601054" w:rsidRPr="006D53B2" w:rsidRDefault="009D297D" w:rsidP="00060A46">
      <w:pPr>
        <w:pStyle w:val="SmallerText-Black"/>
        <w:spacing w:before="1440"/>
      </w:pPr>
      <w:r w:rsidRPr="006D53B2">
        <w:t>© 2022 TAFE NSW</w:t>
      </w:r>
      <w:r w:rsidRPr="006D53B2">
        <w:rPr>
          <w:noProof/>
          <w:lang w:eastAsia="en-AU"/>
        </w:rPr>
        <w:br/>
      </w:r>
      <w:r w:rsidRPr="006D53B2">
        <w:t>RTO Provider Number 90003 | CRICOS Provider Code: 00591E</w:t>
      </w:r>
    </w:p>
    <w:p w14:paraId="047A8388" w14:textId="77777777" w:rsidR="00601054" w:rsidRPr="006D53B2" w:rsidRDefault="009D297D" w:rsidP="00060A46">
      <w:pPr>
        <w:pStyle w:val="SmallerText-Black"/>
      </w:pPr>
      <w:r w:rsidRPr="006D53B2">
        <w:t xml:space="preserve">This assessment can be found in the: </w:t>
      </w:r>
      <w:hyperlink r:id="rId17" w:tgtFrame="_blank" w:history="1">
        <w:r w:rsidRPr="006D53B2">
          <w:rPr>
            <w:rStyle w:val="Hyperlink"/>
          </w:rPr>
          <w:t>Learning Bank</w:t>
        </w:r>
      </w:hyperlink>
    </w:p>
    <w:p w14:paraId="047A8389" w14:textId="73312AD0" w:rsidR="00601054" w:rsidRPr="000301F0" w:rsidRDefault="009D297D" w:rsidP="00060A46">
      <w:pPr>
        <w:pStyle w:val="SmallerText-Black"/>
      </w:pPr>
      <w:r w:rsidRPr="006D53B2">
        <w:t xml:space="preserve">The content in this document is copyright © TAFE NSW 2022 and should not be reproduced without the permission of TAFE NSW. Information contained in this document is correct at the time of printing: </w:t>
      </w:r>
      <w:r w:rsidRPr="006D53B2">
        <w:fldChar w:fldCharType="begin"/>
      </w:r>
      <w:r w:rsidRPr="006D53B2">
        <w:instrText xml:space="preserve"> DATE  \@ "d MMMM yyyy"  \* MERGEFORMAT </w:instrText>
      </w:r>
      <w:r w:rsidRPr="006D53B2">
        <w:fldChar w:fldCharType="separate"/>
      </w:r>
      <w:r w:rsidR="0015428F">
        <w:rPr>
          <w:noProof/>
        </w:rPr>
        <w:t>17 May 2024</w:t>
      </w:r>
      <w:r w:rsidRPr="006D53B2">
        <w:fldChar w:fldCharType="end"/>
      </w:r>
      <w:r w:rsidRPr="006D53B2">
        <w:t>. For current information please refer to our website or</w:t>
      </w:r>
      <w:r>
        <w:t xml:space="preserve"> your Teacher/Assessor as appropriate</w:t>
      </w:r>
      <w:r w:rsidRPr="000301F0">
        <w:t>.</w:t>
      </w:r>
    </w:p>
    <w:p w14:paraId="047A838A" w14:textId="77777777" w:rsidR="00601054" w:rsidRDefault="00601054">
      <w:pPr>
        <w:tabs>
          <w:tab w:val="clear" w:pos="284"/>
        </w:tabs>
        <w:spacing w:before="0" w:after="200" w:line="276" w:lineRule="auto"/>
        <w:rPr>
          <w:sz w:val="22"/>
          <w:szCs w:val="22"/>
        </w:rPr>
        <w:sectPr w:rsidR="00601054" w:rsidSect="00532479">
          <w:headerReference w:type="even" r:id="rId18"/>
          <w:footerReference w:type="even" r:id="rId19"/>
          <w:headerReference w:type="first" r:id="rId20"/>
          <w:footerReference w:type="first" r:id="rId21"/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047A838B" w14:textId="77777777" w:rsidR="00601054" w:rsidRPr="008F6497" w:rsidRDefault="009D297D" w:rsidP="008F6497">
      <w:pPr>
        <w:pStyle w:val="Heading2"/>
      </w:pPr>
      <w:r w:rsidRPr="008F6497">
        <w:lastRenderedPageBreak/>
        <w:t>Assessment instructions</w:t>
      </w:r>
    </w:p>
    <w:p w14:paraId="047A838C" w14:textId="77777777" w:rsidR="00601054" w:rsidRDefault="009D297D" w:rsidP="00E55E3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Pr="00F030CE">
        <w:t>Assessment instructions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Assessment instructions"/>
      </w:tblPr>
      <w:tblGrid>
        <w:gridCol w:w="2405"/>
        <w:gridCol w:w="6655"/>
      </w:tblGrid>
      <w:tr w:rsidR="00780285" w14:paraId="047A838F" w14:textId="77777777" w:rsidTr="0078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7" w:type="pct"/>
            <w:vAlign w:val="top"/>
          </w:tcPr>
          <w:p w14:paraId="047A838D" w14:textId="77777777" w:rsidR="00601054" w:rsidRDefault="009D297D" w:rsidP="00141B42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3673" w:type="pct"/>
            <w:vAlign w:val="top"/>
          </w:tcPr>
          <w:p w14:paraId="047A838E" w14:textId="77777777" w:rsidR="00601054" w:rsidRDefault="009D297D" w:rsidP="00141B42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780285" w14:paraId="047A8392" w14:textId="77777777" w:rsidTr="00780285">
        <w:tc>
          <w:tcPr>
            <w:tcW w:w="1327" w:type="pct"/>
            <w:vAlign w:val="top"/>
          </w:tcPr>
          <w:p w14:paraId="047A8390" w14:textId="77777777" w:rsidR="00601054" w:rsidRPr="00FB374C" w:rsidRDefault="009D297D" w:rsidP="00141B42">
            <w:pPr>
              <w:pStyle w:val="Body"/>
              <w:rPr>
                <w:b/>
                <w:szCs w:val="24"/>
                <w:lang w:eastAsia="en-AU"/>
              </w:rPr>
            </w:pPr>
            <w:r w:rsidRPr="00FB374C">
              <w:rPr>
                <w:b/>
                <w:szCs w:val="24"/>
                <w:lang w:eastAsia="en-AU"/>
              </w:rPr>
              <w:t>Assessment overview</w:t>
            </w:r>
          </w:p>
        </w:tc>
        <w:tc>
          <w:tcPr>
            <w:tcW w:w="3673" w:type="pct"/>
            <w:vAlign w:val="top"/>
          </w:tcPr>
          <w:p w14:paraId="047A8391" w14:textId="6130238F" w:rsidR="00601054" w:rsidRPr="006771A7" w:rsidRDefault="009D297D" w:rsidP="00141B42">
            <w:pPr>
              <w:pStyle w:val="Body"/>
              <w:rPr>
                <w:szCs w:val="24"/>
                <w:lang w:eastAsia="en-AU"/>
              </w:rPr>
            </w:pPr>
            <w:r w:rsidRPr="005434C2">
              <w:rPr>
                <w:szCs w:val="24"/>
                <w:lang w:eastAsia="en-AU"/>
              </w:rPr>
              <w:t>T</w:t>
            </w:r>
            <w:r w:rsidRPr="006E4FF1">
              <w:rPr>
                <w:szCs w:val="24"/>
                <w:lang w:eastAsia="en-AU"/>
              </w:rPr>
              <w:t xml:space="preserve">he objective of this assessment is to assess your knowledge and performance </w:t>
            </w:r>
            <w:r w:rsidR="006E4FF1" w:rsidRPr="006771A7">
              <w:rPr>
                <w:szCs w:val="24"/>
                <w:lang w:eastAsia="en-AU"/>
              </w:rPr>
              <w:t>required to develop, write and test scripts and related content for interactive games.</w:t>
            </w:r>
          </w:p>
        </w:tc>
      </w:tr>
      <w:tr w:rsidR="00780285" w14:paraId="047A8396" w14:textId="77777777" w:rsidTr="00780285">
        <w:tc>
          <w:tcPr>
            <w:tcW w:w="1327" w:type="pct"/>
            <w:vAlign w:val="top"/>
          </w:tcPr>
          <w:p w14:paraId="047A8393" w14:textId="77777777" w:rsidR="00601054" w:rsidRPr="00FB374C" w:rsidRDefault="009D297D" w:rsidP="00141B42">
            <w:pPr>
              <w:pStyle w:val="Body"/>
              <w:rPr>
                <w:szCs w:val="24"/>
              </w:rPr>
            </w:pPr>
            <w:r w:rsidRPr="00FB374C">
              <w:rPr>
                <w:b/>
                <w:szCs w:val="24"/>
                <w:lang w:eastAsia="en-AU"/>
              </w:rPr>
              <w:t>Assessment event number</w:t>
            </w:r>
          </w:p>
        </w:tc>
        <w:tc>
          <w:tcPr>
            <w:tcW w:w="3673" w:type="pct"/>
            <w:vAlign w:val="top"/>
          </w:tcPr>
          <w:p w14:paraId="047A8395" w14:textId="4F476EAA" w:rsidR="00601054" w:rsidRPr="00FB374C" w:rsidRDefault="006E4FF1" w:rsidP="00141B42">
            <w:pPr>
              <w:pStyle w:val="Body"/>
              <w:rPr>
                <w:szCs w:val="24"/>
                <w:lang w:eastAsia="en-AU"/>
              </w:rPr>
            </w:pPr>
            <w:r w:rsidRPr="006E4FF1">
              <w:rPr>
                <w:szCs w:val="24"/>
                <w:lang w:eastAsia="en-AU"/>
              </w:rPr>
              <w:t xml:space="preserve">2 of </w:t>
            </w:r>
            <w:r w:rsidR="00511600">
              <w:rPr>
                <w:szCs w:val="24"/>
                <w:lang w:eastAsia="en-AU"/>
              </w:rPr>
              <w:t>3</w:t>
            </w:r>
          </w:p>
        </w:tc>
      </w:tr>
      <w:tr w:rsidR="00780285" w14:paraId="047A83A4" w14:textId="77777777" w:rsidTr="00780285">
        <w:tc>
          <w:tcPr>
            <w:tcW w:w="1327" w:type="pct"/>
            <w:vAlign w:val="top"/>
          </w:tcPr>
          <w:p w14:paraId="047A8397" w14:textId="77777777" w:rsidR="00601054" w:rsidRPr="00FB374C" w:rsidRDefault="009D297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Instructions for this assessment</w:t>
            </w:r>
          </w:p>
        </w:tc>
        <w:tc>
          <w:tcPr>
            <w:tcW w:w="3673" w:type="pct"/>
            <w:vAlign w:val="top"/>
          </w:tcPr>
          <w:p w14:paraId="047A8398" w14:textId="77777777" w:rsidR="00601054" w:rsidRPr="005B053E" w:rsidRDefault="009D297D" w:rsidP="00B34221">
            <w:pPr>
              <w:pStyle w:val="Body"/>
              <w:rPr>
                <w:szCs w:val="24"/>
              </w:rPr>
            </w:pPr>
            <w:r w:rsidRPr="00FB374C">
              <w:rPr>
                <w:szCs w:val="24"/>
                <w:lang w:eastAsia="en-AU"/>
              </w:rPr>
              <w:t xml:space="preserve">This is a project-based assessment </w:t>
            </w:r>
            <w:r w:rsidRPr="00DA2517">
              <w:rPr>
                <w:szCs w:val="24"/>
                <w:lang w:eastAsia="en-AU"/>
              </w:rPr>
              <w:t xml:space="preserve">that assesses your </w:t>
            </w:r>
            <w:r w:rsidRPr="00FB374C">
              <w:rPr>
                <w:szCs w:val="24"/>
                <w:lang w:eastAsia="en-AU"/>
              </w:rPr>
              <w:t xml:space="preserve">knowledge and </w:t>
            </w:r>
            <w:r w:rsidRPr="005B053E">
              <w:rPr>
                <w:szCs w:val="24"/>
                <w:lang w:eastAsia="en-AU"/>
              </w:rPr>
              <w:t>performance of the unit.</w:t>
            </w:r>
          </w:p>
          <w:p w14:paraId="2DB6AF89" w14:textId="3EBD92AA" w:rsidR="00C44607" w:rsidRDefault="00C44607" w:rsidP="00C4460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 xml:space="preserve">This assessment is in </w:t>
            </w:r>
            <w:r w:rsidR="0085187C">
              <w:rPr>
                <w:szCs w:val="24"/>
              </w:rPr>
              <w:t>3</w:t>
            </w:r>
            <w:r>
              <w:rPr>
                <w:szCs w:val="24"/>
              </w:rPr>
              <w:t xml:space="preserve"> parts:</w:t>
            </w:r>
          </w:p>
          <w:p w14:paraId="5478DAFC" w14:textId="3BA8496A" w:rsidR="00C44607" w:rsidRDefault="00C44607" w:rsidP="00C44607">
            <w:pPr>
              <w:pStyle w:val="TableParagraph"/>
              <w:numPr>
                <w:ilvl w:val="0"/>
                <w:numId w:val="11"/>
              </w:numPr>
              <w:tabs>
                <w:tab w:val="left" w:pos="824"/>
              </w:tabs>
              <w:spacing w:after="120" w:line="30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Confirm game requirements and develop a script synopsis</w:t>
            </w:r>
            <w:r w:rsidR="002D5B89">
              <w:rPr>
                <w:iCs/>
                <w:sz w:val="24"/>
                <w:szCs w:val="24"/>
              </w:rPr>
              <w:t>.</w:t>
            </w:r>
          </w:p>
          <w:p w14:paraId="3B75D0F6" w14:textId="4F67F838" w:rsidR="00C44607" w:rsidRDefault="00C44607" w:rsidP="00C44607">
            <w:pPr>
              <w:pStyle w:val="TableParagraph"/>
              <w:numPr>
                <w:ilvl w:val="0"/>
                <w:numId w:val="11"/>
              </w:numPr>
              <w:tabs>
                <w:tab w:val="left" w:pos="824"/>
              </w:tabs>
              <w:spacing w:after="120" w:line="30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Prepare draft script and storyboard</w:t>
            </w:r>
            <w:r w:rsidR="002D5B89">
              <w:rPr>
                <w:iCs/>
                <w:sz w:val="24"/>
                <w:szCs w:val="24"/>
              </w:rPr>
              <w:t>.</w:t>
            </w:r>
          </w:p>
          <w:p w14:paraId="31DE37EC" w14:textId="3041FC0E" w:rsidR="00C44607" w:rsidRDefault="00C44607" w:rsidP="00C44607">
            <w:pPr>
              <w:pStyle w:val="TableParagraph"/>
              <w:numPr>
                <w:ilvl w:val="0"/>
                <w:numId w:val="11"/>
              </w:numPr>
              <w:tabs>
                <w:tab w:val="left" w:pos="824"/>
              </w:tabs>
              <w:spacing w:after="120" w:line="30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Obtain </w:t>
            </w:r>
            <w:r w:rsidR="0085187C">
              <w:rPr>
                <w:iCs/>
                <w:sz w:val="24"/>
                <w:szCs w:val="24"/>
              </w:rPr>
              <w:t xml:space="preserve">and incorporate </w:t>
            </w:r>
            <w:r>
              <w:rPr>
                <w:iCs/>
                <w:sz w:val="24"/>
                <w:szCs w:val="24"/>
              </w:rPr>
              <w:t>feedbac</w:t>
            </w:r>
            <w:r w:rsidR="0085187C">
              <w:rPr>
                <w:iCs/>
                <w:sz w:val="24"/>
                <w:szCs w:val="24"/>
              </w:rPr>
              <w:t>k</w:t>
            </w:r>
            <w:r w:rsidR="002D5B89">
              <w:rPr>
                <w:iCs/>
                <w:sz w:val="24"/>
                <w:szCs w:val="24"/>
              </w:rPr>
              <w:t>.</w:t>
            </w:r>
          </w:p>
          <w:p w14:paraId="0F006F89" w14:textId="77777777" w:rsidR="00901D0F" w:rsidRDefault="00901D0F" w:rsidP="00901D0F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And is supported by:</w:t>
            </w:r>
          </w:p>
          <w:p w14:paraId="4F62D67D" w14:textId="22153836" w:rsidR="00901D0F" w:rsidRDefault="00901D0F" w:rsidP="00901D0F">
            <w:pPr>
              <w:pStyle w:val="ListParagraph"/>
              <w:numPr>
                <w:ilvl w:val="0"/>
                <w:numId w:val="12"/>
              </w:numPr>
              <w:tabs>
                <w:tab w:val="clear" w:pos="284"/>
                <w:tab w:val="left" w:pos="720"/>
              </w:tabs>
              <w:rPr>
                <w:szCs w:val="24"/>
              </w:rPr>
            </w:pPr>
            <w:r>
              <w:rPr>
                <w:rFonts w:ascii="Calibri" w:hAnsi="Calibri" w:cs="Calibri"/>
                <w:szCs w:val="24"/>
                <w:lang w:eastAsia="en-AU"/>
              </w:rPr>
              <w:t>Assessment</w:t>
            </w:r>
            <w:r>
              <w:rPr>
                <w:szCs w:val="24"/>
              </w:rPr>
              <w:t xml:space="preserve"> feedback </w:t>
            </w:r>
          </w:p>
          <w:p w14:paraId="047A83A3" w14:textId="77777777" w:rsidR="00601054" w:rsidRPr="00720721" w:rsidRDefault="009D297D" w:rsidP="00B34221">
            <w:pPr>
              <w:pStyle w:val="Body"/>
              <w:rPr>
                <w:szCs w:val="24"/>
                <w:lang w:eastAsia="en-AU"/>
              </w:rPr>
            </w:pPr>
            <w:r w:rsidRPr="003228BF">
              <w:rPr>
                <w:b/>
                <w:bCs/>
                <w:szCs w:val="24"/>
                <w:lang w:eastAsia="en-AU"/>
              </w:rPr>
              <w:t>Note</w:t>
            </w:r>
            <w:r>
              <w:rPr>
                <w:szCs w:val="24"/>
                <w:lang w:eastAsia="en-AU"/>
              </w:rPr>
              <w:t>: This assessment may contain links to external resources. If a link does not work, copy and paste the URL directly into your browser.</w:t>
            </w:r>
          </w:p>
        </w:tc>
      </w:tr>
      <w:tr w:rsidR="00780285" w14:paraId="047A83A8" w14:textId="77777777" w:rsidTr="00780285">
        <w:tc>
          <w:tcPr>
            <w:tcW w:w="1327" w:type="pct"/>
            <w:vAlign w:val="top"/>
          </w:tcPr>
          <w:p w14:paraId="047A83A5" w14:textId="77777777" w:rsidR="00601054" w:rsidRPr="00FB374C" w:rsidRDefault="009D297D" w:rsidP="00357A1F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 xml:space="preserve">Submission instructions </w:t>
            </w:r>
          </w:p>
        </w:tc>
        <w:tc>
          <w:tcPr>
            <w:tcW w:w="3673" w:type="pct"/>
            <w:vAlign w:val="top"/>
          </w:tcPr>
          <w:p w14:paraId="285B4459" w14:textId="77777777" w:rsidR="00901D0F" w:rsidRDefault="009D297D" w:rsidP="00901D0F">
            <w:pPr>
              <w:pStyle w:val="Body"/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On completion of this assessment, you are required to </w:t>
            </w:r>
            <w:r>
              <w:rPr>
                <w:szCs w:val="24"/>
                <w:lang w:eastAsia="en-AU"/>
              </w:rPr>
              <w:t>submit</w:t>
            </w:r>
            <w:r w:rsidRPr="003B5CF7">
              <w:rPr>
                <w:szCs w:val="24"/>
                <w:lang w:eastAsia="en-AU"/>
              </w:rPr>
              <w:t xml:space="preserve"> it to your </w:t>
            </w:r>
            <w:r>
              <w:rPr>
                <w:szCs w:val="24"/>
                <w:lang w:eastAsia="en-AU"/>
              </w:rPr>
              <w:t>Teacher/Assessor</w:t>
            </w:r>
            <w:r w:rsidRPr="003B5CF7">
              <w:rPr>
                <w:szCs w:val="24"/>
                <w:lang w:eastAsia="en-AU"/>
              </w:rPr>
              <w:t xml:space="preserve"> for marking. </w:t>
            </w:r>
            <w:r w:rsidRPr="00380FC6">
              <w:rPr>
                <w:szCs w:val="24"/>
                <w:lang w:eastAsia="en-AU"/>
              </w:rPr>
              <w:t xml:space="preserve">Where possible, </w:t>
            </w:r>
            <w:r>
              <w:rPr>
                <w:szCs w:val="24"/>
                <w:lang w:eastAsia="en-AU"/>
              </w:rPr>
              <w:t>submission and upload of all required assessment files should be</w:t>
            </w:r>
            <w:r w:rsidRPr="00380FC6">
              <w:rPr>
                <w:szCs w:val="24"/>
                <w:lang w:eastAsia="en-AU"/>
              </w:rPr>
              <w:t xml:space="preserve"> via the TAFE NSW online learning platform. </w:t>
            </w:r>
          </w:p>
          <w:p w14:paraId="047A83A7" w14:textId="1B5F0BFA" w:rsidR="00601054" w:rsidRPr="00E55E34" w:rsidRDefault="009D297D" w:rsidP="00901D0F">
            <w:pPr>
              <w:pStyle w:val="Body"/>
              <w:rPr>
                <w:iCs/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>It is important that you keep a copy of all electronic and hardcopy assessments submitted to TAFE and complete the assessment declaration when submitting the assessment.</w:t>
            </w:r>
            <w:r>
              <w:rPr>
                <w:szCs w:val="24"/>
                <w:lang w:eastAsia="en-AU"/>
              </w:rPr>
              <w:t xml:space="preserve"> </w:t>
            </w:r>
          </w:p>
        </w:tc>
      </w:tr>
      <w:tr w:rsidR="00780285" w14:paraId="047A83AC" w14:textId="77777777" w:rsidTr="00780285">
        <w:tc>
          <w:tcPr>
            <w:tcW w:w="1327" w:type="pct"/>
            <w:vAlign w:val="top"/>
          </w:tcPr>
          <w:p w14:paraId="047A83A9" w14:textId="77777777" w:rsidR="00601054" w:rsidRPr="00FB374C" w:rsidRDefault="009D297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lastRenderedPageBreak/>
              <w:t>What do I need to do to achieve a satisfactory result?</w:t>
            </w:r>
          </w:p>
        </w:tc>
        <w:tc>
          <w:tcPr>
            <w:tcW w:w="3673" w:type="pct"/>
            <w:vAlign w:val="top"/>
          </w:tcPr>
          <w:p w14:paraId="047A83AA" w14:textId="77777777" w:rsidR="00601054" w:rsidRPr="000C5E16" w:rsidRDefault="009D297D" w:rsidP="00E55E34">
            <w:pPr>
              <w:pStyle w:val="Body"/>
              <w:rPr>
                <w:szCs w:val="24"/>
              </w:rPr>
            </w:pPr>
            <w:r w:rsidRPr="000C5E16">
              <w:rPr>
                <w:szCs w:val="24"/>
              </w:rPr>
              <w:t>To achieve a satisfactory result for this assessment you must answer all the questions correctly.</w:t>
            </w:r>
          </w:p>
          <w:p w14:paraId="047A83AB" w14:textId="77777777" w:rsidR="00601054" w:rsidRPr="000C5E16" w:rsidRDefault="009D297D" w:rsidP="00141B42">
            <w:pPr>
              <w:pStyle w:val="Body"/>
              <w:rPr>
                <w:iCs/>
                <w:szCs w:val="24"/>
                <w:lang w:eastAsia="en-AU"/>
              </w:rPr>
            </w:pPr>
            <w:r w:rsidRPr="000C5E16">
              <w:rPr>
                <w:iCs/>
                <w:szCs w:val="24"/>
                <w:lang w:eastAsia="en-AU"/>
              </w:rPr>
              <w:t>If a resit is required to achieve a satisfactory result it will be conducted at an agreed time after a suitable revision period.</w:t>
            </w:r>
          </w:p>
        </w:tc>
      </w:tr>
      <w:tr w:rsidR="00780285" w14:paraId="047A83B3" w14:textId="77777777" w:rsidTr="00780285">
        <w:tc>
          <w:tcPr>
            <w:tcW w:w="1327" w:type="pct"/>
            <w:vAlign w:val="top"/>
          </w:tcPr>
          <w:p w14:paraId="047A83AD" w14:textId="77777777" w:rsidR="00601054" w:rsidRPr="00FB374C" w:rsidRDefault="009D297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What do I need to provide?</w:t>
            </w:r>
          </w:p>
        </w:tc>
        <w:tc>
          <w:tcPr>
            <w:tcW w:w="3673" w:type="pct"/>
            <w:vAlign w:val="top"/>
          </w:tcPr>
          <w:p w14:paraId="047A83AE" w14:textId="77777777" w:rsidR="00601054" w:rsidRPr="000C5E16" w:rsidRDefault="009D297D" w:rsidP="00D44E44">
            <w:pPr>
              <w:pStyle w:val="Body"/>
              <w:numPr>
                <w:ilvl w:val="0"/>
                <w:numId w:val="5"/>
              </w:numPr>
              <w:tabs>
                <w:tab w:val="clear" w:pos="284"/>
              </w:tabs>
              <w:ind w:left="457"/>
              <w:rPr>
                <w:iCs/>
                <w:szCs w:val="24"/>
              </w:rPr>
            </w:pPr>
            <w:r w:rsidRPr="000C5E16">
              <w:rPr>
                <w:iCs/>
                <w:szCs w:val="24"/>
              </w:rPr>
              <w:t>TAFE NSW student account username and password. If you do not know your username and password, contact your campus or service centre on 131601.</w:t>
            </w:r>
          </w:p>
          <w:p w14:paraId="047A83AF" w14:textId="77777777" w:rsidR="00601054" w:rsidRPr="000C5E16" w:rsidRDefault="009D297D" w:rsidP="00D44E44">
            <w:pPr>
              <w:pStyle w:val="Body"/>
              <w:numPr>
                <w:ilvl w:val="0"/>
                <w:numId w:val="5"/>
              </w:numPr>
              <w:tabs>
                <w:tab w:val="clear" w:pos="284"/>
              </w:tabs>
              <w:ind w:left="457"/>
              <w:rPr>
                <w:iCs/>
                <w:szCs w:val="24"/>
              </w:rPr>
            </w:pPr>
            <w:r w:rsidRPr="000C5E16">
              <w:rPr>
                <w:iCs/>
                <w:szCs w:val="24"/>
              </w:rPr>
              <w:t>Computer or other device with word processing software and internet access.</w:t>
            </w:r>
          </w:p>
          <w:p w14:paraId="047A83B2" w14:textId="7A84CA0C" w:rsidR="00601054" w:rsidRPr="00901D0F" w:rsidRDefault="009D297D" w:rsidP="007548ED">
            <w:pPr>
              <w:pStyle w:val="Body"/>
              <w:numPr>
                <w:ilvl w:val="0"/>
                <w:numId w:val="5"/>
              </w:numPr>
              <w:tabs>
                <w:tab w:val="clear" w:pos="284"/>
              </w:tabs>
              <w:ind w:left="457"/>
              <w:rPr>
                <w:iCs/>
                <w:szCs w:val="24"/>
              </w:rPr>
            </w:pPr>
            <w:r w:rsidRPr="000C5E16">
              <w:rPr>
                <w:iCs/>
                <w:szCs w:val="24"/>
              </w:rPr>
              <w:t>Writing materials, if required.</w:t>
            </w:r>
          </w:p>
        </w:tc>
      </w:tr>
      <w:tr w:rsidR="00780285" w14:paraId="047A83B8" w14:textId="77777777" w:rsidTr="00780285">
        <w:tc>
          <w:tcPr>
            <w:tcW w:w="1327" w:type="pct"/>
            <w:vAlign w:val="top"/>
          </w:tcPr>
          <w:p w14:paraId="047A83B4" w14:textId="77777777" w:rsidR="00601054" w:rsidRPr="00FB374C" w:rsidRDefault="009D297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 xml:space="preserve">What the </w:t>
            </w:r>
            <w:r>
              <w:rPr>
                <w:b/>
                <w:szCs w:val="24"/>
              </w:rPr>
              <w:t xml:space="preserve">Teacher/Assessor </w:t>
            </w:r>
            <w:r w:rsidRPr="00FB374C">
              <w:rPr>
                <w:b/>
                <w:szCs w:val="24"/>
              </w:rPr>
              <w:t>will provide</w:t>
            </w:r>
          </w:p>
        </w:tc>
        <w:tc>
          <w:tcPr>
            <w:tcW w:w="3673" w:type="pct"/>
            <w:vAlign w:val="top"/>
          </w:tcPr>
          <w:p w14:paraId="3D5F7646" w14:textId="77777777" w:rsidR="00093549" w:rsidRDefault="00093549" w:rsidP="00093549">
            <w:pPr>
              <w:rPr>
                <w:iCs/>
                <w:lang w:eastAsia="en-AU"/>
              </w:rPr>
            </w:pPr>
            <w:r>
              <w:rPr>
                <w:iCs/>
                <w:lang w:eastAsia="en-AU"/>
              </w:rPr>
              <w:t xml:space="preserve">Access to this assessment and learning resources, including the student workbook and any supporting documents or links. </w:t>
            </w:r>
          </w:p>
          <w:p w14:paraId="047A83B7" w14:textId="66F4E1C6" w:rsidR="00601054" w:rsidRPr="0022721D" w:rsidRDefault="00601054" w:rsidP="00093549">
            <w:pPr>
              <w:pStyle w:val="Body"/>
              <w:rPr>
                <w:iCs/>
                <w:szCs w:val="24"/>
              </w:rPr>
            </w:pPr>
          </w:p>
        </w:tc>
      </w:tr>
      <w:tr w:rsidR="00780285" w14:paraId="047A83C1" w14:textId="77777777" w:rsidTr="00780285">
        <w:tc>
          <w:tcPr>
            <w:tcW w:w="1327" w:type="pct"/>
            <w:vAlign w:val="top"/>
          </w:tcPr>
          <w:p w14:paraId="047A83B9" w14:textId="77777777" w:rsidR="00601054" w:rsidRPr="00535ADE" w:rsidRDefault="009D297D" w:rsidP="00ED0D9A">
            <w:pPr>
              <w:pStyle w:val="Body"/>
              <w:rPr>
                <w:b/>
                <w:szCs w:val="24"/>
              </w:rPr>
            </w:pPr>
            <w:r w:rsidRPr="00535ADE">
              <w:rPr>
                <w:b/>
                <w:szCs w:val="24"/>
              </w:rPr>
              <w:t xml:space="preserve">Due date </w:t>
            </w:r>
          </w:p>
          <w:p w14:paraId="047A83BA" w14:textId="77777777" w:rsidR="00601054" w:rsidRPr="00535ADE" w:rsidRDefault="009D297D" w:rsidP="00ED0D9A">
            <w:pPr>
              <w:pStyle w:val="Body"/>
              <w:rPr>
                <w:b/>
                <w:szCs w:val="24"/>
              </w:rPr>
            </w:pPr>
            <w:r w:rsidRPr="00535ADE">
              <w:rPr>
                <w:b/>
                <w:szCs w:val="24"/>
              </w:rPr>
              <w:t xml:space="preserve">Time </w:t>
            </w:r>
            <w:proofErr w:type="gramStart"/>
            <w:r w:rsidRPr="00535ADE">
              <w:rPr>
                <w:b/>
                <w:szCs w:val="24"/>
              </w:rPr>
              <w:t>allowed</w:t>
            </w:r>
            <w:proofErr w:type="gramEnd"/>
          </w:p>
          <w:p w14:paraId="047A83BB" w14:textId="77777777" w:rsidR="00601054" w:rsidRPr="00535ADE" w:rsidRDefault="009D297D" w:rsidP="00ED0D9A">
            <w:pPr>
              <w:pStyle w:val="Body"/>
              <w:rPr>
                <w:b/>
                <w:szCs w:val="24"/>
              </w:rPr>
            </w:pPr>
            <w:r w:rsidRPr="00535ADE">
              <w:rPr>
                <w:b/>
                <w:szCs w:val="24"/>
              </w:rPr>
              <w:t>Delivery location</w:t>
            </w:r>
          </w:p>
        </w:tc>
        <w:tc>
          <w:tcPr>
            <w:tcW w:w="3673" w:type="pct"/>
            <w:vAlign w:val="top"/>
          </w:tcPr>
          <w:p w14:paraId="57DF1D75" w14:textId="1DEA5C93" w:rsidR="00093549" w:rsidRDefault="00D00420" w:rsidP="00093549">
            <w:pPr>
              <w:rPr>
                <w:iCs/>
                <w:lang w:eastAsia="en-AU"/>
              </w:rPr>
            </w:pPr>
            <w:r>
              <w:rPr>
                <w:iCs/>
                <w:lang w:eastAsia="en-AU"/>
              </w:rPr>
              <w:t>23rd</w:t>
            </w:r>
            <w:r w:rsidR="00396EE1">
              <w:rPr>
                <w:iCs/>
                <w:lang w:eastAsia="en-AU"/>
              </w:rPr>
              <w:t xml:space="preserve"> of </w:t>
            </w:r>
            <w:r>
              <w:rPr>
                <w:iCs/>
                <w:lang w:eastAsia="en-AU"/>
              </w:rPr>
              <w:t>June</w:t>
            </w:r>
          </w:p>
          <w:p w14:paraId="2579FCF4" w14:textId="00DDAED6" w:rsidR="00093549" w:rsidRDefault="00BA14B0" w:rsidP="00093549">
            <w:pPr>
              <w:pStyle w:val="Body"/>
            </w:pPr>
            <w:r>
              <w:t>6</w:t>
            </w:r>
            <w:r w:rsidR="00093549">
              <w:t xml:space="preserve"> </w:t>
            </w:r>
            <w:r>
              <w:t>Weeks</w:t>
            </w:r>
            <w:r w:rsidR="00093549">
              <w:t xml:space="preserve"> (indicative only) </w:t>
            </w:r>
          </w:p>
          <w:p w14:paraId="53E9E240" w14:textId="77777777" w:rsidR="00093549" w:rsidRDefault="00093549" w:rsidP="00093549">
            <w:pPr>
              <w:rPr>
                <w:iCs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Cs w:val="28"/>
                <w:bdr w:val="none" w:sz="0" w:space="0" w:color="auto" w:frame="1"/>
                <w:lang w:eastAsia="en-AU"/>
              </w:rPr>
              <w:t>TAFE NSW campus/ TAFE Digital Campus/ TAFE NSW Moodle/ a location determined by your Teacher/Assessor</w:t>
            </w:r>
            <w:r>
              <w:rPr>
                <w:iCs/>
                <w:sz w:val="28"/>
                <w:szCs w:val="28"/>
                <w:lang w:eastAsia="en-AU"/>
              </w:rPr>
              <w:t xml:space="preserve"> </w:t>
            </w:r>
          </w:p>
          <w:p w14:paraId="047A83C0" w14:textId="5BBEE0A3" w:rsidR="00601054" w:rsidRPr="00535ADE" w:rsidRDefault="00093549" w:rsidP="00093549">
            <w:pPr>
              <w:pStyle w:val="Body"/>
              <w:rPr>
                <w:iCs/>
                <w:szCs w:val="24"/>
                <w:lang w:eastAsia="en-AU"/>
              </w:rPr>
            </w:pPr>
            <w:r>
              <w:rPr>
                <w:iCs/>
                <w:lang w:eastAsia="en-AU"/>
              </w:rPr>
              <w:t>Assessment is to be completed out of class</w:t>
            </w:r>
          </w:p>
        </w:tc>
      </w:tr>
      <w:tr w:rsidR="00780285" w14:paraId="047A83C6" w14:textId="77777777" w:rsidTr="00780285">
        <w:tc>
          <w:tcPr>
            <w:tcW w:w="1327" w:type="pct"/>
            <w:vAlign w:val="top"/>
          </w:tcPr>
          <w:p w14:paraId="047A83C2" w14:textId="77777777" w:rsidR="00601054" w:rsidRPr="00FB374C" w:rsidRDefault="009D297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lastRenderedPageBreak/>
              <w:t>Assessment feedback, review or appeals</w:t>
            </w:r>
          </w:p>
        </w:tc>
        <w:tc>
          <w:tcPr>
            <w:tcW w:w="3673" w:type="pct"/>
            <w:vAlign w:val="top"/>
          </w:tcPr>
          <w:p w14:paraId="047A83C3" w14:textId="77777777" w:rsidR="00601054" w:rsidRDefault="009D297D" w:rsidP="00E55E34">
            <w:pPr>
              <w:tabs>
                <w:tab w:val="clear" w:pos="284"/>
              </w:tabs>
              <w:rPr>
                <w:szCs w:val="24"/>
              </w:rPr>
            </w:pPr>
            <w:r w:rsidRPr="00FB374C">
              <w:rPr>
                <w:szCs w:val="24"/>
              </w:rPr>
              <w:t xml:space="preserve">In accordance with the TAFE NSW policy </w:t>
            </w:r>
            <w:r w:rsidRPr="00FB374C">
              <w:rPr>
                <w:i/>
                <w:iCs/>
                <w:szCs w:val="24"/>
              </w:rPr>
              <w:t xml:space="preserve">Manage Assessment Appeals, </w:t>
            </w:r>
            <w:r w:rsidRPr="00FB374C">
              <w:rPr>
                <w:szCs w:val="24"/>
              </w:rPr>
              <w:t xml:space="preserve">all students have the right to appeal an assessment decision in relation to how the assessment was conducted and the outcome of the assessment. Appeals must be lodged within </w:t>
            </w:r>
            <w:r w:rsidRPr="00FB374C">
              <w:rPr>
                <w:b/>
                <w:bCs/>
                <w:szCs w:val="24"/>
              </w:rPr>
              <w:t>14 working days</w:t>
            </w:r>
            <w:r w:rsidRPr="00FB374C">
              <w:rPr>
                <w:szCs w:val="24"/>
              </w:rPr>
              <w:t xml:space="preserve"> of the formal notification of</w:t>
            </w:r>
            <w:r>
              <w:rPr>
                <w:szCs w:val="24"/>
              </w:rPr>
              <w:t xml:space="preserve"> the result of the assessment. </w:t>
            </w:r>
          </w:p>
          <w:p w14:paraId="047A83C4" w14:textId="77777777" w:rsidR="00601054" w:rsidRPr="003B5CF7" w:rsidRDefault="009D297D" w:rsidP="00E55E34">
            <w:pPr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If you would like to request a review of your results or if you have any concerns about your results, contact your </w:t>
            </w:r>
            <w:r>
              <w:rPr>
                <w:szCs w:val="24"/>
                <w:lang w:eastAsia="en-AU"/>
              </w:rPr>
              <w:t xml:space="preserve">Teacher/Assessor </w:t>
            </w:r>
            <w:r w:rsidRPr="003B5CF7">
              <w:rPr>
                <w:szCs w:val="24"/>
                <w:lang w:eastAsia="en-AU"/>
              </w:rPr>
              <w:t>or Head Teacher.  If they are unavailable, contact the Student Administration Officer.</w:t>
            </w:r>
          </w:p>
          <w:p w14:paraId="047A83C5" w14:textId="77777777" w:rsidR="00601054" w:rsidRPr="00FB374C" w:rsidRDefault="009D297D" w:rsidP="00E55E34">
            <w:pPr>
              <w:tabs>
                <w:tab w:val="clear" w:pos="284"/>
              </w:tabs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Contact your Head </w:t>
            </w:r>
            <w:r>
              <w:rPr>
                <w:szCs w:val="24"/>
                <w:lang w:eastAsia="en-AU"/>
              </w:rPr>
              <w:t xml:space="preserve">Teacher/Assessor </w:t>
            </w:r>
            <w:r w:rsidRPr="003B5CF7">
              <w:rPr>
                <w:szCs w:val="24"/>
                <w:lang w:eastAsia="en-AU"/>
              </w:rPr>
              <w:t>for the assessment appeals procedures at your college/campus.</w:t>
            </w:r>
          </w:p>
        </w:tc>
      </w:tr>
    </w:tbl>
    <w:p w14:paraId="4FDADDE1" w14:textId="2D315876" w:rsidR="00053079" w:rsidRPr="008257CF" w:rsidRDefault="00053079" w:rsidP="008257CF">
      <w:pPr>
        <w:pStyle w:val="Body"/>
        <w:spacing w:before="0"/>
        <w:rPr>
          <w:i/>
          <w:iCs/>
          <w:color w:val="8B0000"/>
        </w:rPr>
      </w:pPr>
      <w:r>
        <w:br w:type="page"/>
      </w:r>
    </w:p>
    <w:p w14:paraId="1A7EDEA0" w14:textId="0D9D79A7" w:rsidR="00053079" w:rsidRDefault="00053079" w:rsidP="00053079">
      <w:pPr>
        <w:pStyle w:val="Heading2"/>
      </w:pPr>
      <w:r>
        <w:lastRenderedPageBreak/>
        <w:t xml:space="preserve">Scenario </w:t>
      </w:r>
    </w:p>
    <w:p w14:paraId="6D50A45A" w14:textId="6673143C" w:rsidR="00523EA8" w:rsidRDefault="00523EA8" w:rsidP="00523EA8">
      <w:pPr>
        <w:rPr>
          <w:lang w:eastAsia="en-AU"/>
        </w:rPr>
      </w:pPr>
      <w:r>
        <w:rPr>
          <w:lang w:eastAsia="en-AU"/>
        </w:rPr>
        <w:t>You</w:t>
      </w:r>
      <w:r w:rsidR="008F6913">
        <w:rPr>
          <w:lang w:eastAsia="en-AU"/>
        </w:rPr>
        <w:t>r indie studio is developing a story driven game, and you’re required</w:t>
      </w:r>
      <w:r>
        <w:rPr>
          <w:lang w:eastAsia="en-AU"/>
        </w:rPr>
        <w:t xml:space="preserve"> to </w:t>
      </w:r>
      <w:r w:rsidR="0072244C">
        <w:rPr>
          <w:lang w:eastAsia="en-AU"/>
        </w:rPr>
        <w:t xml:space="preserve">develop a script </w:t>
      </w:r>
      <w:r w:rsidR="008257CF">
        <w:rPr>
          <w:lang w:eastAsia="en-AU"/>
        </w:rPr>
        <w:t>structure</w:t>
      </w:r>
      <w:r w:rsidR="000B1C95">
        <w:rPr>
          <w:lang w:eastAsia="en-AU"/>
        </w:rPr>
        <w:t xml:space="preserve"> that coincides with the game’s genre and gameplay.</w:t>
      </w:r>
    </w:p>
    <w:p w14:paraId="368E6D15" w14:textId="6461BEA3" w:rsidR="00053079" w:rsidRDefault="00053079" w:rsidP="00053079">
      <w:pPr>
        <w:pStyle w:val="Body"/>
        <w:rPr>
          <w:noProof/>
          <w:color w:val="8B0000"/>
          <w:lang w:eastAsia="en-AU"/>
        </w:rPr>
      </w:pPr>
    </w:p>
    <w:p w14:paraId="78EFE2BC" w14:textId="1628432F" w:rsidR="000B1C95" w:rsidRPr="000B1C95" w:rsidRDefault="00C92415" w:rsidP="000B1C95">
      <w:pPr>
        <w:pStyle w:val="Heading2"/>
      </w:pPr>
      <w:r>
        <w:t>Task</w:t>
      </w:r>
      <w:r w:rsidR="00053079">
        <w:t xml:space="preserve"> 1: Confirm game requirements</w:t>
      </w:r>
      <w:r w:rsidR="00410743">
        <w:t xml:space="preserve"> in a design brief</w:t>
      </w:r>
      <w:r w:rsidR="00053079">
        <w:t xml:space="preserve"> and </w:t>
      </w:r>
      <w:r w:rsidR="000B1C95">
        <w:t>establish your audience</w:t>
      </w:r>
    </w:p>
    <w:p w14:paraId="1E9F2A92" w14:textId="53D17A81" w:rsidR="00053079" w:rsidRDefault="00C17C57" w:rsidP="00053079">
      <w:pPr>
        <w:pStyle w:val="Body"/>
        <w:rPr>
          <w:lang w:eastAsia="en-AU"/>
        </w:rPr>
      </w:pPr>
      <w:bookmarkStart w:id="3" w:name="_Hlk52026192"/>
      <w:r>
        <w:rPr>
          <w:lang w:eastAsia="en-AU"/>
        </w:rPr>
        <w:t>The first thing you’ll need to do is establish the kind of game you’re making</w:t>
      </w:r>
      <w:r w:rsidR="008257CF">
        <w:rPr>
          <w:lang w:eastAsia="en-AU"/>
        </w:rPr>
        <w:t xml:space="preserve"> and who it’ll appeal to</w:t>
      </w:r>
      <w:r>
        <w:rPr>
          <w:lang w:eastAsia="en-AU"/>
        </w:rPr>
        <w:t>.</w:t>
      </w:r>
    </w:p>
    <w:p w14:paraId="3FBBAB37" w14:textId="5BA9C3CE" w:rsidR="00C17C57" w:rsidRDefault="00C17C57" w:rsidP="00053079">
      <w:pPr>
        <w:pStyle w:val="Body"/>
        <w:rPr>
          <w:lang w:eastAsia="en-AU"/>
        </w:rPr>
      </w:pPr>
      <w:r>
        <w:rPr>
          <w:lang w:eastAsia="en-AU"/>
        </w:rPr>
        <w:t>This can be based on your previous GDD assignment</w:t>
      </w:r>
      <w:r w:rsidR="000B1C95">
        <w:rPr>
          <w:lang w:eastAsia="en-AU"/>
        </w:rPr>
        <w:t>, or an all-new idea</w:t>
      </w:r>
      <w:r>
        <w:rPr>
          <w:lang w:eastAsia="en-AU"/>
        </w:rPr>
        <w:t>.</w:t>
      </w:r>
      <w:r w:rsidR="000B1C95">
        <w:rPr>
          <w:lang w:eastAsia="en-AU"/>
        </w:rPr>
        <w:t xml:space="preserve"> </w:t>
      </w:r>
    </w:p>
    <w:p w14:paraId="5B30E593" w14:textId="781B043E" w:rsidR="00053079" w:rsidRDefault="00053079" w:rsidP="00053079">
      <w:pPr>
        <w:pStyle w:val="Body"/>
        <w:rPr>
          <w:lang w:eastAsia="en-AU"/>
        </w:rPr>
      </w:pPr>
    </w:p>
    <w:bookmarkEnd w:id="3"/>
    <w:p w14:paraId="7DE41DA1" w14:textId="302BCE5D" w:rsidR="00053079" w:rsidRDefault="00110F55" w:rsidP="00053079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hd w:val="clear" w:color="auto" w:fill="2D739F"/>
        <w:rPr>
          <w:b/>
          <w:color w:val="FFFFFF" w:themeColor="background1"/>
          <w:lang w:eastAsia="en-AU"/>
        </w:rPr>
      </w:pPr>
      <w:r>
        <w:rPr>
          <w:b/>
          <w:color w:val="FFFFFF" w:themeColor="background1"/>
          <w:lang w:eastAsia="en-AU"/>
        </w:rPr>
        <w:t>1.</w:t>
      </w:r>
      <w:r w:rsidR="00053079">
        <w:rPr>
          <w:b/>
          <w:color w:val="FFFFFF" w:themeColor="background1"/>
          <w:lang w:eastAsia="en-AU"/>
        </w:rPr>
        <w:t>1:</w:t>
      </w:r>
      <w:r w:rsidR="00C17C57">
        <w:rPr>
          <w:b/>
          <w:color w:val="FFFFFF" w:themeColor="background1"/>
          <w:lang w:eastAsia="en-AU"/>
        </w:rPr>
        <w:t xml:space="preserve"> Establish</w:t>
      </w:r>
      <w:r w:rsidR="00053079">
        <w:rPr>
          <w:b/>
          <w:color w:val="FFFFFF" w:themeColor="background1"/>
          <w:lang w:eastAsia="en-AU"/>
        </w:rPr>
        <w:t xml:space="preserve"> </w:t>
      </w:r>
      <w:r w:rsidR="00410743">
        <w:rPr>
          <w:b/>
          <w:color w:val="FFFFFF" w:themeColor="background1"/>
          <w:lang w:eastAsia="en-AU"/>
        </w:rPr>
        <w:t>the design brief of your game</w:t>
      </w:r>
    </w:p>
    <w:p w14:paraId="3351928A" w14:textId="4F4A8BAC" w:rsidR="00053079" w:rsidRDefault="00F11A7D" w:rsidP="00053079">
      <w:pPr>
        <w:pStyle w:val="Body"/>
        <w:rPr>
          <w:lang w:eastAsia="en-AU"/>
        </w:rPr>
      </w:pPr>
      <w:r>
        <w:rPr>
          <w:lang w:eastAsia="en-AU"/>
        </w:rPr>
        <w:t>Establish the following details about your game</w:t>
      </w:r>
      <w:r w:rsidR="00410743">
        <w:rPr>
          <w:lang w:eastAsia="en-AU"/>
        </w:rPr>
        <w:t xml:space="preserve"> in a small design brief</w:t>
      </w:r>
      <w:r>
        <w:rPr>
          <w:lang w:eastAsia="en-AU"/>
        </w:rPr>
        <w:t>:</w:t>
      </w:r>
    </w:p>
    <w:p w14:paraId="5B6F8515" w14:textId="4B26C78D" w:rsidR="00053079" w:rsidRDefault="00C17C57" w:rsidP="00053079">
      <w:pPr>
        <w:pStyle w:val="ListParagraph"/>
        <w:keepLines/>
        <w:numPr>
          <w:ilvl w:val="0"/>
          <w:numId w:val="13"/>
        </w:numPr>
        <w:tabs>
          <w:tab w:val="clear" w:pos="284"/>
          <w:tab w:val="left" w:pos="720"/>
        </w:tabs>
        <w:spacing w:line="360" w:lineRule="auto"/>
        <w:ind w:left="714" w:hanging="357"/>
        <w:rPr>
          <w:szCs w:val="24"/>
        </w:rPr>
      </w:pPr>
      <w:r>
        <w:rPr>
          <w:szCs w:val="24"/>
        </w:rPr>
        <w:t>The name of your game</w:t>
      </w:r>
      <w:r w:rsidR="00054E22">
        <w:rPr>
          <w:szCs w:val="24"/>
        </w:rPr>
        <w:t>.</w:t>
      </w:r>
    </w:p>
    <w:p w14:paraId="40F84BC6" w14:textId="585B8C6B" w:rsidR="00F11A7D" w:rsidRDefault="00F11A7D" w:rsidP="00053079">
      <w:pPr>
        <w:pStyle w:val="ListParagraph"/>
        <w:keepLines/>
        <w:numPr>
          <w:ilvl w:val="0"/>
          <w:numId w:val="13"/>
        </w:numPr>
        <w:tabs>
          <w:tab w:val="clear" w:pos="284"/>
          <w:tab w:val="left" w:pos="720"/>
        </w:tabs>
        <w:spacing w:line="360" w:lineRule="auto"/>
        <w:ind w:left="714" w:hanging="357"/>
        <w:rPr>
          <w:szCs w:val="24"/>
        </w:rPr>
      </w:pPr>
      <w:r>
        <w:rPr>
          <w:szCs w:val="24"/>
        </w:rPr>
        <w:t>The narrative premise (keep it brief</w:t>
      </w:r>
      <w:r w:rsidR="00054E22">
        <w:rPr>
          <w:szCs w:val="24"/>
        </w:rPr>
        <w:t>.</w:t>
      </w:r>
      <w:r>
        <w:rPr>
          <w:szCs w:val="24"/>
        </w:rPr>
        <w:t>)</w:t>
      </w:r>
    </w:p>
    <w:p w14:paraId="6051655F" w14:textId="3ABF4F8C" w:rsidR="00053079" w:rsidRDefault="00C17C57" w:rsidP="00053079">
      <w:pPr>
        <w:pStyle w:val="ListParagraph"/>
        <w:keepLines/>
        <w:numPr>
          <w:ilvl w:val="0"/>
          <w:numId w:val="13"/>
        </w:numPr>
        <w:tabs>
          <w:tab w:val="clear" w:pos="284"/>
          <w:tab w:val="left" w:pos="720"/>
        </w:tabs>
        <w:spacing w:line="360" w:lineRule="auto"/>
        <w:ind w:left="714" w:hanging="357"/>
        <w:rPr>
          <w:szCs w:val="24"/>
        </w:rPr>
      </w:pPr>
      <w:r>
        <w:rPr>
          <w:szCs w:val="24"/>
        </w:rPr>
        <w:t>The genre</w:t>
      </w:r>
      <w:r w:rsidR="008257CF">
        <w:rPr>
          <w:szCs w:val="24"/>
        </w:rPr>
        <w:t>/s</w:t>
      </w:r>
      <w:r w:rsidR="00054E22">
        <w:rPr>
          <w:szCs w:val="24"/>
        </w:rPr>
        <w:t>.</w:t>
      </w:r>
    </w:p>
    <w:p w14:paraId="03B3803C" w14:textId="3A3FC041" w:rsidR="00C17C57" w:rsidRDefault="00C17C57" w:rsidP="00C17C57">
      <w:pPr>
        <w:pStyle w:val="ListParagraph"/>
        <w:keepLines/>
        <w:numPr>
          <w:ilvl w:val="0"/>
          <w:numId w:val="13"/>
        </w:numPr>
        <w:tabs>
          <w:tab w:val="clear" w:pos="284"/>
          <w:tab w:val="left" w:pos="720"/>
        </w:tabs>
        <w:spacing w:line="360" w:lineRule="auto"/>
        <w:ind w:left="714" w:hanging="357"/>
        <w:rPr>
          <w:szCs w:val="24"/>
        </w:rPr>
      </w:pPr>
      <w:r>
        <w:rPr>
          <w:szCs w:val="24"/>
        </w:rPr>
        <w:t>The general gameplay loop</w:t>
      </w:r>
      <w:r w:rsidR="005F76B6">
        <w:rPr>
          <w:szCs w:val="24"/>
        </w:rPr>
        <w:t xml:space="preserve"> (the recurring form of gameplay the player will be repeating throughout the game</w:t>
      </w:r>
      <w:r w:rsidR="00054E22">
        <w:rPr>
          <w:szCs w:val="24"/>
        </w:rPr>
        <w:t>.</w:t>
      </w:r>
      <w:r w:rsidR="005F76B6">
        <w:rPr>
          <w:szCs w:val="24"/>
        </w:rPr>
        <w:t xml:space="preserve">) </w:t>
      </w:r>
    </w:p>
    <w:p w14:paraId="556BD99D" w14:textId="1336D96C" w:rsidR="00A26E9C" w:rsidRPr="005F76B6" w:rsidRDefault="00A26E9C" w:rsidP="00C17C57">
      <w:pPr>
        <w:pStyle w:val="ListParagraph"/>
        <w:keepLines/>
        <w:numPr>
          <w:ilvl w:val="0"/>
          <w:numId w:val="13"/>
        </w:numPr>
        <w:tabs>
          <w:tab w:val="clear" w:pos="284"/>
          <w:tab w:val="left" w:pos="720"/>
        </w:tabs>
        <w:spacing w:line="360" w:lineRule="auto"/>
        <w:ind w:left="714" w:hanging="357"/>
        <w:rPr>
          <w:szCs w:val="24"/>
        </w:rPr>
      </w:pPr>
      <w:r>
        <w:rPr>
          <w:szCs w:val="24"/>
        </w:rPr>
        <w:t>Any influence from other creator’s works</w:t>
      </w:r>
      <w:r w:rsidR="00054E22">
        <w:rPr>
          <w:szCs w:val="24"/>
        </w:rPr>
        <w:t>.</w:t>
      </w:r>
    </w:p>
    <w:tbl>
      <w:tblPr>
        <w:tblStyle w:val="TableGrid"/>
        <w:tblW w:w="9067" w:type="dxa"/>
        <w:tblLook w:val="0480" w:firstRow="0" w:lastRow="0" w:firstColumn="1" w:lastColumn="0" w:noHBand="0" w:noVBand="1"/>
      </w:tblPr>
      <w:tblGrid>
        <w:gridCol w:w="9067"/>
      </w:tblGrid>
      <w:tr w:rsidR="00C17C57" w14:paraId="58B1A7CE" w14:textId="77777777" w:rsidTr="00A26E9C">
        <w:trPr>
          <w:trHeight w:val="5205"/>
        </w:trPr>
        <w:tc>
          <w:tcPr>
            <w:tcW w:w="9067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646389B1" w14:textId="77777777" w:rsidR="00C17C57" w:rsidRPr="00EE1138" w:rsidRDefault="00C17C57" w:rsidP="00780751">
            <w:pPr>
              <w:pStyle w:val="Guidetext"/>
              <w:rPr>
                <w:i w:val="0"/>
                <w:iCs/>
                <w:color w:val="auto"/>
              </w:rPr>
            </w:pPr>
          </w:p>
          <w:p w14:paraId="59A637A5" w14:textId="77777777" w:rsidR="00C17C57" w:rsidRDefault="00C17C57" w:rsidP="00780751">
            <w:pPr>
              <w:pStyle w:val="Guidetext"/>
              <w:rPr>
                <w:i w:val="0"/>
                <w:iCs/>
                <w:color w:val="8B0000"/>
              </w:rPr>
            </w:pPr>
          </w:p>
        </w:tc>
      </w:tr>
    </w:tbl>
    <w:p w14:paraId="1828539C" w14:textId="1CA586C1" w:rsidR="00642E41" w:rsidRPr="00AF2857" w:rsidRDefault="00642E41" w:rsidP="00AF2857">
      <w:pPr>
        <w:keepLines/>
        <w:tabs>
          <w:tab w:val="clear" w:pos="284"/>
          <w:tab w:val="left" w:pos="720"/>
        </w:tabs>
        <w:spacing w:line="360" w:lineRule="auto"/>
        <w:rPr>
          <w:szCs w:val="24"/>
        </w:rPr>
      </w:pPr>
    </w:p>
    <w:p w14:paraId="0C645C64" w14:textId="66B40156" w:rsidR="00053079" w:rsidRDefault="00110F55" w:rsidP="00053079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hd w:val="clear" w:color="auto" w:fill="2D739F"/>
        <w:rPr>
          <w:b/>
          <w:color w:val="FFFFFF" w:themeColor="background1"/>
          <w:lang w:eastAsia="en-AU"/>
        </w:rPr>
      </w:pPr>
      <w:r>
        <w:rPr>
          <w:b/>
          <w:color w:val="FFFFFF" w:themeColor="background1"/>
          <w:lang w:eastAsia="en-AU"/>
        </w:rPr>
        <w:t>1.</w:t>
      </w:r>
      <w:r w:rsidR="00F30244">
        <w:rPr>
          <w:b/>
          <w:color w:val="FFFFFF" w:themeColor="background1"/>
          <w:lang w:eastAsia="en-AU"/>
        </w:rPr>
        <w:t>2</w:t>
      </w:r>
      <w:r w:rsidR="00053079">
        <w:rPr>
          <w:b/>
          <w:color w:val="FFFFFF" w:themeColor="background1"/>
          <w:lang w:eastAsia="en-AU"/>
        </w:rPr>
        <w:t xml:space="preserve">: Develop </w:t>
      </w:r>
      <w:r w:rsidR="000B1C95">
        <w:rPr>
          <w:b/>
          <w:color w:val="FFFFFF" w:themeColor="background1"/>
          <w:lang w:eastAsia="en-AU"/>
        </w:rPr>
        <w:t xml:space="preserve">your </w:t>
      </w:r>
      <w:r w:rsidR="00511600">
        <w:rPr>
          <w:b/>
          <w:color w:val="FFFFFF" w:themeColor="background1"/>
          <w:lang w:eastAsia="en-AU"/>
        </w:rPr>
        <w:t>script</w:t>
      </w:r>
      <w:r w:rsidR="000B1C95">
        <w:rPr>
          <w:b/>
          <w:color w:val="FFFFFF" w:themeColor="background1"/>
          <w:lang w:eastAsia="en-AU"/>
        </w:rPr>
        <w:t xml:space="preserve"> structure</w:t>
      </w:r>
    </w:p>
    <w:p w14:paraId="01391357" w14:textId="2E85F465" w:rsidR="00053079" w:rsidRDefault="00410743" w:rsidP="00053079">
      <w:pPr>
        <w:pStyle w:val="Body"/>
        <w:rPr>
          <w:lang w:eastAsia="en-AU"/>
        </w:rPr>
      </w:pPr>
      <w:r>
        <w:rPr>
          <w:lang w:eastAsia="en-AU"/>
        </w:rPr>
        <w:t>Now</w:t>
      </w:r>
      <w:r w:rsidR="00053079">
        <w:rPr>
          <w:lang w:eastAsia="en-AU"/>
        </w:rPr>
        <w:t xml:space="preserve"> </w:t>
      </w:r>
      <w:r w:rsidR="000B1C95">
        <w:rPr>
          <w:lang w:eastAsia="en-AU"/>
        </w:rPr>
        <w:t xml:space="preserve">develop the </w:t>
      </w:r>
      <w:r w:rsidR="008257CF">
        <w:rPr>
          <w:lang w:eastAsia="en-AU"/>
        </w:rPr>
        <w:t>structure</w:t>
      </w:r>
      <w:r w:rsidR="000B1C95">
        <w:rPr>
          <w:lang w:eastAsia="en-AU"/>
        </w:rPr>
        <w:t xml:space="preserve"> of your overarching narrative. </w:t>
      </w:r>
      <w:r w:rsidR="00053079">
        <w:rPr>
          <w:lang w:eastAsia="en-AU"/>
        </w:rPr>
        <w:t xml:space="preserve">Remember to be consistent with </w:t>
      </w:r>
      <w:r>
        <w:rPr>
          <w:lang w:eastAsia="en-AU"/>
        </w:rPr>
        <w:t>the</w:t>
      </w:r>
      <w:r w:rsidR="00053079">
        <w:rPr>
          <w:lang w:eastAsia="en-AU"/>
        </w:rPr>
        <w:t xml:space="preserve"> ideas presented</w:t>
      </w:r>
      <w:r>
        <w:rPr>
          <w:lang w:eastAsia="en-AU"/>
        </w:rPr>
        <w:t xml:space="preserve"> in your design brief</w:t>
      </w:r>
      <w:r w:rsidR="000B1C95">
        <w:rPr>
          <w:lang w:eastAsia="en-AU"/>
        </w:rPr>
        <w:t>.</w:t>
      </w:r>
      <w:r w:rsidR="00053079">
        <w:rPr>
          <w:lang w:eastAsia="en-AU"/>
        </w:rPr>
        <w:t xml:space="preserve"> </w:t>
      </w:r>
    </w:p>
    <w:p w14:paraId="152F48B9" w14:textId="7B2FA0BC" w:rsidR="00AF2857" w:rsidRDefault="00AF2857" w:rsidP="00AF2857">
      <w:pPr>
        <w:pStyle w:val="Body"/>
        <w:rPr>
          <w:lang w:eastAsia="en-AU"/>
        </w:rPr>
      </w:pPr>
      <w:r>
        <w:rPr>
          <w:lang w:eastAsia="en-AU"/>
        </w:rPr>
        <w:t>Th</w:t>
      </w:r>
      <w:r w:rsidR="000B1C95">
        <w:rPr>
          <w:lang w:eastAsia="en-AU"/>
        </w:rPr>
        <w:t xml:space="preserve">is </w:t>
      </w:r>
      <w:r>
        <w:rPr>
          <w:lang w:eastAsia="en-AU"/>
        </w:rPr>
        <w:t>should contain:</w:t>
      </w:r>
    </w:p>
    <w:p w14:paraId="520593EF" w14:textId="24C864B1" w:rsidR="00AF2857" w:rsidRDefault="00511600" w:rsidP="00AF2857">
      <w:pPr>
        <w:pStyle w:val="ListParagraph"/>
        <w:keepLines/>
        <w:numPr>
          <w:ilvl w:val="0"/>
          <w:numId w:val="13"/>
        </w:numPr>
        <w:tabs>
          <w:tab w:val="clear" w:pos="284"/>
          <w:tab w:val="left" w:pos="720"/>
        </w:tabs>
        <w:spacing w:line="360" w:lineRule="auto"/>
        <w:ind w:left="714" w:hanging="357"/>
        <w:rPr>
          <w:szCs w:val="24"/>
        </w:rPr>
      </w:pPr>
      <w:r>
        <w:rPr>
          <w:szCs w:val="24"/>
        </w:rPr>
        <w:t>A s</w:t>
      </w:r>
      <w:r w:rsidR="00AF2857">
        <w:rPr>
          <w:szCs w:val="24"/>
        </w:rPr>
        <w:t xml:space="preserve">ummary of </w:t>
      </w:r>
      <w:r w:rsidR="00BA14B0">
        <w:rPr>
          <w:szCs w:val="24"/>
        </w:rPr>
        <w:t>the stories major plot points from start to finish</w:t>
      </w:r>
      <w:r w:rsidR="00054E22">
        <w:rPr>
          <w:szCs w:val="24"/>
        </w:rPr>
        <w:t>.</w:t>
      </w:r>
    </w:p>
    <w:p w14:paraId="3B09108A" w14:textId="53619A27" w:rsidR="00AF2857" w:rsidRDefault="000B1C95" w:rsidP="00AF2857">
      <w:pPr>
        <w:pStyle w:val="ListParagraph"/>
        <w:keepLines/>
        <w:numPr>
          <w:ilvl w:val="0"/>
          <w:numId w:val="13"/>
        </w:numPr>
        <w:tabs>
          <w:tab w:val="clear" w:pos="284"/>
          <w:tab w:val="left" w:pos="720"/>
        </w:tabs>
        <w:spacing w:line="360" w:lineRule="auto"/>
        <w:ind w:left="714" w:hanging="357"/>
        <w:rPr>
          <w:szCs w:val="24"/>
        </w:rPr>
      </w:pPr>
      <w:r>
        <w:rPr>
          <w:szCs w:val="24"/>
        </w:rPr>
        <w:t>T</w:t>
      </w:r>
      <w:r w:rsidR="00AF2857">
        <w:rPr>
          <w:szCs w:val="24"/>
        </w:rPr>
        <w:t>he story setting</w:t>
      </w:r>
      <w:r w:rsidR="00054E22">
        <w:rPr>
          <w:szCs w:val="24"/>
        </w:rPr>
        <w:t>.</w:t>
      </w:r>
    </w:p>
    <w:p w14:paraId="73133B87" w14:textId="7A832F71" w:rsidR="005A4E57" w:rsidRPr="005A4E57" w:rsidRDefault="008257CF" w:rsidP="005A4E57">
      <w:pPr>
        <w:pStyle w:val="ListParagraph"/>
        <w:keepLines/>
        <w:numPr>
          <w:ilvl w:val="0"/>
          <w:numId w:val="13"/>
        </w:numPr>
        <w:tabs>
          <w:tab w:val="clear" w:pos="284"/>
          <w:tab w:val="left" w:pos="720"/>
        </w:tabs>
        <w:spacing w:line="360" w:lineRule="auto"/>
        <w:ind w:left="714" w:hanging="357"/>
        <w:rPr>
          <w:szCs w:val="24"/>
        </w:rPr>
      </w:pPr>
      <w:r>
        <w:rPr>
          <w:szCs w:val="24"/>
        </w:rPr>
        <w:t>The c</w:t>
      </w:r>
      <w:r w:rsidR="00AF2857">
        <w:rPr>
          <w:szCs w:val="24"/>
        </w:rPr>
        <w:t xml:space="preserve">haracters, their </w:t>
      </w:r>
      <w:r w:rsidR="00054E22">
        <w:rPr>
          <w:szCs w:val="24"/>
        </w:rPr>
        <w:t>backstories,</w:t>
      </w:r>
      <w:r w:rsidR="00AF2857">
        <w:rPr>
          <w:szCs w:val="24"/>
        </w:rPr>
        <w:t xml:space="preserve"> and their relations</w:t>
      </w:r>
      <w:r w:rsidR="00054E22">
        <w:rPr>
          <w:szCs w:val="24"/>
        </w:rPr>
        <w:t>.</w:t>
      </w:r>
    </w:p>
    <w:p w14:paraId="078545A8" w14:textId="1F38E436" w:rsidR="00053079" w:rsidRDefault="005A4E57" w:rsidP="00AF2857">
      <w:pPr>
        <w:pStyle w:val="Body"/>
        <w:rPr>
          <w:szCs w:val="24"/>
          <w:lang w:eastAsia="en-AU"/>
        </w:rPr>
      </w:pPr>
      <w:r>
        <w:rPr>
          <w:szCs w:val="24"/>
          <w:lang w:eastAsia="en-AU"/>
        </w:rPr>
        <w:t>Ensure that your story doesn’t conflict with any copyright or intellectual property standards or legislations (i.e. everything is your own work.)</w:t>
      </w:r>
      <w:r w:rsidR="00A26E9C">
        <w:rPr>
          <w:szCs w:val="24"/>
          <w:lang w:eastAsia="en-AU"/>
        </w:rPr>
        <w:t xml:space="preserve"> </w:t>
      </w:r>
      <w:r w:rsidR="00053079">
        <w:rPr>
          <w:szCs w:val="24"/>
          <w:lang w:eastAsia="en-AU"/>
        </w:rPr>
        <w:br/>
      </w:r>
    </w:p>
    <w:tbl>
      <w:tblPr>
        <w:tblStyle w:val="TableGrid"/>
        <w:tblW w:w="9067" w:type="dxa"/>
        <w:tblLook w:val="0480" w:firstRow="0" w:lastRow="0" w:firstColumn="1" w:lastColumn="0" w:noHBand="0" w:noVBand="1"/>
      </w:tblPr>
      <w:tblGrid>
        <w:gridCol w:w="9067"/>
      </w:tblGrid>
      <w:tr w:rsidR="00053079" w14:paraId="2829AF1A" w14:textId="77777777" w:rsidTr="008257CF">
        <w:trPr>
          <w:trHeight w:val="8648"/>
        </w:trPr>
        <w:tc>
          <w:tcPr>
            <w:tcW w:w="6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0E8E3693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  <w:bookmarkStart w:id="4" w:name="_Hlk107452436"/>
          </w:p>
          <w:p w14:paraId="00D0647F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55AC0D5D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44898F97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6C565AE3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47E997CC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67714526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7F76AD0D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06D9BB4B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69F2F18D" w14:textId="77777777" w:rsidR="00053079" w:rsidRDefault="00053079">
            <w:pPr>
              <w:pStyle w:val="Guidetext"/>
              <w:rPr>
                <w:i w:val="0"/>
                <w:iCs/>
                <w:color w:val="8B0000"/>
              </w:rPr>
            </w:pPr>
          </w:p>
        </w:tc>
      </w:tr>
      <w:bookmarkEnd w:id="4"/>
    </w:tbl>
    <w:p w14:paraId="622F3C1B" w14:textId="391FAB97" w:rsidR="00053079" w:rsidRDefault="00053079" w:rsidP="00053079">
      <w:pPr>
        <w:pStyle w:val="Body"/>
      </w:pPr>
    </w:p>
    <w:p w14:paraId="0EE04B3B" w14:textId="43FD7FB0" w:rsidR="003171EE" w:rsidRDefault="00110F55" w:rsidP="00053079">
      <w:pPr>
        <w:pStyle w:val="Heading2"/>
      </w:pPr>
      <w:r>
        <w:t>Task</w:t>
      </w:r>
      <w:r w:rsidR="00053079">
        <w:t xml:space="preserve"> 2: Prepare draft script and storyboards</w:t>
      </w:r>
    </w:p>
    <w:p w14:paraId="2CC89D8E" w14:textId="5C08A2EF" w:rsidR="00053079" w:rsidRDefault="003171EE" w:rsidP="00053079">
      <w:pPr>
        <w:pStyle w:val="Body"/>
      </w:pPr>
      <w:r>
        <w:t>A</w:t>
      </w:r>
      <w:r w:rsidR="00053079">
        <w:t xml:space="preserve">fter you develop the script structure, you can start thinking about writing a draft script </w:t>
      </w:r>
      <w:r w:rsidR="008257CF">
        <w:t>(A</w:t>
      </w:r>
      <w:r w:rsidR="00053079">
        <w:t>lways keep the design brief and game genre in mind whilst writing the script.</w:t>
      </w:r>
      <w:r w:rsidR="008257CF">
        <w:t>)</w:t>
      </w:r>
      <w:r w:rsidR="00053079">
        <w:t xml:space="preserve"> </w:t>
      </w:r>
    </w:p>
    <w:p w14:paraId="525F94C6" w14:textId="77777777" w:rsidR="008257CF" w:rsidRDefault="008257CF" w:rsidP="00053079">
      <w:pPr>
        <w:pStyle w:val="Body"/>
      </w:pPr>
    </w:p>
    <w:p w14:paraId="27512302" w14:textId="544773A1" w:rsidR="00053079" w:rsidRDefault="00110F55" w:rsidP="00053079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hd w:val="clear" w:color="auto" w:fill="2D739F"/>
        <w:rPr>
          <w:b/>
          <w:color w:val="FFFFFF" w:themeColor="background1"/>
          <w:lang w:eastAsia="en-AU"/>
        </w:rPr>
      </w:pPr>
      <w:r>
        <w:rPr>
          <w:b/>
          <w:color w:val="FFFFFF" w:themeColor="background1"/>
          <w:lang w:eastAsia="en-AU"/>
        </w:rPr>
        <w:t>2.1</w:t>
      </w:r>
      <w:r w:rsidR="00053079">
        <w:rPr>
          <w:b/>
          <w:color w:val="FFFFFF" w:themeColor="background1"/>
          <w:lang w:eastAsia="en-AU"/>
        </w:rPr>
        <w:t>: Write a draft script</w:t>
      </w:r>
    </w:p>
    <w:p w14:paraId="4261C614" w14:textId="77777777" w:rsidR="005F76B6" w:rsidRDefault="005F76B6" w:rsidP="00053079">
      <w:pPr>
        <w:pStyle w:val="Body"/>
        <w:rPr>
          <w:lang w:eastAsia="en-AU"/>
        </w:rPr>
      </w:pPr>
    </w:p>
    <w:p w14:paraId="2E90426F" w14:textId="412B3737" w:rsidR="00BA14B0" w:rsidRDefault="00BA14B0" w:rsidP="00053079">
      <w:pPr>
        <w:pStyle w:val="Body"/>
        <w:rPr>
          <w:lang w:eastAsia="en-AU"/>
        </w:rPr>
      </w:pPr>
      <w:r>
        <w:rPr>
          <w:lang w:eastAsia="en-AU"/>
        </w:rPr>
        <w:t>Write a</w:t>
      </w:r>
      <w:r w:rsidR="005F76B6">
        <w:rPr>
          <w:lang w:eastAsia="en-AU"/>
        </w:rPr>
        <w:t xml:space="preserve"> draft script of a</w:t>
      </w:r>
      <w:r w:rsidR="006E2A76">
        <w:rPr>
          <w:lang w:eastAsia="en-AU"/>
        </w:rPr>
        <w:t>n</w:t>
      </w:r>
      <w:r>
        <w:rPr>
          <w:lang w:eastAsia="en-AU"/>
        </w:rPr>
        <w:t xml:space="preserve"> exchange</w:t>
      </w:r>
      <w:r w:rsidR="006E2A76">
        <w:rPr>
          <w:lang w:eastAsia="en-AU"/>
        </w:rPr>
        <w:t xml:space="preserve"> between characters</w:t>
      </w:r>
      <w:r>
        <w:rPr>
          <w:lang w:eastAsia="en-AU"/>
        </w:rPr>
        <w:t xml:space="preserve"> </w:t>
      </w:r>
      <w:r w:rsidR="005F76B6">
        <w:rPr>
          <w:lang w:eastAsia="en-AU"/>
        </w:rPr>
        <w:t xml:space="preserve">using </w:t>
      </w:r>
      <w:r w:rsidR="005F76B6" w:rsidRPr="0015428F">
        <w:rPr>
          <w:highlight w:val="yellow"/>
          <w:lang w:eastAsia="en-AU"/>
        </w:rPr>
        <w:t>the Twine Website</w:t>
      </w:r>
      <w:r w:rsidR="005F76B6">
        <w:rPr>
          <w:lang w:eastAsia="en-AU"/>
        </w:rPr>
        <w:t xml:space="preserve">. This exchange must be between the player and at least one other character within your </w:t>
      </w:r>
      <w:r w:rsidR="00F30244">
        <w:rPr>
          <w:lang w:eastAsia="en-AU"/>
        </w:rPr>
        <w:t>story and</w:t>
      </w:r>
      <w:r w:rsidR="005F76B6">
        <w:rPr>
          <w:lang w:eastAsia="en-AU"/>
        </w:rPr>
        <w:t xml:space="preserve"> can take place at any point throughout the course of your narrative.</w:t>
      </w:r>
    </w:p>
    <w:p w14:paraId="46FEDC11" w14:textId="15E6CFAA" w:rsidR="005F76B6" w:rsidRDefault="005F76B6" w:rsidP="00053079">
      <w:pPr>
        <w:pStyle w:val="Body"/>
        <w:rPr>
          <w:lang w:eastAsia="en-AU"/>
        </w:rPr>
      </w:pPr>
      <w:r>
        <w:rPr>
          <w:lang w:eastAsia="en-AU"/>
        </w:rPr>
        <w:t xml:space="preserve">The sequence </w:t>
      </w:r>
      <w:r w:rsidRPr="005F76B6">
        <w:rPr>
          <w:b/>
          <w:bCs/>
          <w:lang w:eastAsia="en-AU"/>
        </w:rPr>
        <w:t>must</w:t>
      </w:r>
      <w:r>
        <w:rPr>
          <w:lang w:eastAsia="en-AU"/>
        </w:rPr>
        <w:t xml:space="preserve"> include:</w:t>
      </w:r>
    </w:p>
    <w:p w14:paraId="224BB9A4" w14:textId="29C24E88" w:rsidR="005F76B6" w:rsidRDefault="005F76B6" w:rsidP="005F76B6">
      <w:pPr>
        <w:pStyle w:val="Body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Some brief narration establishing the current situation</w:t>
      </w:r>
      <w:r w:rsidR="00054E22">
        <w:rPr>
          <w:lang w:eastAsia="en-AU"/>
        </w:rPr>
        <w:t>.</w:t>
      </w:r>
    </w:p>
    <w:p w14:paraId="37C809F4" w14:textId="1E4B76DF" w:rsidR="005F76B6" w:rsidRDefault="005F76B6" w:rsidP="005F76B6">
      <w:pPr>
        <w:pStyle w:val="Body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Your player and at least one other character</w:t>
      </w:r>
      <w:r w:rsidR="00054E22">
        <w:rPr>
          <w:lang w:eastAsia="en-AU"/>
        </w:rPr>
        <w:t>.</w:t>
      </w:r>
    </w:p>
    <w:p w14:paraId="360F1AEF" w14:textId="501C1D15" w:rsidR="006E2A76" w:rsidRDefault="005F76B6" w:rsidP="006E2A76">
      <w:pPr>
        <w:pStyle w:val="Body"/>
        <w:numPr>
          <w:ilvl w:val="0"/>
          <w:numId w:val="21"/>
        </w:numPr>
        <w:rPr>
          <w:lang w:eastAsia="en-AU"/>
        </w:rPr>
      </w:pPr>
      <w:r w:rsidRPr="005F76B6">
        <w:rPr>
          <w:b/>
          <w:bCs/>
          <w:i/>
          <w:iCs/>
          <w:u w:val="single"/>
          <w:lang w:eastAsia="en-AU"/>
        </w:rPr>
        <w:t>A minimum of 3 different dialogue decisions</w:t>
      </w:r>
      <w:r>
        <w:rPr>
          <w:lang w:eastAsia="en-AU"/>
        </w:rPr>
        <w:t xml:space="preserve"> your player can make</w:t>
      </w:r>
      <w:r w:rsidR="00054E22">
        <w:rPr>
          <w:lang w:eastAsia="en-AU"/>
        </w:rPr>
        <w:t>.</w:t>
      </w:r>
    </w:p>
    <w:p w14:paraId="28AFB4AE" w14:textId="619480D3" w:rsidR="006E2A76" w:rsidRDefault="006E2A76" w:rsidP="006E2A76">
      <w:pPr>
        <w:pStyle w:val="Body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 xml:space="preserve">At least one other occurrence </w:t>
      </w:r>
      <w:r w:rsidRPr="00F30244">
        <w:rPr>
          <w:i/>
          <w:iCs/>
          <w:lang w:eastAsia="en-AU"/>
        </w:rPr>
        <w:t>outside</w:t>
      </w:r>
      <w:r>
        <w:rPr>
          <w:lang w:eastAsia="en-AU"/>
        </w:rPr>
        <w:t xml:space="preserve"> of the dialogue (can’t exclusively be 2 characters talking to each other.)</w:t>
      </w:r>
    </w:p>
    <w:p w14:paraId="0A1D5ED0" w14:textId="31BBB516" w:rsidR="005F76B6" w:rsidRDefault="005F76B6" w:rsidP="005F76B6">
      <w:pPr>
        <w:pStyle w:val="Body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Some brief narration concluding the sequence and establishing what it would lead into (gameplay, cutscene etc.)</w:t>
      </w:r>
    </w:p>
    <w:p w14:paraId="7C9FEAB3" w14:textId="1DFBC3B3" w:rsidR="00A7439D" w:rsidRDefault="00A7439D" w:rsidP="00053079">
      <w:pPr>
        <w:pStyle w:val="Body"/>
        <w:rPr>
          <w:lang w:eastAsia="en-AU"/>
        </w:rPr>
      </w:pPr>
    </w:p>
    <w:p w14:paraId="01A580AD" w14:textId="77777777" w:rsidR="009A309F" w:rsidRDefault="009A309F" w:rsidP="008257CF">
      <w:pPr>
        <w:pStyle w:val="Body"/>
        <w:rPr>
          <w:lang w:eastAsia="en-AU"/>
        </w:rPr>
      </w:pPr>
      <w:r>
        <w:rPr>
          <w:lang w:eastAsia="en-AU"/>
        </w:rPr>
        <w:t xml:space="preserve">If you’re unsure as to how to use Twine, a tutorial will be provided on the Moodle. </w:t>
      </w:r>
    </w:p>
    <w:p w14:paraId="767C957D" w14:textId="1D3E05B8" w:rsidR="008257CF" w:rsidRPr="005F76B6" w:rsidRDefault="008257CF" w:rsidP="008257CF">
      <w:pPr>
        <w:pStyle w:val="Body"/>
        <w:rPr>
          <w:b/>
          <w:bCs/>
          <w:u w:val="single"/>
          <w:lang w:eastAsia="en-AU"/>
        </w:rPr>
      </w:pPr>
      <w:r w:rsidRPr="005F76B6">
        <w:rPr>
          <w:b/>
          <w:bCs/>
          <w:u w:val="single"/>
          <w:lang w:eastAsia="en-AU"/>
        </w:rPr>
        <w:t xml:space="preserve">Once completed, </w:t>
      </w:r>
      <w:r w:rsidR="00DE05B7" w:rsidRPr="005F76B6">
        <w:rPr>
          <w:b/>
          <w:bCs/>
          <w:u w:val="single"/>
          <w:lang w:eastAsia="en-AU"/>
        </w:rPr>
        <w:t xml:space="preserve">build your Twine sequence as a html file and upload it alongside your submission. </w:t>
      </w:r>
    </w:p>
    <w:p w14:paraId="4C258A27" w14:textId="77777777" w:rsidR="008257CF" w:rsidRDefault="008257CF" w:rsidP="008257CF">
      <w:pPr>
        <w:pStyle w:val="Body"/>
        <w:rPr>
          <w:lang w:eastAsia="en-AU"/>
        </w:rPr>
      </w:pPr>
    </w:p>
    <w:p w14:paraId="787B4FB7" w14:textId="24F6F43B" w:rsidR="008257CF" w:rsidRDefault="0015428F" w:rsidP="008257CF">
      <w:pPr>
        <w:pStyle w:val="Body"/>
        <w:ind w:left="720"/>
        <w:rPr>
          <w:b/>
          <w:bCs/>
          <w:u w:val="single"/>
          <w:lang w:eastAsia="en-AU"/>
        </w:rPr>
      </w:pPr>
      <w:r>
        <w:rPr>
          <w:b/>
          <w:bCs/>
          <w:u w:val="single"/>
          <w:lang w:eastAsia="en-AU"/>
        </w:rPr>
        <w:t>Dungeon</w:t>
      </w:r>
    </w:p>
    <w:p w14:paraId="04D73174" w14:textId="77777777" w:rsidR="0015428F" w:rsidRPr="00A7439D" w:rsidRDefault="0015428F" w:rsidP="008257CF">
      <w:pPr>
        <w:pStyle w:val="Body"/>
        <w:ind w:left="720"/>
        <w:rPr>
          <w:b/>
          <w:bCs/>
          <w:u w:val="single"/>
          <w:lang w:eastAsia="en-AU"/>
        </w:rPr>
      </w:pPr>
    </w:p>
    <w:p w14:paraId="2DAE22E8" w14:textId="77777777" w:rsidR="008257CF" w:rsidRDefault="008257CF" w:rsidP="008257CF">
      <w:pPr>
        <w:pStyle w:val="Body"/>
        <w:rPr>
          <w:lang w:eastAsia="en-AU"/>
        </w:rPr>
      </w:pPr>
    </w:p>
    <w:p w14:paraId="0C7DE8D7" w14:textId="77777777" w:rsidR="008257CF" w:rsidRDefault="008257CF" w:rsidP="008257CF">
      <w:pPr>
        <w:pStyle w:val="Body"/>
        <w:rPr>
          <w:lang w:eastAsia="en-AU"/>
        </w:rPr>
      </w:pPr>
    </w:p>
    <w:p w14:paraId="34651DDE" w14:textId="77777777" w:rsidR="008257CF" w:rsidRDefault="00053079" w:rsidP="008257CF">
      <w:pPr>
        <w:pStyle w:val="Body"/>
        <w:rPr>
          <w:lang w:eastAsia="en-AU"/>
        </w:rPr>
      </w:pPr>
      <w:r w:rsidRPr="00A7439D">
        <w:rPr>
          <w:b/>
          <w:bCs/>
          <w:u w:val="single"/>
          <w:lang w:eastAsia="en-AU"/>
        </w:rPr>
        <w:br/>
      </w:r>
    </w:p>
    <w:p w14:paraId="020D97F8" w14:textId="5E8BC229" w:rsidR="00A913C7" w:rsidRDefault="00A913C7" w:rsidP="00053079">
      <w:pPr>
        <w:pStyle w:val="Body"/>
        <w:rPr>
          <w:lang w:eastAsia="en-AU"/>
        </w:rPr>
      </w:pPr>
    </w:p>
    <w:p w14:paraId="300AAE0A" w14:textId="2F05C7DE" w:rsidR="009A309F" w:rsidRDefault="009A309F" w:rsidP="00053079">
      <w:pPr>
        <w:pStyle w:val="Body"/>
        <w:rPr>
          <w:lang w:eastAsia="en-AU"/>
        </w:rPr>
      </w:pPr>
    </w:p>
    <w:p w14:paraId="727ADD2B" w14:textId="77777777" w:rsidR="00DE05B7" w:rsidRDefault="00DE05B7" w:rsidP="00053079">
      <w:pPr>
        <w:pStyle w:val="Body"/>
        <w:rPr>
          <w:lang w:eastAsia="en-AU"/>
        </w:rPr>
      </w:pPr>
    </w:p>
    <w:p w14:paraId="25604CA6" w14:textId="4F370077" w:rsidR="00053079" w:rsidRDefault="00110F55" w:rsidP="00053079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hd w:val="clear" w:color="auto" w:fill="2D739F"/>
        <w:rPr>
          <w:b/>
          <w:color w:val="FFFFFF" w:themeColor="background1"/>
          <w:lang w:eastAsia="en-AU"/>
        </w:rPr>
      </w:pPr>
      <w:r>
        <w:rPr>
          <w:b/>
          <w:color w:val="FFFFFF" w:themeColor="background1"/>
          <w:lang w:eastAsia="en-AU"/>
        </w:rPr>
        <w:t>2.2</w:t>
      </w:r>
      <w:r w:rsidR="00053079">
        <w:rPr>
          <w:b/>
          <w:color w:val="FFFFFF" w:themeColor="background1"/>
          <w:lang w:eastAsia="en-AU"/>
        </w:rPr>
        <w:t xml:space="preserve">: </w:t>
      </w:r>
      <w:r w:rsidR="00D00420">
        <w:rPr>
          <w:b/>
          <w:color w:val="FFFFFF" w:themeColor="background1"/>
          <w:lang w:eastAsia="en-AU"/>
        </w:rPr>
        <w:t>Develop Storyboards</w:t>
      </w:r>
    </w:p>
    <w:p w14:paraId="7A6941C3" w14:textId="25643A87" w:rsidR="00053079" w:rsidRDefault="00D00420" w:rsidP="00053079">
      <w:pPr>
        <w:pStyle w:val="Body"/>
        <w:rPr>
          <w:lang w:eastAsia="en-AU"/>
        </w:rPr>
      </w:pPr>
      <w:r>
        <w:rPr>
          <w:lang w:eastAsia="en-AU"/>
        </w:rPr>
        <w:t xml:space="preserve">Storyboard a brief narrative sequence from your game. You must use a minimum of 6 </w:t>
      </w:r>
      <w:r w:rsidR="00F30244">
        <w:rPr>
          <w:lang w:eastAsia="en-AU"/>
        </w:rPr>
        <w:t>storyboards and</w:t>
      </w:r>
      <w:r>
        <w:rPr>
          <w:lang w:eastAsia="en-AU"/>
        </w:rPr>
        <w:t xml:space="preserve"> may refer to any sequence from any point across the story.</w:t>
      </w:r>
    </w:p>
    <w:p w14:paraId="330CBE4A" w14:textId="69888C1E" w:rsidR="00053079" w:rsidRDefault="000A7A6F" w:rsidP="00053079">
      <w:pPr>
        <w:pStyle w:val="Body"/>
        <w:rPr>
          <w:lang w:eastAsia="en-AU"/>
        </w:rPr>
      </w:pPr>
      <w:r>
        <w:rPr>
          <w:lang w:eastAsia="en-AU"/>
        </w:rPr>
        <w:t>For</w:t>
      </w:r>
      <w:r w:rsidR="00053079">
        <w:rPr>
          <w:lang w:eastAsia="en-AU"/>
        </w:rPr>
        <w:t xml:space="preserve"> this task, you can use pen &amp; paper or any digital drawing tool to develop </w:t>
      </w:r>
      <w:r w:rsidR="00F30244">
        <w:rPr>
          <w:lang w:eastAsia="en-AU"/>
        </w:rPr>
        <w:t xml:space="preserve">the </w:t>
      </w:r>
      <w:r w:rsidR="00053079">
        <w:rPr>
          <w:lang w:eastAsia="en-AU"/>
        </w:rPr>
        <w:t xml:space="preserve">storyboards </w:t>
      </w:r>
      <w:r w:rsidR="00AF2857">
        <w:rPr>
          <w:lang w:eastAsia="en-AU"/>
        </w:rPr>
        <w:t>(they can be kept very rough/simple as long as they are legible.)</w:t>
      </w:r>
    </w:p>
    <w:p w14:paraId="0AECFED1" w14:textId="2743BC5D" w:rsidR="00053079" w:rsidRDefault="00F30244" w:rsidP="00053079">
      <w:pPr>
        <w:pStyle w:val="Body"/>
        <w:rPr>
          <w:lang w:eastAsia="en-AU"/>
        </w:rPr>
      </w:pPr>
      <w:r>
        <w:rPr>
          <w:lang w:eastAsia="en-AU"/>
        </w:rPr>
        <w:t xml:space="preserve">Include your storyboards in the space below </w:t>
      </w:r>
      <w:r>
        <w:rPr>
          <w:i/>
          <w:iCs/>
          <w:lang w:eastAsia="en-AU"/>
        </w:rPr>
        <w:t xml:space="preserve">or </w:t>
      </w:r>
      <w:r>
        <w:rPr>
          <w:lang w:eastAsia="en-AU"/>
        </w:rPr>
        <w:t>as a separate submission.</w:t>
      </w:r>
      <w:r w:rsidR="00053079">
        <w:rPr>
          <w:lang w:eastAsia="en-AU"/>
        </w:rPr>
        <w:br/>
      </w:r>
    </w:p>
    <w:tbl>
      <w:tblPr>
        <w:tblStyle w:val="TableGrid"/>
        <w:tblW w:w="9067" w:type="dxa"/>
        <w:tblLook w:val="0480" w:firstRow="0" w:lastRow="0" w:firstColumn="1" w:lastColumn="0" w:noHBand="0" w:noVBand="1"/>
      </w:tblPr>
      <w:tblGrid>
        <w:gridCol w:w="9067"/>
      </w:tblGrid>
      <w:tr w:rsidR="00EE1138" w:rsidRPr="00EE1138" w14:paraId="1F605FAD" w14:textId="77777777" w:rsidTr="00053079">
        <w:trPr>
          <w:trHeight w:val="9177"/>
        </w:trPr>
        <w:tc>
          <w:tcPr>
            <w:tcW w:w="9067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40F85AE9" w14:textId="6D073D04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  <w:r w:rsidRPr="00EE1138">
              <w:rPr>
                <w:i w:val="0"/>
                <w:iCs/>
                <w:color w:val="auto"/>
              </w:rPr>
              <w:t xml:space="preserve"> </w:t>
            </w:r>
          </w:p>
          <w:p w14:paraId="35CE742C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4C4B80FE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07A07548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31BFF8F0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2CBDE85B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0C87A462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4AB9F55B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5B066EE9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20D9CC18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5E777A53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  <w:p w14:paraId="289CB88A" w14:textId="77777777" w:rsidR="00053079" w:rsidRPr="00EE1138" w:rsidRDefault="00053079">
            <w:pPr>
              <w:pStyle w:val="Guidetext"/>
              <w:rPr>
                <w:i w:val="0"/>
                <w:iCs/>
                <w:color w:val="auto"/>
              </w:rPr>
            </w:pPr>
          </w:p>
        </w:tc>
      </w:tr>
    </w:tbl>
    <w:p w14:paraId="692478BF" w14:textId="77777777" w:rsidR="00CC206A" w:rsidRDefault="00CC206A" w:rsidP="00053079">
      <w:pPr>
        <w:pStyle w:val="Heading2"/>
      </w:pPr>
    </w:p>
    <w:p w14:paraId="25012E6B" w14:textId="77777777" w:rsidR="00AF2857" w:rsidRDefault="00AF2857" w:rsidP="00053079">
      <w:pPr>
        <w:pStyle w:val="Heading2"/>
      </w:pPr>
    </w:p>
    <w:p w14:paraId="5E0814D0" w14:textId="07051250" w:rsidR="00053079" w:rsidRDefault="00110F55" w:rsidP="00053079">
      <w:pPr>
        <w:pStyle w:val="Heading2"/>
      </w:pPr>
      <w:r>
        <w:t>Task</w:t>
      </w:r>
      <w:r w:rsidR="00053079">
        <w:t xml:space="preserve"> 3: </w:t>
      </w:r>
      <w:r w:rsidR="009A309F">
        <w:t>Undertake focus testing and update final script</w:t>
      </w:r>
    </w:p>
    <w:p w14:paraId="5923C538" w14:textId="77777777" w:rsidR="009A309F" w:rsidRPr="009A309F" w:rsidRDefault="009A309F" w:rsidP="009A309F">
      <w:pPr>
        <w:rPr>
          <w:lang w:eastAsia="en-AU"/>
        </w:rPr>
      </w:pPr>
    </w:p>
    <w:p w14:paraId="03966C10" w14:textId="0B863E1B" w:rsidR="00053079" w:rsidRDefault="00110F55" w:rsidP="00053079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hd w:val="clear" w:color="auto" w:fill="2D739F"/>
        <w:rPr>
          <w:b/>
          <w:color w:val="FFFFFF" w:themeColor="background1"/>
          <w:lang w:eastAsia="en-AU"/>
        </w:rPr>
      </w:pPr>
      <w:r>
        <w:rPr>
          <w:b/>
          <w:color w:val="FFFFFF" w:themeColor="background1"/>
          <w:lang w:eastAsia="en-AU"/>
        </w:rPr>
        <w:t>3.1</w:t>
      </w:r>
      <w:r w:rsidR="00053079">
        <w:rPr>
          <w:b/>
          <w:color w:val="FFFFFF" w:themeColor="background1"/>
          <w:lang w:eastAsia="en-AU"/>
        </w:rPr>
        <w:t>: Undertake focus testing</w:t>
      </w:r>
    </w:p>
    <w:p w14:paraId="3CBC5B82" w14:textId="5989189C" w:rsidR="00053079" w:rsidRDefault="009A309F" w:rsidP="00053079">
      <w:pPr>
        <w:pStyle w:val="Body"/>
      </w:pPr>
      <w:proofErr w:type="gramStart"/>
      <w:r>
        <w:t>In order to</w:t>
      </w:r>
      <w:proofErr w:type="gramEnd"/>
      <w:r>
        <w:t xml:space="preserve"> receive </w:t>
      </w:r>
      <w:r w:rsidR="00F30244">
        <w:t>feedback,</w:t>
      </w:r>
      <w:r w:rsidR="00053079">
        <w:t xml:space="preserve"> you need to recruit a group of participants to conduct focus testing of you</w:t>
      </w:r>
      <w:r w:rsidR="00511600">
        <w:t xml:space="preserve">r script (only the Twine sequence, </w:t>
      </w:r>
      <w:r w:rsidR="00511600" w:rsidRPr="00511600">
        <w:rPr>
          <w:b/>
          <w:bCs/>
          <w:i/>
          <w:iCs/>
        </w:rPr>
        <w:t>not</w:t>
      </w:r>
      <w:r w:rsidR="00511600">
        <w:t xml:space="preserve"> the storyboards</w:t>
      </w:r>
      <w:r w:rsidR="00053079">
        <w:t>.</w:t>
      </w:r>
      <w:r w:rsidR="00511600">
        <w:t>)</w:t>
      </w:r>
      <w:r w:rsidR="00053079">
        <w:t xml:space="preserve"> Ideally the participants should be consumers of the proposed game, but for the purpose of this task, you can organise a group of </w:t>
      </w:r>
      <w:r w:rsidR="00EE1138">
        <w:t>at least 2</w:t>
      </w:r>
      <w:r w:rsidR="00053079">
        <w:t xml:space="preserve"> individuals (fellow students/friends/family members) and </w:t>
      </w:r>
      <w:r w:rsidR="00EE1138">
        <w:t xml:space="preserve">provide your </w:t>
      </w:r>
      <w:r>
        <w:t>twine sequence</w:t>
      </w:r>
      <w:r w:rsidR="00EE1138">
        <w:t xml:space="preserve"> for feedback. This can be done in person, in an online call or through email/messaging.</w:t>
      </w:r>
    </w:p>
    <w:p w14:paraId="65B57AE6" w14:textId="01521E80" w:rsidR="00053079" w:rsidRDefault="009A309F" w:rsidP="00053079">
      <w:pPr>
        <w:pStyle w:val="Body"/>
      </w:pPr>
      <w:r>
        <w:t>Following the focus</w:t>
      </w:r>
      <w:r w:rsidR="00053079">
        <w:t xml:space="preserve"> testing</w:t>
      </w:r>
      <w:r>
        <w:t>,</w:t>
      </w:r>
      <w:r w:rsidR="00053079">
        <w:t xml:space="preserve"> ask </w:t>
      </w:r>
      <w:r>
        <w:t xml:space="preserve">the </w:t>
      </w:r>
      <w:r w:rsidR="00053079">
        <w:t>participants questions like:</w:t>
      </w:r>
    </w:p>
    <w:p w14:paraId="1F019210" w14:textId="34A826CE" w:rsidR="009A309F" w:rsidRDefault="00EE1138" w:rsidP="00053079">
      <w:pPr>
        <w:pStyle w:val="Body"/>
        <w:numPr>
          <w:ilvl w:val="0"/>
          <w:numId w:val="18"/>
        </w:numPr>
      </w:pPr>
      <w:r>
        <w:t>Is the writing cohesive</w:t>
      </w:r>
      <w:r w:rsidR="009A309F">
        <w:t xml:space="preserve">? </w:t>
      </w:r>
    </w:p>
    <w:p w14:paraId="7E38B6DF" w14:textId="2CD39671" w:rsidR="00053079" w:rsidRDefault="009A309F" w:rsidP="00053079">
      <w:pPr>
        <w:pStyle w:val="Body"/>
        <w:numPr>
          <w:ilvl w:val="0"/>
          <w:numId w:val="18"/>
        </w:numPr>
      </w:pPr>
      <w:r>
        <w:t>Is there anything that seemed redundant?</w:t>
      </w:r>
    </w:p>
    <w:tbl>
      <w:tblPr>
        <w:tblStyle w:val="TableGrid"/>
        <w:tblpPr w:leftFromText="180" w:rightFromText="180" w:vertAnchor="text" w:horzAnchor="margin" w:tblpY="681"/>
        <w:tblW w:w="9067" w:type="dxa"/>
        <w:tblLook w:val="0480" w:firstRow="0" w:lastRow="0" w:firstColumn="1" w:lastColumn="0" w:noHBand="0" w:noVBand="1"/>
      </w:tblPr>
      <w:tblGrid>
        <w:gridCol w:w="9067"/>
      </w:tblGrid>
      <w:tr w:rsidR="009A309F" w:rsidRPr="00EE1138" w14:paraId="482A901C" w14:textId="77777777" w:rsidTr="009A309F">
        <w:trPr>
          <w:trHeight w:val="3350"/>
        </w:trPr>
        <w:tc>
          <w:tcPr>
            <w:tcW w:w="9067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EB27C4F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2057E18E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6674CBFE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29C2AD16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2C76E85B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68BCA9D9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28CCCBEA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46A5AAE5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2EA1B15C" w14:textId="23E75E1C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7E122D23" w14:textId="1A5A972C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2066256A" w14:textId="09B6105A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289E130E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0C1DDBF5" w14:textId="77777777" w:rsidR="009A309F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  <w:p w14:paraId="708C0F0E" w14:textId="77777777" w:rsidR="009A309F" w:rsidRPr="00EE1138" w:rsidRDefault="009A309F" w:rsidP="009A309F">
            <w:pPr>
              <w:pStyle w:val="Guidetext"/>
              <w:rPr>
                <w:i w:val="0"/>
                <w:iCs/>
                <w:color w:val="auto"/>
              </w:rPr>
            </w:pPr>
          </w:p>
        </w:tc>
      </w:tr>
    </w:tbl>
    <w:p w14:paraId="23C084D3" w14:textId="72F13B6A" w:rsidR="00F76E89" w:rsidRPr="00EE1138" w:rsidRDefault="00053079" w:rsidP="009A309F">
      <w:pPr>
        <w:pStyle w:val="Body"/>
        <w:numPr>
          <w:ilvl w:val="0"/>
          <w:numId w:val="18"/>
        </w:numPr>
      </w:pPr>
      <w:r>
        <w:t>What aspects of the narrative are most engaging?</w:t>
      </w:r>
    </w:p>
    <w:p w14:paraId="3B258479" w14:textId="2957EAB4" w:rsidR="009A309F" w:rsidRDefault="009A309F" w:rsidP="00CC3379">
      <w:pPr>
        <w:pStyle w:val="Body"/>
        <w:rPr>
          <w:lang w:eastAsia="en-AU"/>
        </w:rPr>
      </w:pPr>
    </w:p>
    <w:p w14:paraId="2CD3BF94" w14:textId="77777777" w:rsidR="009A309F" w:rsidRDefault="009A309F" w:rsidP="00CC3379">
      <w:pPr>
        <w:pStyle w:val="Body"/>
        <w:rPr>
          <w:lang w:eastAsia="en-AU"/>
        </w:rPr>
      </w:pPr>
    </w:p>
    <w:p w14:paraId="4F0BF2EC" w14:textId="3D0BCA93" w:rsidR="00CC3379" w:rsidRDefault="00110F55" w:rsidP="00CC3379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hd w:val="clear" w:color="auto" w:fill="2D739F"/>
        <w:rPr>
          <w:b/>
          <w:color w:val="FFFFFF" w:themeColor="background1"/>
          <w:lang w:eastAsia="en-AU"/>
        </w:rPr>
      </w:pPr>
      <w:r>
        <w:rPr>
          <w:b/>
          <w:color w:val="FFFFFF" w:themeColor="background1"/>
          <w:lang w:eastAsia="en-AU"/>
        </w:rPr>
        <w:t>3.2</w:t>
      </w:r>
      <w:r w:rsidR="00CC3379">
        <w:rPr>
          <w:b/>
          <w:color w:val="FFFFFF" w:themeColor="background1"/>
          <w:lang w:eastAsia="en-AU"/>
        </w:rPr>
        <w:t>: Collate and respond to focus testing feedback</w:t>
      </w:r>
    </w:p>
    <w:p w14:paraId="75F012B4" w14:textId="56D76739" w:rsidR="00A66CD4" w:rsidRDefault="009A309F" w:rsidP="00CC3379">
      <w:pPr>
        <w:pStyle w:val="Body"/>
      </w:pPr>
      <w:bookmarkStart w:id="5" w:name="_Int_j2vu5C87"/>
      <w:r>
        <w:rPr>
          <w:lang w:eastAsia="en-AU"/>
        </w:rPr>
        <w:t>In this final stage you need to revise your script in line with the feedback obtained during focus testing.</w:t>
      </w:r>
      <w:bookmarkEnd w:id="5"/>
      <w:r w:rsidR="00CC3379">
        <w:t xml:space="preserve"> </w:t>
      </w:r>
      <w:r w:rsidR="00A66CD4">
        <w:t>Create a copy of your Twine sequence and m</w:t>
      </w:r>
      <w:r w:rsidR="00CC3379">
        <w:t>ake the changes wherever relevant</w:t>
      </w:r>
      <w:r w:rsidR="00DE05B7">
        <w:t xml:space="preserve">. </w:t>
      </w:r>
      <w:r w:rsidR="00A66CD4">
        <w:t xml:space="preserve">If no amendments were suggested in feedback, </w:t>
      </w:r>
      <w:r w:rsidR="00511600">
        <w:t xml:space="preserve">either </w:t>
      </w:r>
      <w:r w:rsidR="00A66CD4">
        <w:t>refine at least one aspect of your script</w:t>
      </w:r>
      <w:r w:rsidR="00511600">
        <w:t xml:space="preserve"> or make another minor addition</w:t>
      </w:r>
      <w:r w:rsidR="00A66CD4">
        <w:t xml:space="preserve"> yourself.</w:t>
      </w:r>
      <w:r w:rsidR="00DE05B7">
        <w:t xml:space="preserve"> </w:t>
      </w:r>
    </w:p>
    <w:p w14:paraId="2A5B7084" w14:textId="558BECCC" w:rsidR="00DE05B7" w:rsidRDefault="00DE05B7" w:rsidP="00CC3379">
      <w:pPr>
        <w:pStyle w:val="Body"/>
      </w:pPr>
      <w:r>
        <w:t>Once built, appropriately label your updated Twine html file and submit it alongside everything else.</w:t>
      </w:r>
    </w:p>
    <w:p w14:paraId="71956BEA" w14:textId="77777777" w:rsidR="00CC3379" w:rsidRDefault="00CC3379" w:rsidP="00CC3379">
      <w:pPr>
        <w:pStyle w:val="Body"/>
      </w:pPr>
    </w:p>
    <w:p w14:paraId="644B0914" w14:textId="6ED28FBA" w:rsidR="00110F55" w:rsidRDefault="00110F55" w:rsidP="00110F55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hd w:val="clear" w:color="auto" w:fill="2D739F"/>
        <w:rPr>
          <w:b/>
          <w:color w:val="FFFFFF" w:themeColor="background1"/>
          <w:lang w:eastAsia="en-AU"/>
        </w:rPr>
      </w:pPr>
      <w:r>
        <w:rPr>
          <w:b/>
          <w:color w:val="FFFFFF" w:themeColor="background1"/>
          <w:lang w:eastAsia="en-AU"/>
        </w:rPr>
        <w:t>3.3: Obtain final sign-off</w:t>
      </w:r>
    </w:p>
    <w:p w14:paraId="2663DA4D" w14:textId="4A3F7977" w:rsidR="00110F55" w:rsidRDefault="00110F55" w:rsidP="00110F55">
      <w:pPr>
        <w:pStyle w:val="Body"/>
      </w:pPr>
      <w:r>
        <w:rPr>
          <w:lang w:eastAsia="en-AU"/>
        </w:rPr>
        <w:t xml:space="preserve">Present your final script </w:t>
      </w:r>
      <w:r w:rsidR="00E35B29">
        <w:rPr>
          <w:lang w:eastAsia="en-AU"/>
        </w:rPr>
        <w:t xml:space="preserve">in the appropriate format </w:t>
      </w:r>
      <w:r>
        <w:rPr>
          <w:lang w:eastAsia="en-AU"/>
        </w:rPr>
        <w:t>to your assessor for the final sign-off:</w:t>
      </w:r>
    </w:p>
    <w:tbl>
      <w:tblPr>
        <w:tblStyle w:val="TableGrid"/>
        <w:tblpPr w:leftFromText="180" w:rightFromText="180" w:vertAnchor="text" w:horzAnchor="margin" w:tblpYSpec="center"/>
        <w:tblW w:w="9067" w:type="dxa"/>
        <w:tblLook w:val="0480" w:firstRow="0" w:lastRow="0" w:firstColumn="1" w:lastColumn="0" w:noHBand="0" w:noVBand="1"/>
      </w:tblPr>
      <w:tblGrid>
        <w:gridCol w:w="9067"/>
      </w:tblGrid>
      <w:tr w:rsidR="00110F55" w:rsidRPr="00EE1138" w14:paraId="2037A90E" w14:textId="77777777" w:rsidTr="00110F55">
        <w:trPr>
          <w:trHeight w:val="699"/>
        </w:trPr>
        <w:tc>
          <w:tcPr>
            <w:tcW w:w="9067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01351D9" w14:textId="77777777" w:rsidR="00110F55" w:rsidRPr="00EE1138" w:rsidRDefault="00110F55" w:rsidP="00110F55">
            <w:pPr>
              <w:pStyle w:val="Guidetext"/>
              <w:rPr>
                <w:i w:val="0"/>
                <w:iCs/>
                <w:color w:val="auto"/>
              </w:rPr>
            </w:pPr>
          </w:p>
        </w:tc>
      </w:tr>
    </w:tbl>
    <w:p w14:paraId="521098E4" w14:textId="4FEAE99A" w:rsidR="00110F55" w:rsidRPr="00EE1138" w:rsidRDefault="00110F55" w:rsidP="00110F55">
      <w:pPr>
        <w:pStyle w:val="Body"/>
      </w:pPr>
    </w:p>
    <w:p w14:paraId="0C59DF48" w14:textId="2B6634AB" w:rsidR="00CC3379" w:rsidRDefault="00CC3379" w:rsidP="00CC3379">
      <w:pPr>
        <w:tabs>
          <w:tab w:val="clear" w:pos="284"/>
          <w:tab w:val="left" w:pos="720"/>
        </w:tabs>
        <w:spacing w:before="0" w:after="200" w:line="276" w:lineRule="auto"/>
      </w:pPr>
    </w:p>
    <w:p w14:paraId="0DCD1167" w14:textId="77777777" w:rsidR="00CC3379" w:rsidRDefault="00CC3379" w:rsidP="00CC3379">
      <w:pPr>
        <w:keepLines/>
        <w:tabs>
          <w:tab w:val="clear" w:pos="284"/>
          <w:tab w:val="left" w:pos="720"/>
        </w:tabs>
        <w:spacing w:line="360" w:lineRule="auto"/>
        <w:rPr>
          <w:szCs w:val="24"/>
        </w:rPr>
      </w:pPr>
    </w:p>
    <w:p w14:paraId="0F214C27" w14:textId="77777777" w:rsidR="00CC3379" w:rsidRDefault="00CC3379" w:rsidP="00CC3379">
      <w:pPr>
        <w:tabs>
          <w:tab w:val="clear" w:pos="284"/>
          <w:tab w:val="left" w:pos="720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047A843D" w14:textId="77777777" w:rsidR="00601054" w:rsidRDefault="00601054">
      <w:pPr>
        <w:tabs>
          <w:tab w:val="clear" w:pos="284"/>
        </w:tabs>
        <w:spacing w:before="0" w:after="200" w:line="276" w:lineRule="auto"/>
        <w:sectPr w:rsidR="00601054" w:rsidSect="00532479">
          <w:pgSz w:w="11906" w:h="16838"/>
          <w:pgMar w:top="1418" w:right="1418" w:bottom="1418" w:left="1418" w:header="567" w:footer="454" w:gutter="0"/>
          <w:cols w:space="4253"/>
          <w:docGrid w:linePitch="360"/>
        </w:sectPr>
      </w:pPr>
    </w:p>
    <w:p w14:paraId="047A843E" w14:textId="77777777" w:rsidR="00601054" w:rsidRDefault="009D297D">
      <w:pPr>
        <w:pStyle w:val="Heading2"/>
      </w:pPr>
      <w:r w:rsidRPr="008F6497">
        <w:lastRenderedPageBreak/>
        <w:t>Assessment feedback</w:t>
      </w:r>
    </w:p>
    <w:p w14:paraId="047A843F" w14:textId="77777777" w:rsidR="00601054" w:rsidRPr="00F23011" w:rsidRDefault="009D297D" w:rsidP="009937B4">
      <w:pPr>
        <w:rPr>
          <w:i/>
          <w:color w:val="595959"/>
          <w:szCs w:val="24"/>
          <w:lang w:eastAsia="en-AU"/>
        </w:rPr>
      </w:pPr>
      <w:r w:rsidRPr="00F23011">
        <w:rPr>
          <w:i/>
          <w:color w:val="595959"/>
          <w:szCs w:val="24"/>
          <w:lang w:eastAsia="en-AU"/>
        </w:rPr>
        <w:t xml:space="preserve">NOTE: This section </w:t>
      </w:r>
      <w:r w:rsidRPr="00F23011">
        <w:rPr>
          <w:i/>
          <w:color w:val="595959"/>
          <w:szCs w:val="24"/>
          <w:u w:val="single"/>
          <w:lang w:eastAsia="en-AU"/>
        </w:rPr>
        <w:t>must</w:t>
      </w:r>
      <w:r w:rsidRPr="00F23011">
        <w:rPr>
          <w:i/>
          <w:color w:val="595959"/>
          <w:szCs w:val="24"/>
          <w:lang w:eastAsia="en-AU"/>
        </w:rPr>
        <w:t xml:space="preserve"> have the Teacher/Assessor and student signature to complete the feedback. If you are submitting through the TAFE NSW online learning platform, your Teacher/Assessor will give you feedback via the platform.</w:t>
      </w:r>
    </w:p>
    <w:p w14:paraId="047A8440" w14:textId="77777777" w:rsidR="00601054" w:rsidRDefault="009D297D" w:rsidP="00522F20">
      <w:pPr>
        <w:pStyle w:val="Heading3"/>
      </w:pPr>
      <w:r>
        <w:t>Assessment outcome</w:t>
      </w:r>
    </w:p>
    <w:p w14:paraId="047A8441" w14:textId="77777777" w:rsidR="00601054" w:rsidRDefault="00000000" w:rsidP="00522F20">
      <w:sdt>
        <w:sdtPr>
          <w:id w:val="-231164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297D">
            <w:rPr>
              <w:rFonts w:ascii="MS Gothic" w:eastAsia="MS Gothic" w:hAnsi="MS Gothic" w:hint="eastAsia"/>
            </w:rPr>
            <w:t>☐</w:t>
          </w:r>
        </w:sdtContent>
      </w:sdt>
      <w:r w:rsidR="009D297D">
        <w:t xml:space="preserve"> Satisfactory</w:t>
      </w:r>
    </w:p>
    <w:p w14:paraId="047A8442" w14:textId="77777777" w:rsidR="00601054" w:rsidRPr="00A7239E" w:rsidRDefault="00000000" w:rsidP="00522F20">
      <w:pPr>
        <w:rPr>
          <w:lang w:eastAsia="en-AU"/>
        </w:rPr>
      </w:pPr>
      <w:sdt>
        <w:sdtPr>
          <w:id w:val="356084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297D">
            <w:rPr>
              <w:rFonts w:ascii="MS Gothic" w:eastAsia="MS Gothic" w:hAnsi="MS Gothic" w:hint="eastAsia"/>
            </w:rPr>
            <w:t>☐</w:t>
          </w:r>
        </w:sdtContent>
      </w:sdt>
      <w:r w:rsidR="009D297D">
        <w:t xml:space="preserve"> Unsatisfactory</w:t>
      </w:r>
    </w:p>
    <w:p w14:paraId="047A8443" w14:textId="77777777" w:rsidR="00601054" w:rsidRPr="00FB763C" w:rsidRDefault="009D297D" w:rsidP="00FB763C">
      <w:pPr>
        <w:tabs>
          <w:tab w:val="clear" w:pos="284"/>
        </w:tabs>
        <w:spacing w:before="240" w:line="240" w:lineRule="auto"/>
        <w:contextualSpacing/>
        <w:outlineLvl w:val="2"/>
        <w:rPr>
          <w:rFonts w:eastAsia="Times New Roman"/>
          <w:b/>
          <w:noProof/>
          <w:color w:val="2D739F"/>
          <w:kern w:val="22"/>
          <w:sz w:val="32"/>
          <w:szCs w:val="32"/>
          <w:lang w:eastAsia="en-AU"/>
        </w:rPr>
      </w:pPr>
      <w:r w:rsidRPr="00FB763C">
        <w:rPr>
          <w:rFonts w:eastAsia="Times New Roman"/>
          <w:b/>
          <w:noProof/>
          <w:color w:val="2D739F"/>
          <w:kern w:val="22"/>
          <w:sz w:val="32"/>
          <w:szCs w:val="32"/>
          <w:lang w:eastAsia="en-AU"/>
        </w:rPr>
        <w:t>Assessor feedback</w:t>
      </w:r>
    </w:p>
    <w:p w14:paraId="047A8444" w14:textId="77777777" w:rsidR="00601054" w:rsidRPr="00FB763C" w:rsidRDefault="00000000" w:rsidP="00FB763C">
      <w:pPr>
        <w:tabs>
          <w:tab w:val="clear" w:pos="284"/>
        </w:tabs>
        <w:ind w:left="426" w:hanging="426"/>
      </w:pPr>
      <w:sdt>
        <w:sdtPr>
          <w:id w:val="-846703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297D" w:rsidRPr="00FB763C">
            <w:rPr>
              <w:rFonts w:ascii="Segoe UI Symbol" w:hAnsi="Segoe UI Symbol" w:cs="Segoe UI Symbol"/>
            </w:rPr>
            <w:t>☐</w:t>
          </w:r>
        </w:sdtContent>
      </w:sdt>
      <w:r w:rsidR="009D297D" w:rsidRPr="00FB763C">
        <w:t xml:space="preserve"> </w:t>
      </w:r>
      <w:r w:rsidR="009D297D" w:rsidRPr="00FB763C">
        <w:tab/>
        <w:t>Has th</w:t>
      </w:r>
      <w:r w:rsidR="009D297D">
        <w:t>e a</w:t>
      </w:r>
      <w:r w:rsidR="009D297D" w:rsidRPr="00FB763C">
        <w:t>ssessment declaration for this assessment event been signed and dated by the student?</w:t>
      </w:r>
    </w:p>
    <w:p w14:paraId="047A8445" w14:textId="77777777" w:rsidR="00601054" w:rsidRPr="00FB763C" w:rsidRDefault="00000000" w:rsidP="00FB763C">
      <w:pPr>
        <w:tabs>
          <w:tab w:val="clear" w:pos="284"/>
        </w:tabs>
        <w:ind w:left="426" w:hanging="426"/>
      </w:pPr>
      <w:sdt>
        <w:sdtPr>
          <w:id w:val="-1574195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297D" w:rsidRPr="00FB763C">
            <w:rPr>
              <w:rFonts w:ascii="Segoe UI Symbol" w:hAnsi="Segoe UI Symbol" w:cs="Segoe UI Symbol"/>
            </w:rPr>
            <w:t>☐</w:t>
          </w:r>
        </w:sdtContent>
      </w:sdt>
      <w:r w:rsidR="009D297D" w:rsidRPr="00FB763C">
        <w:t xml:space="preserve"> </w:t>
      </w:r>
      <w:r w:rsidR="009D297D" w:rsidRPr="00FB763C">
        <w:tab/>
        <w:t>Are you assured that the evidence presented for assessment is the student’s own work?</w:t>
      </w:r>
    </w:p>
    <w:p w14:paraId="047A8446" w14:textId="77777777" w:rsidR="00601054" w:rsidRPr="00FB763C" w:rsidRDefault="00000000" w:rsidP="00FB763C">
      <w:pPr>
        <w:tabs>
          <w:tab w:val="clear" w:pos="284"/>
        </w:tabs>
        <w:ind w:left="426" w:hanging="426"/>
      </w:pPr>
      <w:sdt>
        <w:sdtPr>
          <w:id w:val="895165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297D" w:rsidRPr="00FB763C">
            <w:rPr>
              <w:rFonts w:ascii="Segoe UI Symbol" w:hAnsi="Segoe UI Symbol" w:cs="Segoe UI Symbol"/>
            </w:rPr>
            <w:t>☐</w:t>
          </w:r>
        </w:sdtContent>
      </w:sdt>
      <w:r w:rsidR="009D297D" w:rsidRPr="00FB763C">
        <w:t xml:space="preserve"> </w:t>
      </w:r>
      <w:r w:rsidR="009D297D" w:rsidRPr="00FB763C">
        <w:tab/>
        <w:t>Was reasonable adjustment in place for this assessment event?</w:t>
      </w:r>
    </w:p>
    <w:p w14:paraId="047A8447" w14:textId="77777777" w:rsidR="00601054" w:rsidRPr="00A7239E" w:rsidRDefault="009D297D" w:rsidP="007F1946">
      <w:r w:rsidRPr="00577417">
        <w:rPr>
          <w:i/>
          <w:color w:val="595959"/>
          <w:szCs w:val="24"/>
          <w:lang w:eastAsia="en-AU"/>
        </w:rPr>
        <w:t>If yes, ensure it is detailed on the assessment document.</w:t>
      </w:r>
    </w:p>
    <w:p w14:paraId="047A8448" w14:textId="77777777" w:rsidR="00601054" w:rsidRDefault="009D297D" w:rsidP="007F194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</w:pPr>
      <w:r w:rsidRPr="00BD39D2">
        <w:rPr>
          <w:i/>
          <w:color w:val="595959"/>
          <w:szCs w:val="24"/>
          <w:lang w:eastAsia="en-AU"/>
        </w:rPr>
        <w:t>Comments</w:t>
      </w:r>
      <w:r>
        <w:t>:</w:t>
      </w:r>
    </w:p>
    <w:p w14:paraId="047A8449" w14:textId="77777777" w:rsidR="00601054" w:rsidRPr="00995CEA" w:rsidRDefault="00601054" w:rsidP="007F194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Cs/>
          <w:color w:val="808080" w:themeColor="background1" w:themeShade="80"/>
          <w:sz w:val="22"/>
          <w:szCs w:val="22"/>
          <w:lang w:eastAsia="en-AU"/>
        </w:rPr>
      </w:pPr>
    </w:p>
    <w:p w14:paraId="047A844A" w14:textId="77777777" w:rsidR="00601054" w:rsidRDefault="009D297D" w:rsidP="007F1946">
      <w:pPr>
        <w:pStyle w:val="Heading3"/>
        <w:rPr>
          <w:i/>
          <w:color w:val="808080" w:themeColor="background1" w:themeShade="80"/>
        </w:rPr>
      </w:pPr>
      <w:r>
        <w:t>Assessor name, signature and date</w:t>
      </w:r>
    </w:p>
    <w:p w14:paraId="047A844B" w14:textId="77777777" w:rsidR="00601054" w:rsidRDefault="00601054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44C" w14:textId="77777777" w:rsidR="00601054" w:rsidRPr="00A7239E" w:rsidRDefault="00601054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44D" w14:textId="77777777" w:rsidR="00601054" w:rsidRDefault="009D297D" w:rsidP="00522F20">
      <w:pPr>
        <w:pStyle w:val="Heading3"/>
        <w:rPr>
          <w:i/>
          <w:color w:val="808080" w:themeColor="background1" w:themeShade="80"/>
        </w:rPr>
      </w:pPr>
      <w:r w:rsidRPr="00492E16">
        <w:t>Student acknowledgement of assessment outcome</w:t>
      </w:r>
    </w:p>
    <w:p w14:paraId="047A844E" w14:textId="77777777" w:rsidR="00601054" w:rsidRPr="00123F75" w:rsidRDefault="009D297D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/>
          <w:color w:val="595959"/>
          <w:szCs w:val="24"/>
          <w:lang w:eastAsia="en-AU"/>
        </w:rPr>
      </w:pPr>
      <w:r w:rsidRPr="00123F75">
        <w:rPr>
          <w:i/>
          <w:color w:val="595959"/>
          <w:szCs w:val="24"/>
          <w:lang w:eastAsia="en-AU"/>
        </w:rPr>
        <w:t>Would you like to make any comments about this assessment?</w:t>
      </w:r>
    </w:p>
    <w:p w14:paraId="047A844F" w14:textId="77777777" w:rsidR="00601054" w:rsidRPr="00A7239E" w:rsidRDefault="00601054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450" w14:textId="77777777" w:rsidR="00601054" w:rsidRDefault="009D297D" w:rsidP="00522F20">
      <w:pPr>
        <w:pStyle w:val="Heading3"/>
        <w:rPr>
          <w:i/>
          <w:color w:val="808080" w:themeColor="background1" w:themeShade="80"/>
        </w:rPr>
      </w:pPr>
      <w:r w:rsidRPr="00492E16">
        <w:t>Student name, signature and date</w:t>
      </w:r>
    </w:p>
    <w:p w14:paraId="047A8451" w14:textId="77777777" w:rsidR="00601054" w:rsidRDefault="00601054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452" w14:textId="77777777" w:rsidR="00601054" w:rsidRDefault="00601054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7A8453" w14:textId="77777777" w:rsidR="00601054" w:rsidRPr="000D179A" w:rsidRDefault="00601054" w:rsidP="00123F75">
      <w:pPr>
        <w:rPr>
          <w:b/>
          <w:i/>
          <w:lang w:eastAsia="en-AU"/>
        </w:rPr>
      </w:pPr>
    </w:p>
    <w:sectPr w:rsidR="00601054" w:rsidRPr="000D179A" w:rsidSect="00532479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5730" w14:textId="77777777" w:rsidR="00E55B91" w:rsidRDefault="00E55B91">
      <w:pPr>
        <w:spacing w:before="0" w:after="0" w:line="240" w:lineRule="auto"/>
      </w:pPr>
      <w:r>
        <w:separator/>
      </w:r>
    </w:p>
  </w:endnote>
  <w:endnote w:type="continuationSeparator" w:id="0">
    <w:p w14:paraId="35215DD9" w14:textId="77777777" w:rsidR="00E55B91" w:rsidRDefault="00E55B91">
      <w:pPr>
        <w:spacing w:before="0" w:after="0" w:line="240" w:lineRule="auto"/>
      </w:pPr>
      <w:r>
        <w:continuationSeparator/>
      </w:r>
    </w:p>
  </w:endnote>
  <w:endnote w:type="continuationNotice" w:id="1">
    <w:p w14:paraId="71E6C95C" w14:textId="77777777" w:rsidR="00E55B91" w:rsidRDefault="00E55B9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57" w14:textId="77777777" w:rsidR="00601054" w:rsidRPr="004820C4" w:rsidRDefault="00601054" w:rsidP="0002323C">
    <w:pPr>
      <w:pStyle w:val="Footer-DocumentTitleLeft"/>
    </w:pPr>
  </w:p>
  <w:p w14:paraId="047A8458" w14:textId="77777777" w:rsidR="00601054" w:rsidRDefault="009D297D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047A8459" w14:textId="77777777" w:rsidR="00601054" w:rsidRPr="0006452B" w:rsidRDefault="00601054" w:rsidP="00EE3A11"/>
  <w:p w14:paraId="047A845A" w14:textId="77777777" w:rsidR="00601054" w:rsidRDefault="00601054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5B" w14:textId="0C8EFD51" w:rsidR="00601054" w:rsidRPr="006A0E98" w:rsidRDefault="009D297D" w:rsidP="000A599A">
    <w:pPr>
      <w:pStyle w:val="Bodyfooter"/>
      <w:tabs>
        <w:tab w:val="clear" w:pos="4536"/>
        <w:tab w:val="clear" w:pos="9554"/>
        <w:tab w:val="right" w:pos="9781"/>
      </w:tabs>
      <w:rPr>
        <w:noProof/>
        <w:color w:val="auto"/>
      </w:rPr>
    </w:pPr>
    <w:r w:rsidRPr="006A0E98">
      <w:rPr>
        <w:color w:val="auto"/>
      </w:rPr>
      <w:t xml:space="preserve">Document title: </w:t>
    </w:r>
    <w:r w:rsidRPr="006A0E98">
      <w:rPr>
        <w:noProof/>
        <w:color w:val="auto"/>
      </w:rPr>
      <w:t>ICTGAM426</w:t>
    </w:r>
    <w:r w:rsidRPr="006A0E98">
      <w:rPr>
        <w:color w:val="auto"/>
      </w:rPr>
      <w:t>_AE_Pro</w:t>
    </w:r>
    <w:r w:rsidR="001B53DB" w:rsidRPr="006A0E98">
      <w:rPr>
        <w:color w:val="auto"/>
      </w:rPr>
      <w:t>2of2</w:t>
    </w:r>
    <w:r w:rsidRPr="006A0E98">
      <w:rPr>
        <w:color w:val="auto"/>
      </w:rPr>
      <w:ptab w:relativeTo="margin" w:alignment="right" w:leader="none"/>
    </w:r>
    <w:r w:rsidRPr="006A0E98">
      <w:rPr>
        <w:color w:val="auto"/>
      </w:rPr>
      <w:t xml:space="preserve">Page </w:t>
    </w:r>
    <w:r w:rsidRPr="006A0E98">
      <w:rPr>
        <w:color w:val="auto"/>
      </w:rPr>
      <w:fldChar w:fldCharType="begin"/>
    </w:r>
    <w:r w:rsidRPr="006A0E98">
      <w:rPr>
        <w:color w:val="auto"/>
      </w:rPr>
      <w:instrText xml:space="preserve"> PAGE  \* Arabic  \* MERGEFORMAT </w:instrText>
    </w:r>
    <w:r w:rsidRPr="006A0E98">
      <w:rPr>
        <w:color w:val="auto"/>
      </w:rPr>
      <w:fldChar w:fldCharType="separate"/>
    </w:r>
    <w:r w:rsidRPr="006A0E98">
      <w:rPr>
        <w:noProof/>
        <w:color w:val="auto"/>
      </w:rPr>
      <w:t>14</w:t>
    </w:r>
    <w:r w:rsidRPr="006A0E98">
      <w:rPr>
        <w:color w:val="auto"/>
      </w:rPr>
      <w:fldChar w:fldCharType="end"/>
    </w:r>
    <w:r w:rsidRPr="006A0E98">
      <w:rPr>
        <w:color w:val="auto"/>
      </w:rPr>
      <w:t xml:space="preserve"> of </w:t>
    </w:r>
    <w:r w:rsidRPr="006A0E98">
      <w:rPr>
        <w:noProof/>
        <w:color w:val="auto"/>
      </w:rPr>
      <w:fldChar w:fldCharType="begin"/>
    </w:r>
    <w:r w:rsidRPr="006A0E98">
      <w:rPr>
        <w:noProof/>
        <w:color w:val="auto"/>
      </w:rPr>
      <w:instrText xml:space="preserve"> NUMPAGES  \* Arabic  \* MERGEFORMAT </w:instrText>
    </w:r>
    <w:r w:rsidRPr="006A0E98">
      <w:rPr>
        <w:noProof/>
        <w:color w:val="auto"/>
      </w:rPr>
      <w:fldChar w:fldCharType="separate"/>
    </w:r>
    <w:r w:rsidRPr="006A0E98">
      <w:rPr>
        <w:noProof/>
        <w:color w:val="auto"/>
      </w:rPr>
      <w:t>14</w:t>
    </w:r>
    <w:r w:rsidRPr="006A0E98">
      <w:rPr>
        <w:noProof/>
        <w:color w:val="auto"/>
      </w:rPr>
      <w:fldChar w:fldCharType="end"/>
    </w:r>
  </w:p>
  <w:p w14:paraId="047A845C" w14:textId="728EF9A7" w:rsidR="00601054" w:rsidRPr="006A0E98" w:rsidRDefault="009D297D" w:rsidP="000A599A">
    <w:pPr>
      <w:pStyle w:val="Bodyfooter"/>
      <w:tabs>
        <w:tab w:val="clear" w:pos="4536"/>
        <w:tab w:val="clear" w:pos="9554"/>
        <w:tab w:val="right" w:pos="9781"/>
      </w:tabs>
      <w:rPr>
        <w:color w:val="auto"/>
      </w:rPr>
    </w:pPr>
    <w:r w:rsidRPr="006A0E98">
      <w:rPr>
        <w:noProof/>
        <w:color w:val="auto"/>
      </w:rPr>
      <w:t xml:space="preserve">Resource ID: </w:t>
    </w:r>
    <w:r w:rsidR="001B53DB" w:rsidRPr="006A0E98">
      <w:rPr>
        <w:noProof/>
        <w:color w:val="auto"/>
      </w:rPr>
      <w:t>SEMX_22_003</w:t>
    </w:r>
    <w:r w:rsidRPr="006A0E98">
      <w:rPr>
        <w:noProof/>
        <w:color w:val="auto"/>
      </w:rPr>
      <w:t>_ICTGAM426_AE_Pro</w:t>
    </w:r>
    <w:r w:rsidR="006A0E98" w:rsidRPr="006A0E98">
      <w:rPr>
        <w:noProof/>
        <w:color w:val="auto"/>
      </w:rPr>
      <w:t>2of2</w:t>
    </w:r>
    <w:r w:rsidRPr="006A0E98">
      <w:rPr>
        <w:noProof/>
        <w:color w:val="auto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5F" w14:textId="77777777" w:rsidR="00601054" w:rsidRPr="008D467A" w:rsidRDefault="009D297D" w:rsidP="00D47CF1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47A8460" w14:textId="77777777" w:rsidR="00601054" w:rsidRPr="008948B1" w:rsidRDefault="009D297D" w:rsidP="00D47CF1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047A8461" w14:textId="77777777" w:rsidR="00601054" w:rsidRPr="00AA3155" w:rsidRDefault="00601054" w:rsidP="00EE3A11">
    <w:pPr>
      <w:pStyle w:val="Footer"/>
    </w:pPr>
  </w:p>
  <w:p w14:paraId="047A8462" w14:textId="77777777" w:rsidR="00601054" w:rsidRDefault="00601054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65" w14:textId="77777777" w:rsidR="00601054" w:rsidRPr="004820C4" w:rsidRDefault="00601054" w:rsidP="0002323C">
    <w:pPr>
      <w:pStyle w:val="Footer-DocumentTitleLeft"/>
    </w:pPr>
  </w:p>
  <w:p w14:paraId="047A8466" w14:textId="77777777" w:rsidR="00601054" w:rsidRDefault="009D297D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047A8467" w14:textId="77777777" w:rsidR="00601054" w:rsidRPr="0006452B" w:rsidRDefault="00601054" w:rsidP="00EE3A11"/>
  <w:p w14:paraId="047A8468" w14:textId="77777777" w:rsidR="00601054" w:rsidRDefault="00601054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6B" w14:textId="77777777" w:rsidR="00601054" w:rsidRPr="008D467A" w:rsidRDefault="009D297D" w:rsidP="009A0ED8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47A846C" w14:textId="77777777" w:rsidR="00601054" w:rsidRPr="008948B1" w:rsidRDefault="009D297D" w:rsidP="009A0ED8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047A846D" w14:textId="77777777" w:rsidR="00601054" w:rsidRPr="00AA3155" w:rsidRDefault="00601054" w:rsidP="00EE3A11">
    <w:pPr>
      <w:pStyle w:val="Footer"/>
    </w:pPr>
  </w:p>
  <w:p w14:paraId="047A846E" w14:textId="77777777" w:rsidR="00601054" w:rsidRDefault="00601054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D231" w14:textId="77777777" w:rsidR="00E55B91" w:rsidRDefault="00E55B91">
      <w:pPr>
        <w:spacing w:before="0" w:after="0" w:line="240" w:lineRule="auto"/>
      </w:pPr>
      <w:r>
        <w:separator/>
      </w:r>
    </w:p>
  </w:footnote>
  <w:footnote w:type="continuationSeparator" w:id="0">
    <w:p w14:paraId="632D8D69" w14:textId="77777777" w:rsidR="00E55B91" w:rsidRDefault="00E55B91">
      <w:pPr>
        <w:spacing w:before="0" w:after="0" w:line="240" w:lineRule="auto"/>
      </w:pPr>
      <w:r>
        <w:continuationSeparator/>
      </w:r>
    </w:p>
  </w:footnote>
  <w:footnote w:type="continuationNotice" w:id="1">
    <w:p w14:paraId="68414C2E" w14:textId="77777777" w:rsidR="00E55B91" w:rsidRDefault="00E55B9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54" w14:textId="77777777" w:rsidR="00601054" w:rsidRDefault="009D297D" w:rsidP="00EE3A11">
    <w:r>
      <w:rPr>
        <w:noProof/>
        <w:lang w:eastAsia="en-AU"/>
      </w:rPr>
      <mc:AlternateContent>
        <mc:Choice Requires="wps">
          <w:drawing>
            <wp:inline distT="0" distB="0" distL="0" distR="0" wp14:anchorId="047A846F" wp14:editId="047A8470">
              <wp:extent cx="5709285" cy="3425825"/>
              <wp:effectExtent l="0" t="0" r="0" b="0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A8475" w14:textId="77777777" w:rsidR="00601054" w:rsidRDefault="009D297D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47A84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oU9AEAAMU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" filled="f" stroked="f">
              <v:stroke joinstyle="round"/>
              <o:lock v:ext="edit" shapetype="t"/>
              <v:textbox style="mso-fit-shape-to-text:t">
                <w:txbxContent>
                  <w:p w14:paraId="047A8475" w14:textId="77777777" w:rsidR="00601054" w:rsidRDefault="009D297D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047A8455" w14:textId="77777777" w:rsidR="00601054" w:rsidRDefault="00601054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56" w14:textId="77777777" w:rsidR="00601054" w:rsidRDefault="009D297D" w:rsidP="0072455F">
    <w:pPr>
      <w:pStyle w:val="Header-SectionTitle"/>
    </w:pPr>
    <w:r>
      <w:rPr>
        <w:noProof/>
        <w:lang w:eastAsia="en-AU"/>
      </w:rPr>
      <w:tab/>
    </w:r>
    <w:r>
      <w:rPr>
        <w:noProof/>
        <w:lang w:eastAsia="en-AU"/>
      </w:rPr>
      <w:drawing>
        <wp:inline distT="0" distB="0" distL="0" distR="0" wp14:anchorId="047A8471" wp14:editId="047A8472">
          <wp:extent cx="1591359" cy="397840"/>
          <wp:effectExtent l="0" t="0" r="0" b="2540"/>
          <wp:docPr id="4" name="Picture 4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5D" w14:textId="77777777" w:rsidR="00601054" w:rsidRDefault="009D297D" w:rsidP="00EE3A11">
    <w:pPr>
      <w:pStyle w:val="Header"/>
    </w:pPr>
    <w:r>
      <w:rPr>
        <w:noProof/>
        <w:lang w:eastAsia="en-AU"/>
      </w:rPr>
      <mc:AlternateContent>
        <mc:Choice Requires="wps">
          <w:drawing>
            <wp:inline distT="0" distB="0" distL="0" distR="0" wp14:anchorId="047A8473" wp14:editId="047A8474">
              <wp:extent cx="5709285" cy="3425825"/>
              <wp:effectExtent l="0" t="0" r="0" b="0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A8476" w14:textId="77777777" w:rsidR="00601054" w:rsidRDefault="009D297D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47A84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Ka9gEAAMw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" filled="f" stroked="f">
              <v:stroke joinstyle="round"/>
              <o:lock v:ext="edit" shapetype="t"/>
              <v:textbox style="mso-fit-shape-to-text:t">
                <w:txbxContent>
                  <w:p w14:paraId="047A8476" w14:textId="77777777" w:rsidR="00601054" w:rsidRDefault="009D297D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047A845E" w14:textId="77777777" w:rsidR="00601054" w:rsidRDefault="00601054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63" w14:textId="77777777" w:rsidR="00601054" w:rsidRDefault="00601054" w:rsidP="00EE3A11"/>
  <w:p w14:paraId="047A8464" w14:textId="77777777" w:rsidR="00601054" w:rsidRDefault="00601054" w:rsidP="00EE3A1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8469" w14:textId="77777777" w:rsidR="00601054" w:rsidRDefault="00601054" w:rsidP="00EE3A11">
    <w:pPr>
      <w:pStyle w:val="Header"/>
    </w:pPr>
  </w:p>
  <w:p w14:paraId="047A846A" w14:textId="77777777" w:rsidR="00601054" w:rsidRDefault="00601054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C03"/>
    <w:multiLevelType w:val="hybridMultilevel"/>
    <w:tmpl w:val="A29EF390"/>
    <w:lvl w:ilvl="0" w:tplc="CCFC9AF0">
      <w:start w:val="1"/>
      <w:numFmt w:val="decimal"/>
      <w:lvlText w:val="%1."/>
      <w:lvlJc w:val="left"/>
      <w:pPr>
        <w:ind w:left="823" w:hanging="360"/>
      </w:pPr>
    </w:lvl>
    <w:lvl w:ilvl="1" w:tplc="6A128F0A">
      <w:start w:val="1"/>
      <w:numFmt w:val="lowerLetter"/>
      <w:lvlText w:val="%2."/>
      <w:lvlJc w:val="left"/>
      <w:pPr>
        <w:ind w:left="1543" w:hanging="360"/>
      </w:pPr>
    </w:lvl>
    <w:lvl w:ilvl="2" w:tplc="F0FC7C24">
      <w:start w:val="1"/>
      <w:numFmt w:val="lowerRoman"/>
      <w:lvlText w:val="%3."/>
      <w:lvlJc w:val="right"/>
      <w:pPr>
        <w:ind w:left="2263" w:hanging="180"/>
      </w:pPr>
    </w:lvl>
    <w:lvl w:ilvl="3" w:tplc="EA7C452A">
      <w:start w:val="1"/>
      <w:numFmt w:val="decimal"/>
      <w:lvlText w:val="%4."/>
      <w:lvlJc w:val="left"/>
      <w:pPr>
        <w:ind w:left="2983" w:hanging="360"/>
      </w:pPr>
    </w:lvl>
    <w:lvl w:ilvl="4" w:tplc="EF702A50">
      <w:start w:val="1"/>
      <w:numFmt w:val="lowerLetter"/>
      <w:lvlText w:val="%5."/>
      <w:lvlJc w:val="left"/>
      <w:pPr>
        <w:ind w:left="3703" w:hanging="360"/>
      </w:pPr>
    </w:lvl>
    <w:lvl w:ilvl="5" w:tplc="A434027C">
      <w:start w:val="1"/>
      <w:numFmt w:val="lowerRoman"/>
      <w:lvlText w:val="%6."/>
      <w:lvlJc w:val="right"/>
      <w:pPr>
        <w:ind w:left="4423" w:hanging="180"/>
      </w:pPr>
    </w:lvl>
    <w:lvl w:ilvl="6" w:tplc="CCA42374">
      <w:start w:val="1"/>
      <w:numFmt w:val="decimal"/>
      <w:lvlText w:val="%7."/>
      <w:lvlJc w:val="left"/>
      <w:pPr>
        <w:ind w:left="5143" w:hanging="360"/>
      </w:pPr>
    </w:lvl>
    <w:lvl w:ilvl="7" w:tplc="6D2A6084">
      <w:start w:val="1"/>
      <w:numFmt w:val="lowerLetter"/>
      <w:lvlText w:val="%8."/>
      <w:lvlJc w:val="left"/>
      <w:pPr>
        <w:ind w:left="5863" w:hanging="360"/>
      </w:pPr>
    </w:lvl>
    <w:lvl w:ilvl="8" w:tplc="1F1488A4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08B24AF7"/>
    <w:multiLevelType w:val="hybridMultilevel"/>
    <w:tmpl w:val="47DC4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E77F3"/>
    <w:multiLevelType w:val="hybridMultilevel"/>
    <w:tmpl w:val="13E6B3EE"/>
    <w:lvl w:ilvl="0" w:tplc="CC50A9C4">
      <w:start w:val="1"/>
      <w:numFmt w:val="decimal"/>
      <w:lvlText w:val="%1."/>
      <w:lvlJc w:val="left"/>
      <w:pPr>
        <w:ind w:left="720" w:hanging="360"/>
      </w:pPr>
    </w:lvl>
    <w:lvl w:ilvl="1" w:tplc="751AE7EE" w:tentative="1">
      <w:start w:val="1"/>
      <w:numFmt w:val="lowerLetter"/>
      <w:lvlText w:val="%2."/>
      <w:lvlJc w:val="left"/>
      <w:pPr>
        <w:ind w:left="1440" w:hanging="360"/>
      </w:pPr>
    </w:lvl>
    <w:lvl w:ilvl="2" w:tplc="594E6548" w:tentative="1">
      <w:start w:val="1"/>
      <w:numFmt w:val="lowerRoman"/>
      <w:lvlText w:val="%3."/>
      <w:lvlJc w:val="right"/>
      <w:pPr>
        <w:ind w:left="2160" w:hanging="180"/>
      </w:pPr>
    </w:lvl>
    <w:lvl w:ilvl="3" w:tplc="EFA8BE8A" w:tentative="1">
      <w:start w:val="1"/>
      <w:numFmt w:val="decimal"/>
      <w:lvlText w:val="%4."/>
      <w:lvlJc w:val="left"/>
      <w:pPr>
        <w:ind w:left="2880" w:hanging="360"/>
      </w:pPr>
    </w:lvl>
    <w:lvl w:ilvl="4" w:tplc="6868C57C" w:tentative="1">
      <w:start w:val="1"/>
      <w:numFmt w:val="lowerLetter"/>
      <w:lvlText w:val="%5."/>
      <w:lvlJc w:val="left"/>
      <w:pPr>
        <w:ind w:left="3600" w:hanging="360"/>
      </w:pPr>
    </w:lvl>
    <w:lvl w:ilvl="5" w:tplc="A2ECE4DA" w:tentative="1">
      <w:start w:val="1"/>
      <w:numFmt w:val="lowerRoman"/>
      <w:lvlText w:val="%6."/>
      <w:lvlJc w:val="right"/>
      <w:pPr>
        <w:ind w:left="4320" w:hanging="180"/>
      </w:pPr>
    </w:lvl>
    <w:lvl w:ilvl="6" w:tplc="0D0E2ACA" w:tentative="1">
      <w:start w:val="1"/>
      <w:numFmt w:val="decimal"/>
      <w:lvlText w:val="%7."/>
      <w:lvlJc w:val="left"/>
      <w:pPr>
        <w:ind w:left="5040" w:hanging="360"/>
      </w:pPr>
    </w:lvl>
    <w:lvl w:ilvl="7" w:tplc="E2406248" w:tentative="1">
      <w:start w:val="1"/>
      <w:numFmt w:val="lowerLetter"/>
      <w:lvlText w:val="%8."/>
      <w:lvlJc w:val="left"/>
      <w:pPr>
        <w:ind w:left="5760" w:hanging="360"/>
      </w:pPr>
    </w:lvl>
    <w:lvl w:ilvl="8" w:tplc="F56E01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509D"/>
    <w:multiLevelType w:val="hybridMultilevel"/>
    <w:tmpl w:val="F380F50E"/>
    <w:lvl w:ilvl="0" w:tplc="CD56DFE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E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FC3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07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25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D6F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AAC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6D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6CF7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7662D"/>
    <w:multiLevelType w:val="hybridMultilevel"/>
    <w:tmpl w:val="BA9C717E"/>
    <w:lvl w:ilvl="0" w:tplc="8B6C1D3A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331C49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E7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E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CBF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EB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CE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C02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42D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22422"/>
    <w:multiLevelType w:val="hybridMultilevel"/>
    <w:tmpl w:val="2962F0A8"/>
    <w:lvl w:ilvl="0" w:tplc="26226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331C49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E7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E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CBF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EB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CE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C02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42D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798"/>
    <w:multiLevelType w:val="hybridMultilevel"/>
    <w:tmpl w:val="11AA1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4819"/>
    <w:multiLevelType w:val="hybridMultilevel"/>
    <w:tmpl w:val="AC001704"/>
    <w:lvl w:ilvl="0" w:tplc="4A4EE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F850C1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02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02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CE9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A2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20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AF4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602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475F2"/>
    <w:multiLevelType w:val="hybridMultilevel"/>
    <w:tmpl w:val="55982E0E"/>
    <w:lvl w:ilvl="0" w:tplc="48EE58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AAEB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661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E3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89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A1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458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42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2E6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F7D70"/>
    <w:multiLevelType w:val="hybridMultilevel"/>
    <w:tmpl w:val="F170E236"/>
    <w:lvl w:ilvl="0" w:tplc="53F8D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17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CC4D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E2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A2D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627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68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62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1C3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615FA"/>
    <w:multiLevelType w:val="hybridMultilevel"/>
    <w:tmpl w:val="F2DA347E"/>
    <w:lvl w:ilvl="0" w:tplc="7A1E759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58F0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B8B5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4A8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25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26D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84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C6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C8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54A88"/>
    <w:multiLevelType w:val="hybridMultilevel"/>
    <w:tmpl w:val="FF424A8A"/>
    <w:lvl w:ilvl="0" w:tplc="56624E04">
      <w:start w:val="1"/>
      <w:numFmt w:val="decimal"/>
      <w:lvlText w:val="%1."/>
      <w:lvlJc w:val="left"/>
      <w:pPr>
        <w:ind w:left="823" w:hanging="360"/>
      </w:pPr>
    </w:lvl>
    <w:lvl w:ilvl="1" w:tplc="67E405D8" w:tentative="1">
      <w:start w:val="1"/>
      <w:numFmt w:val="lowerLetter"/>
      <w:lvlText w:val="%2."/>
      <w:lvlJc w:val="left"/>
      <w:pPr>
        <w:ind w:left="1543" w:hanging="360"/>
      </w:pPr>
    </w:lvl>
    <w:lvl w:ilvl="2" w:tplc="9630393A" w:tentative="1">
      <w:start w:val="1"/>
      <w:numFmt w:val="lowerRoman"/>
      <w:lvlText w:val="%3."/>
      <w:lvlJc w:val="right"/>
      <w:pPr>
        <w:ind w:left="2263" w:hanging="180"/>
      </w:pPr>
    </w:lvl>
    <w:lvl w:ilvl="3" w:tplc="B7E442E8" w:tentative="1">
      <w:start w:val="1"/>
      <w:numFmt w:val="decimal"/>
      <w:lvlText w:val="%4."/>
      <w:lvlJc w:val="left"/>
      <w:pPr>
        <w:ind w:left="2983" w:hanging="360"/>
      </w:pPr>
    </w:lvl>
    <w:lvl w:ilvl="4" w:tplc="0E762F48" w:tentative="1">
      <w:start w:val="1"/>
      <w:numFmt w:val="lowerLetter"/>
      <w:lvlText w:val="%5."/>
      <w:lvlJc w:val="left"/>
      <w:pPr>
        <w:ind w:left="3703" w:hanging="360"/>
      </w:pPr>
    </w:lvl>
    <w:lvl w:ilvl="5" w:tplc="4816EFE2" w:tentative="1">
      <w:start w:val="1"/>
      <w:numFmt w:val="lowerRoman"/>
      <w:lvlText w:val="%6."/>
      <w:lvlJc w:val="right"/>
      <w:pPr>
        <w:ind w:left="4423" w:hanging="180"/>
      </w:pPr>
    </w:lvl>
    <w:lvl w:ilvl="6" w:tplc="46243BE4" w:tentative="1">
      <w:start w:val="1"/>
      <w:numFmt w:val="decimal"/>
      <w:lvlText w:val="%7."/>
      <w:lvlJc w:val="left"/>
      <w:pPr>
        <w:ind w:left="5143" w:hanging="360"/>
      </w:pPr>
    </w:lvl>
    <w:lvl w:ilvl="7" w:tplc="E722B86E" w:tentative="1">
      <w:start w:val="1"/>
      <w:numFmt w:val="lowerLetter"/>
      <w:lvlText w:val="%8."/>
      <w:lvlJc w:val="left"/>
      <w:pPr>
        <w:ind w:left="5863" w:hanging="360"/>
      </w:pPr>
    </w:lvl>
    <w:lvl w:ilvl="8" w:tplc="E438F364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13" w15:restartNumberingAfterBreak="0">
    <w:nsid w:val="33AD3DEC"/>
    <w:multiLevelType w:val="hybridMultilevel"/>
    <w:tmpl w:val="37A0660C"/>
    <w:lvl w:ilvl="0" w:tplc="F7DAE778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8ABAA0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EA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6A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A7B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8A6C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E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0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5A8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76896"/>
    <w:multiLevelType w:val="hybridMultilevel"/>
    <w:tmpl w:val="09FEB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D52A6"/>
    <w:multiLevelType w:val="hybridMultilevel"/>
    <w:tmpl w:val="BFC46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800B0"/>
    <w:multiLevelType w:val="hybridMultilevel"/>
    <w:tmpl w:val="388A4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8549A"/>
    <w:multiLevelType w:val="hybridMultilevel"/>
    <w:tmpl w:val="12545D80"/>
    <w:lvl w:ilvl="0" w:tplc="B5A04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2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B85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67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24F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EC1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AF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894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C87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71569"/>
    <w:multiLevelType w:val="hybridMultilevel"/>
    <w:tmpl w:val="06228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B74BE"/>
    <w:multiLevelType w:val="hybridMultilevel"/>
    <w:tmpl w:val="D2940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6734F"/>
    <w:multiLevelType w:val="hybridMultilevel"/>
    <w:tmpl w:val="CCA43372"/>
    <w:lvl w:ilvl="0" w:tplc="44D4EF72">
      <w:start w:val="1"/>
      <w:numFmt w:val="decimal"/>
      <w:lvlText w:val="%1."/>
      <w:lvlJc w:val="left"/>
      <w:pPr>
        <w:ind w:left="723" w:hanging="360"/>
      </w:pPr>
    </w:lvl>
    <w:lvl w:ilvl="1" w:tplc="A1549C0E" w:tentative="1">
      <w:start w:val="1"/>
      <w:numFmt w:val="lowerLetter"/>
      <w:lvlText w:val="%2."/>
      <w:lvlJc w:val="left"/>
      <w:pPr>
        <w:ind w:left="1443" w:hanging="360"/>
      </w:pPr>
    </w:lvl>
    <w:lvl w:ilvl="2" w:tplc="7374BBAA" w:tentative="1">
      <w:start w:val="1"/>
      <w:numFmt w:val="lowerRoman"/>
      <w:lvlText w:val="%3."/>
      <w:lvlJc w:val="right"/>
      <w:pPr>
        <w:ind w:left="2163" w:hanging="180"/>
      </w:pPr>
    </w:lvl>
    <w:lvl w:ilvl="3" w:tplc="F9E6ABFE" w:tentative="1">
      <w:start w:val="1"/>
      <w:numFmt w:val="decimal"/>
      <w:lvlText w:val="%4."/>
      <w:lvlJc w:val="left"/>
      <w:pPr>
        <w:ind w:left="2883" w:hanging="360"/>
      </w:pPr>
    </w:lvl>
    <w:lvl w:ilvl="4" w:tplc="A87E8606" w:tentative="1">
      <w:start w:val="1"/>
      <w:numFmt w:val="lowerLetter"/>
      <w:lvlText w:val="%5."/>
      <w:lvlJc w:val="left"/>
      <w:pPr>
        <w:ind w:left="3603" w:hanging="360"/>
      </w:pPr>
    </w:lvl>
    <w:lvl w:ilvl="5" w:tplc="2D2EA3B4" w:tentative="1">
      <w:start w:val="1"/>
      <w:numFmt w:val="lowerRoman"/>
      <w:lvlText w:val="%6."/>
      <w:lvlJc w:val="right"/>
      <w:pPr>
        <w:ind w:left="4323" w:hanging="180"/>
      </w:pPr>
    </w:lvl>
    <w:lvl w:ilvl="6" w:tplc="AC5CCD34" w:tentative="1">
      <w:start w:val="1"/>
      <w:numFmt w:val="decimal"/>
      <w:lvlText w:val="%7."/>
      <w:lvlJc w:val="left"/>
      <w:pPr>
        <w:ind w:left="5043" w:hanging="360"/>
      </w:pPr>
    </w:lvl>
    <w:lvl w:ilvl="7" w:tplc="FC586704" w:tentative="1">
      <w:start w:val="1"/>
      <w:numFmt w:val="lowerLetter"/>
      <w:lvlText w:val="%8."/>
      <w:lvlJc w:val="left"/>
      <w:pPr>
        <w:ind w:left="5763" w:hanging="360"/>
      </w:pPr>
    </w:lvl>
    <w:lvl w:ilvl="8" w:tplc="874871E4" w:tentative="1">
      <w:start w:val="1"/>
      <w:numFmt w:val="lowerRoman"/>
      <w:lvlText w:val="%9."/>
      <w:lvlJc w:val="right"/>
      <w:pPr>
        <w:ind w:left="6483" w:hanging="180"/>
      </w:pPr>
    </w:lvl>
  </w:abstractNum>
  <w:num w:numId="1" w16cid:durableId="924731918">
    <w:abstractNumId w:val="12"/>
  </w:num>
  <w:num w:numId="2" w16cid:durableId="847985337">
    <w:abstractNumId w:val="3"/>
  </w:num>
  <w:num w:numId="3" w16cid:durableId="1105425055">
    <w:abstractNumId w:val="10"/>
  </w:num>
  <w:num w:numId="4" w16cid:durableId="197134585">
    <w:abstractNumId w:val="13"/>
  </w:num>
  <w:num w:numId="5" w16cid:durableId="970282611">
    <w:abstractNumId w:val="8"/>
  </w:num>
  <w:num w:numId="6" w16cid:durableId="1315798892">
    <w:abstractNumId w:val="2"/>
  </w:num>
  <w:num w:numId="7" w16cid:durableId="1307510680">
    <w:abstractNumId w:val="17"/>
  </w:num>
  <w:num w:numId="8" w16cid:durableId="933784521">
    <w:abstractNumId w:val="20"/>
  </w:num>
  <w:num w:numId="9" w16cid:durableId="164638506">
    <w:abstractNumId w:val="9"/>
  </w:num>
  <w:num w:numId="10" w16cid:durableId="793989361">
    <w:abstractNumId w:val="11"/>
  </w:num>
  <w:num w:numId="11" w16cid:durableId="12067950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292521">
    <w:abstractNumId w:val="7"/>
  </w:num>
  <w:num w:numId="13" w16cid:durableId="1714696372">
    <w:abstractNumId w:val="5"/>
  </w:num>
  <w:num w:numId="14" w16cid:durableId="21269097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98928096">
    <w:abstractNumId w:val="18"/>
  </w:num>
  <w:num w:numId="16" w16cid:durableId="1592927650">
    <w:abstractNumId w:val="15"/>
  </w:num>
  <w:num w:numId="17" w16cid:durableId="1829782668">
    <w:abstractNumId w:val="6"/>
  </w:num>
  <w:num w:numId="18" w16cid:durableId="1500195156">
    <w:abstractNumId w:val="19"/>
  </w:num>
  <w:num w:numId="19" w16cid:durableId="1975594218">
    <w:abstractNumId w:val="14"/>
  </w:num>
  <w:num w:numId="20" w16cid:durableId="2071229573">
    <w:abstractNumId w:val="16"/>
  </w:num>
  <w:num w:numId="21" w16cid:durableId="19411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tDAxsTQwNzA3tzRQ0lEKTi0uzszPAykwMaoFAESe460tAAAA"/>
  </w:docVars>
  <w:rsids>
    <w:rsidRoot w:val="00780285"/>
    <w:rsid w:val="000177F1"/>
    <w:rsid w:val="000346C3"/>
    <w:rsid w:val="00053079"/>
    <w:rsid w:val="00054E22"/>
    <w:rsid w:val="00093549"/>
    <w:rsid w:val="000A7A6F"/>
    <w:rsid w:val="000B1C95"/>
    <w:rsid w:val="00110F55"/>
    <w:rsid w:val="0015428F"/>
    <w:rsid w:val="00156C22"/>
    <w:rsid w:val="001A67E5"/>
    <w:rsid w:val="001A73F8"/>
    <w:rsid w:val="001B53DB"/>
    <w:rsid w:val="001E7F28"/>
    <w:rsid w:val="00207EDD"/>
    <w:rsid w:val="002200B6"/>
    <w:rsid w:val="002660A7"/>
    <w:rsid w:val="002D5B89"/>
    <w:rsid w:val="003171EE"/>
    <w:rsid w:val="00320909"/>
    <w:rsid w:val="00332C95"/>
    <w:rsid w:val="00374353"/>
    <w:rsid w:val="003748B3"/>
    <w:rsid w:val="0039104A"/>
    <w:rsid w:val="003924B8"/>
    <w:rsid w:val="00396EE1"/>
    <w:rsid w:val="003B40CD"/>
    <w:rsid w:val="003D2321"/>
    <w:rsid w:val="00406217"/>
    <w:rsid w:val="00410743"/>
    <w:rsid w:val="00423653"/>
    <w:rsid w:val="00463D52"/>
    <w:rsid w:val="004D4553"/>
    <w:rsid w:val="00511600"/>
    <w:rsid w:val="00523EA8"/>
    <w:rsid w:val="00532479"/>
    <w:rsid w:val="00546BB5"/>
    <w:rsid w:val="00557A64"/>
    <w:rsid w:val="005A4E57"/>
    <w:rsid w:val="005C3D15"/>
    <w:rsid w:val="005E188D"/>
    <w:rsid w:val="005F04A1"/>
    <w:rsid w:val="005F76B6"/>
    <w:rsid w:val="00601054"/>
    <w:rsid w:val="00642E41"/>
    <w:rsid w:val="00666065"/>
    <w:rsid w:val="0067610E"/>
    <w:rsid w:val="006771A7"/>
    <w:rsid w:val="006A0A4B"/>
    <w:rsid w:val="006A0E98"/>
    <w:rsid w:val="006B1E2F"/>
    <w:rsid w:val="006B275D"/>
    <w:rsid w:val="006E2A76"/>
    <w:rsid w:val="006E4FF1"/>
    <w:rsid w:val="0072244C"/>
    <w:rsid w:val="0073545B"/>
    <w:rsid w:val="007363F0"/>
    <w:rsid w:val="00752377"/>
    <w:rsid w:val="00780285"/>
    <w:rsid w:val="00792A92"/>
    <w:rsid w:val="007B2F24"/>
    <w:rsid w:val="008257CF"/>
    <w:rsid w:val="0085187C"/>
    <w:rsid w:val="008818BC"/>
    <w:rsid w:val="008B563F"/>
    <w:rsid w:val="008E50CC"/>
    <w:rsid w:val="008F6913"/>
    <w:rsid w:val="00901D0F"/>
    <w:rsid w:val="0095102D"/>
    <w:rsid w:val="00964B65"/>
    <w:rsid w:val="00974D89"/>
    <w:rsid w:val="00990C63"/>
    <w:rsid w:val="009A309F"/>
    <w:rsid w:val="009B47CE"/>
    <w:rsid w:val="009D297D"/>
    <w:rsid w:val="009E7282"/>
    <w:rsid w:val="00A26E9C"/>
    <w:rsid w:val="00A37D5F"/>
    <w:rsid w:val="00A66CD4"/>
    <w:rsid w:val="00A7439D"/>
    <w:rsid w:val="00A748AF"/>
    <w:rsid w:val="00A913C7"/>
    <w:rsid w:val="00A9404F"/>
    <w:rsid w:val="00AC200A"/>
    <w:rsid w:val="00AE247E"/>
    <w:rsid w:val="00AF2857"/>
    <w:rsid w:val="00B1393C"/>
    <w:rsid w:val="00B70462"/>
    <w:rsid w:val="00B93EBB"/>
    <w:rsid w:val="00B9770B"/>
    <w:rsid w:val="00BA14B0"/>
    <w:rsid w:val="00BB4641"/>
    <w:rsid w:val="00BE5D62"/>
    <w:rsid w:val="00BE7BEB"/>
    <w:rsid w:val="00C050B8"/>
    <w:rsid w:val="00C163BB"/>
    <w:rsid w:val="00C16D57"/>
    <w:rsid w:val="00C17C57"/>
    <w:rsid w:val="00C27246"/>
    <w:rsid w:val="00C34518"/>
    <w:rsid w:val="00C354B6"/>
    <w:rsid w:val="00C44607"/>
    <w:rsid w:val="00C92415"/>
    <w:rsid w:val="00CC206A"/>
    <w:rsid w:val="00CC3379"/>
    <w:rsid w:val="00CF63B5"/>
    <w:rsid w:val="00D00420"/>
    <w:rsid w:val="00D96ADC"/>
    <w:rsid w:val="00D97453"/>
    <w:rsid w:val="00DE05B7"/>
    <w:rsid w:val="00E13B3E"/>
    <w:rsid w:val="00E35B29"/>
    <w:rsid w:val="00E55B91"/>
    <w:rsid w:val="00E874D7"/>
    <w:rsid w:val="00EC11BE"/>
    <w:rsid w:val="00EE1138"/>
    <w:rsid w:val="00EF23A3"/>
    <w:rsid w:val="00F11A7D"/>
    <w:rsid w:val="00F30244"/>
    <w:rsid w:val="00F76E89"/>
    <w:rsid w:val="00FD0278"/>
    <w:rsid w:val="00FF2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A8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EE3A11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254FC7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2323C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863CEE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F37D27"/>
  </w:style>
  <w:style w:type="character" w:customStyle="1" w:styleId="Heading3Char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A305EB"/>
    <w:rPr>
      <w:rFonts w:ascii="Arial" w:eastAsia="Times New Roman" w:hAnsi="Arial" w:cs="Times New Roman"/>
      <w:b/>
      <w:color w:val="464749"/>
      <w:kern w:val="22"/>
      <w:sz w:val="20"/>
      <w:szCs w:val="20"/>
    </w:rPr>
  </w:style>
  <w:style w:type="paragraph" w:customStyle="1" w:styleId="feature">
    <w:name w:val="feature"/>
    <w:basedOn w:val="Body"/>
    <w:qFormat/>
    <w:rsid w:val="00DA2486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F029E0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7D40AA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30D1"/>
    <w:pPr>
      <w:numPr>
        <w:numId w:val="1"/>
      </w:numPr>
    </w:pPr>
  </w:style>
  <w:style w:type="paragraph" w:customStyle="1" w:styleId="Numberedlist">
    <w:name w:val="Numbered list"/>
    <w:basedOn w:val="ListNumber"/>
    <w:autoRedefine/>
    <w:rsid w:val="00954C78"/>
  </w:style>
  <w:style w:type="paragraph" w:customStyle="1" w:styleId="ReferenceCaption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ARA Table,UB Table Grid"/>
    <w:basedOn w:val="TableNormal"/>
    <w:uiPriority w:val="39"/>
    <w:rsid w:val="00C1676A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3C097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9238B3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F57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2303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6156CB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08C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customStyle="1" w:styleId="Bodyfooter">
    <w:name w:val="Body footer"/>
    <w:basedOn w:val="Normal"/>
    <w:autoRedefine/>
    <w:qFormat/>
    <w:rsid w:val="009A0ED8"/>
    <w:pPr>
      <w:tabs>
        <w:tab w:val="center" w:pos="4536"/>
        <w:tab w:val="right" w:pos="9554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6156CB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D97AC3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D97AC3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D97AC3"/>
    <w:rPr>
      <w:rFonts w:ascii="Calibri" w:eastAsiaTheme="minorEastAsia" w:hAnsi="Calibri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aliases w:val="List Paragraph1,Single bullet style,Bullets,Table numbering,Questions and numbered lists,List Paragraph 2,APA-Bullets,Bullet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2C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EE3A11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786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FF6FB1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192323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192323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3335B"/>
    <w:pPr>
      <w:widowControl w:val="0"/>
      <w:tabs>
        <w:tab w:val="clear" w:pos="284"/>
      </w:tabs>
      <w:spacing w:after="0" w:line="240" w:lineRule="auto"/>
      <w:ind w:left="103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DB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3766E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,List Paragraph 2 Char,APA-Bullets Char,Bullet Char"/>
    <w:basedOn w:val="DefaultParagraphFont"/>
    <w:link w:val="ListParagraph"/>
    <w:uiPriority w:val="34"/>
    <w:qFormat/>
    <w:locked/>
    <w:rsid w:val="00901D0F"/>
    <w:rPr>
      <w:rFonts w:cstheme="minorHAns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items/d36df03f-9651-4d43-8c9d-a299699e8585/0/?attachment.uuid=fed43101-626e-4112-8bc8-3d5534d1194d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%20Digital\Projects\Accessibility%20Project%20-%2003.04.2018\Template\Templates%20-%20Draft\Practical%20Activity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BBC11177224E14BE87BC4399E1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68649-74A5-4724-BAA5-40974872C30B}"/>
      </w:docPartPr>
      <w:docPartBody>
        <w:p w:rsidR="00D0570E" w:rsidRDefault="005B5CE7" w:rsidP="00ED3F46">
          <w:pPr>
            <w:pStyle w:val="33BBC11177224E14BE87BC4399E1FB41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E7"/>
    <w:rsid w:val="0005401A"/>
    <w:rsid w:val="0007306D"/>
    <w:rsid w:val="001724B6"/>
    <w:rsid w:val="00361A82"/>
    <w:rsid w:val="00460551"/>
    <w:rsid w:val="005B5CE7"/>
    <w:rsid w:val="00823869"/>
    <w:rsid w:val="00854BBD"/>
    <w:rsid w:val="009F7798"/>
    <w:rsid w:val="00A03A20"/>
    <w:rsid w:val="00B06CCF"/>
    <w:rsid w:val="00D0570E"/>
    <w:rsid w:val="00D24837"/>
    <w:rsid w:val="00E57D1A"/>
    <w:rsid w:val="00F64229"/>
    <w:rsid w:val="00FE03C7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F46"/>
  </w:style>
  <w:style w:type="paragraph" w:customStyle="1" w:styleId="33BBC11177224E14BE87BC4399E1FB41">
    <w:name w:val="33BBC11177224E14BE87BC4399E1FB41"/>
    <w:rsid w:val="00ED3F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7" ma:contentTypeDescription="Create a new document." ma:contentTypeScope="" ma:versionID="0ce5edf0e654ba6448021177d3863c30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xmlns:ns4="363f131b-4af0-4a66-9de1-3f50ca42dcc1" targetNamespace="http://schemas.microsoft.com/office/2006/metadata/properties" ma:root="true" ma:fieldsID="eaa9f384c8ab4e9ba7b51aa80c707d56" ns1:_="" ns2:_="" ns3:_="" ns4:_="">
    <xsd:import namespace="http://schemas.microsoft.com/sharepoint/v3"/>
    <xsd:import namespace="c25ac96e-4a10-47cd-bb99-8932fa5c3ab8"/>
    <xsd:import namespace="7e3c4ca7-8572-4e5a-a3ba-bd98b5f10529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6f11fe99-404f-4d4d-80d1-a994b1ac0c73}" ma:internalName="TaxCatchAll" ma:showField="CatchAllData" ma:web="7e3c4ca7-8572-4e5a-a3ba-bd98b5f105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3f131b-4af0-4a66-9de1-3f50ca42dcc1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c25ac96e-4a10-47cd-bb99-8932fa5c3ab8">
      <Terms xmlns="http://schemas.microsoft.com/office/infopath/2007/PartnerControls"/>
    </lcf76f155ced4ddcb4097134ff3c332f>
    <SharedWithUsers xmlns="7e3c4ca7-8572-4e5a-a3ba-bd98b5f10529">
      <UserInfo>
        <DisplayName/>
        <AccountId xsi:nil="true"/>
        <AccountType/>
      </UserInfo>
    </SharedWithUsers>
    <MediaLengthInSeconds xmlns="c25ac96e-4a10-47cd-bb99-8932fa5c3ab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5F2E5-B9FA-4C34-95A9-93F2EBFA7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5ac96e-4a10-47cd-bb99-8932fa5c3ab8"/>
    <ds:schemaRef ds:uri="7e3c4ca7-8572-4e5a-a3ba-bd98b5f10529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363f131b-4af0-4a66-9de1-3f50ca42dcc1"/>
    <ds:schemaRef ds:uri="http://schemas.microsoft.com/sharepoint/v3"/>
    <ds:schemaRef ds:uri="c25ac96e-4a10-47cd-bb99-8932fa5c3ab8"/>
    <ds:schemaRef ds:uri="7e3c4ca7-8572-4e5a-a3ba-bd98b5f10529"/>
  </ds:schemaRefs>
</ds:datastoreItem>
</file>

<file path=customXml/itemProps4.xml><?xml version="1.0" encoding="utf-8"?>
<ds:datastoreItem xmlns:ds="http://schemas.openxmlformats.org/officeDocument/2006/customXml" ds:itemID="{A3E050AA-C077-47B2-A450-53557BAA92B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Practical Activity V1</Template>
  <TotalTime>0</TotalTime>
  <Pages>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Code_AE_Pro_#of#</vt:lpstr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Code_AE_Pro_#of#</dc:title>
  <dc:creator/>
  <dc:description>The content in this document is copyright © TAFE NSW 2022.
Generated by the Product Creation System system (developed by Marc Fearby).</dc:description>
  <cp:lastModifiedBy/>
  <cp:revision>1</cp:revision>
  <dcterms:created xsi:type="dcterms:W3CDTF">2023-10-22T22:21:00Z</dcterms:created>
  <dcterms:modified xsi:type="dcterms:W3CDTF">2024-05-17T05:06:00Z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1124e982-4ed1-4819-8c70-4a27f3d38393_ActionId">
    <vt:lpwstr>70205b48-b2bb-4deb-ad92-0000c57cece7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2020-12-02T05:08:47Z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</vt:lpwstr>
  </property>
  <property fmtid="{D5CDD505-2E9C-101B-9397-08002B2CF9AE}" pid="12" name="MSIP_Label_ea60d57e-af5b-4752-ac57-3e4f28ca11dc_Enabled">
    <vt:lpwstr>true</vt:lpwstr>
  </property>
  <property fmtid="{D5CDD505-2E9C-101B-9397-08002B2CF9AE}" pid="13" name="MSIP_Label_ea60d57e-af5b-4752-ac57-3e4f28ca11dc_SetDate">
    <vt:lpwstr>2022-06-30T12:16:31Z</vt:lpwstr>
  </property>
  <property fmtid="{D5CDD505-2E9C-101B-9397-08002B2CF9AE}" pid="14" name="MSIP_Label_ea60d57e-af5b-4752-ac57-3e4f28ca11dc_Method">
    <vt:lpwstr>Standard</vt:lpwstr>
  </property>
  <property fmtid="{D5CDD505-2E9C-101B-9397-08002B2CF9AE}" pid="15" name="MSIP_Label_ea60d57e-af5b-4752-ac57-3e4f28ca11dc_Name">
    <vt:lpwstr>ea60d57e-af5b-4752-ac57-3e4f28ca11dc</vt:lpwstr>
  </property>
  <property fmtid="{D5CDD505-2E9C-101B-9397-08002B2CF9AE}" pid="16" name="MSIP_Label_ea60d57e-af5b-4752-ac57-3e4f28ca11dc_SiteId">
    <vt:lpwstr>36da45f1-dd2c-4d1f-af13-5abe46b99921</vt:lpwstr>
  </property>
  <property fmtid="{D5CDD505-2E9C-101B-9397-08002B2CF9AE}" pid="17" name="MSIP_Label_ea60d57e-af5b-4752-ac57-3e4f28ca11dc_ActionId">
    <vt:lpwstr>8df42f33-7dd5-46aa-943e-bfa4e3f77954</vt:lpwstr>
  </property>
  <property fmtid="{D5CDD505-2E9C-101B-9397-08002B2CF9AE}" pid="18" name="MSIP_Label_ea60d57e-af5b-4752-ac57-3e4f28ca11dc_ContentBits">
    <vt:lpwstr>0</vt:lpwstr>
  </property>
  <property fmtid="{D5CDD505-2E9C-101B-9397-08002B2CF9AE}" pid="19" name="MediaServiceImageTags">
    <vt:lpwstr/>
  </property>
  <property fmtid="{D5CDD505-2E9C-101B-9397-08002B2CF9AE}" pid="20" name="Order">
    <vt:r8>5783100</vt:r8>
  </property>
  <property fmtid="{D5CDD505-2E9C-101B-9397-08002B2CF9AE}" pid="21" name="xd_Signature">
    <vt:bool>false</vt:bool>
  </property>
  <property fmtid="{D5CDD505-2E9C-101B-9397-08002B2CF9AE}" pid="22" name="xd_ProgID">
    <vt:lpwstr/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_ExtendedDescription">
    <vt:lpwstr/>
  </property>
  <property fmtid="{D5CDD505-2E9C-101B-9397-08002B2CF9AE}" pid="26" name="TriggerFlowInfo">
    <vt:lpwstr/>
  </property>
</Properties>
</file>